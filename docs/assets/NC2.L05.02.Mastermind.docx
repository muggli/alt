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5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8F0541" w:rsidTr="009B4164">
        <w:tc>
          <w:tcPr>
            <w:tcW w:w="4156" w:type="dxa"/>
          </w:tcPr>
          <w:p w:rsidR="008F0541" w:rsidRDefault="00B57729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8F0541" w:rsidRDefault="00B57729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8F0541" w:rsidRDefault="00B57729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8F0541" w:rsidRDefault="00B57729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B57729">
        <w:rPr>
          <w:noProof/>
        </w:rPr>
        <w:pict>
          <v:group id="グループ化 5" o:spid="_x0000_s1026" style="position:absolute;left:0;text-align:left;margin-left:84.9pt;margin-top:3.1pt;width:438.2pt;height:105.35pt;z-index:-251653120;mso-position-horizontal-relative:margin;mso-position-vertical-relative:text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1580;height:152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r1f7DAAAA2gAAAA8AAABkcnMvZG93bnJldi54bWxEj0FrwkAUhO+F/oflCb3VjZZKiK5BKgUP&#10;tWAUen3NPpOQ3bchu03Sf+8WCh6HmfmG2eSTNWKg3jeOFSzmCQji0umGKwWX8/tzCsIHZI3GMSn4&#10;JQ/59vFhg5l2I59oKEIlIoR9hgrqELpMSl/WZNHPXUccvavrLYYo+0rqHscIt0Yuk2QlLTYcF2rs&#10;6K2msi1+rIJj+zIOtCsuH+Vris1hb74+v41ST7NptwYRaAr38H/7oBWs4O9KvAFye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vV/sMAAADaAAAADwAAAAAAAAAAAAAAAACf&#10;AgAAZHJzL2Rvd25yZXYueG1sUEsFBgAAAAAEAAQA9wAAAI8DAAAAAA==&#10;" filled="t" stroked="t" strokecolor="white [3212]" strokeweight="1pt">
              <v:stroke joinstyle="round"/>
              <v:imagedata r:id="rId6" o:title=""/>
              <o:lock v:ext="edit" aspectratio="f"/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AutoShape 8" o:spid="_x0000_s1028" type="#_x0000_t63" style="position:absolute;left:1856;top:69;width:872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bhsMA&#10;AADaAAAADwAAAGRycy9kb3ducmV2LnhtbESPUUsDMRCE3wX/Q1jBF7G5tqjlbFpKQeuLBa/+gOWy&#10;Xg4vm2uybc/++kYQfBxm5htmvhx8p44UUxvYwHhUgCKug225MfC5e7mfgUqCbLELTAZ+KMFycX01&#10;x9KGE3/QsZJGZQinEg04kb7UOtWOPKZR6Imz9xWiR8kyNtpGPGW47/SkKB61x5bzgsOe1o7q7+rg&#10;DUymh7sHmVW8w9jwduPez/tXMeb2Zlg9gxIa5D/8136zBp7g90q+AXp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bhsMAAADaAAAADwAAAAAAAAAAAAAAAACYAgAAZHJzL2Rv&#10;d25yZXYueG1sUEsFBgAAAAAEAAQA9QAAAIgDAAAAAA==&#10;" adj="-1387,9704" strokeweight="1pt">
              <v:textbox inset="8pt,8pt,8pt,8pt">
                <w:txbxContent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29" style="position:absolute;left:2396;top:509;width:7580;height: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ifr4A&#10;AADaAAAADwAAAGRycy9kb3ducmV2LnhtbERPzWoCMRC+F/oOYQq91WyLWF2NUioWwUN19QGGzZgE&#10;N5NlE3V9e3MQPH58/7NF7xtxoS66wAo+BwUI4jpox0bBYb/6GIOICVljE5gU3CjCYv76MsNShyvv&#10;6FIlI3IIxxIV2JTaUspYW/IYB6ElztwxdB5Thp2RusNrDveN/CqKkfToODdYbOnXUn2qzl6B25rT&#10;eRg2S7TszGYy/Hd/31Kp97f+ZwoiUZ+e4od7rRXkrflKvgFyf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3Yn6+AAAA2gAAAA8AAAAAAAAAAAAAAAAAmAIAAGRycy9kb3ducmV2&#10;LnhtbFBLBQYAAAAABAAEAPUAAACDAwAAAAA=&#10;" filled="f" stroked="f" strokeweight="1pt">
              <v:path arrowok="t"/>
              <v:textbox inset="0,0,0,0">
                <w:txbxContent>
                  <w:p w:rsidR="008F0541" w:rsidRPr="007B3C03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2336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561" y="8703"/>
                <wp:lineTo x="21058" y="0"/>
                <wp:lineTo x="-101" y="0"/>
              </wp:wrapPolygon>
            </wp:wrapThrough>
            <wp:docPr id="1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1312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593" y="9659"/>
                <wp:lineTo x="21085" y="0"/>
                <wp:lineTo x="-102" y="0"/>
              </wp:wrapPolygon>
            </wp:wrapThrough>
            <wp:docPr id="20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0288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1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59264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1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:rsidR="008F0541" w:rsidRDefault="008F0541"/>
    <w:p w:rsidR="008F0541" w:rsidRDefault="008F0541"/>
    <w:p w:rsidR="008F0541" w:rsidRDefault="008F0541"/>
    <w:p w:rsidR="008F0541" w:rsidRDefault="008F0541"/>
    <w:p w:rsidR="008F0541" w:rsidRDefault="008F0541">
      <w:bookmarkStart w:id="0" w:name="_GoBack"/>
      <w:bookmarkEnd w:id="0"/>
    </w:p>
    <w:p w:rsidR="00C54C2E" w:rsidRDefault="00C54C2E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C54C2E" w:rsidRPr="00F053D1" w:rsidTr="00040C98">
        <w:trPr>
          <w:cnfStyle w:val="100000000000"/>
          <w:trHeight w:val="680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C54C2E" w:rsidRPr="00F053D1" w:rsidTr="00040C98">
        <w:trPr>
          <w:cnfStyle w:val="000000100000"/>
          <w:trHeight w:val="680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C54C2E">
        <w:trPr>
          <w:cnfStyle w:val="000000100000"/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C54C2E">
        <w:trPr>
          <w:trHeight w:val="680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>
      <w:pPr>
        <w:widowControl/>
        <w:jc w:val="left"/>
      </w:pPr>
      <w:r>
        <w:br w:type="page"/>
      </w:r>
    </w:p>
    <w:p w:rsidR="00197BC8" w:rsidRDefault="00197BC8" w:rsidP="008F0541"/>
    <w:p w:rsidR="00197BC8" w:rsidRDefault="00197BC8" w:rsidP="008F0541"/>
    <w:tbl>
      <w:tblPr>
        <w:tblStyle w:val="af5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197BC8" w:rsidTr="009B4164">
        <w:tc>
          <w:tcPr>
            <w:tcW w:w="4156" w:type="dxa"/>
          </w:tcPr>
          <w:p w:rsidR="00197BC8" w:rsidRDefault="00B57729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197BC8" w:rsidRDefault="00B57729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197BC8" w:rsidRDefault="00B57729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197BC8" w:rsidRDefault="00197BC8" w:rsidP="00197BC8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8480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561" y="8703"/>
                <wp:lineTo x="21058" y="0"/>
                <wp:lineTo x="-101" y="0"/>
              </wp:wrapPolygon>
            </wp:wrapThrough>
            <wp:docPr id="26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  <w:r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7456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593" y="9659"/>
                <wp:lineTo x="21085" y="0"/>
                <wp:lineTo x="-102" y="0"/>
              </wp:wrapPolygon>
            </wp:wrapThrough>
            <wp:docPr id="2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anchor>
        </w:drawing>
      </w:r>
      <w:r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6432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2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anchor>
        </w:drawing>
      </w:r>
      <w:r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65408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2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anchor>
        </w:drawing>
      </w:r>
    </w:p>
    <w:p w:rsidR="00197BC8" w:rsidRDefault="00C54C2E" w:rsidP="00197BC8">
      <w:r w:rsidRPr="00B57729">
        <w:rPr>
          <w:noProof/>
        </w:rPr>
        <w:pict>
          <v:group id="グループ化 22" o:spid="_x0000_s1030" style="position:absolute;left:0;text-align:left;margin-left:79.5pt;margin-top:2.25pt;width:438.2pt;height:105.35pt;z-index:-251646976;mso-position-horizontal-relative:margin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">
            <v:shape id="Picture 7" o:spid="_x0000_s1031" type="#_x0000_t75" style="position:absolute;width:1580;height:152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lN9rEAAAA2wAAAA8AAABkcnMvZG93bnJldi54bWxEj0FrwkAUhO+F/oflFXqrGxVFYjYiLQUP&#10;VTAVen1mn0lw923IbpP033cFweMwM98w2Wa0RvTU+caxgukkAUFcOt1wpeD0/fm2AuEDskbjmBT8&#10;kYdN/vyUYardwEfqi1CJCGGfooI6hDaV0pc1WfQT1xJH7+I6iyHKrpK6wyHCrZGzJFlKiw3HhRpb&#10;eq+pvBa/VsH+Oh962hanr3Kxwmb3YX4OZ6PU68u4XYMINIZH+N7eaQWzOdy+xB8g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lN9rEAAAA2wAAAA8AAAAAAAAAAAAAAAAA&#10;nwIAAGRycy9kb3ducmV2LnhtbFBLBQYAAAAABAAEAPcAAACQAwAAAAA=&#10;" filled="t" stroked="t" strokecolor="white [3212]" strokeweight="1pt">
              <v:stroke joinstyle="round"/>
              <v:imagedata r:id="rId6" o:title=""/>
              <o:lock v:ext="edit" aspectratio="f"/>
            </v:shape>
            <v:shape id="AutoShape 8" o:spid="_x0000_s1032" type="#_x0000_t63" style="position:absolute;left:1856;top:69;width:872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KzcQA&#10;AADbAAAADwAAAGRycy9kb3ducmV2LnhtbESPUUsDMRCE3wX/Q1jBF7G5tirlbFpKQeuLBa/+gOWy&#10;Xg4vm2uybc/++kYQfBxmvhlmvhx8p44UUxvYwHhUgCKug225MfC5e7mfgUqCbLELTAZ+KMFycX01&#10;x9KGE3/QsZJG5RJOJRpwIn2pdaodeUyj0BNn7ytEj5JlbLSNeMrlvtOTonjSHlvOCw57Wjuqv6uD&#10;NzCZHu4eZVbxDmPD2417P+9fxZjbm2H1DEpokP/wH/1mM/cAv1/yD9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LSs3EAAAA2wAAAA8AAAAAAAAAAAAAAAAAmAIAAGRycy9k&#10;b3ducmV2LnhtbFBLBQYAAAAABAAEAPUAAACJAwAAAAA=&#10;" adj="-1387,9704" strokeweight="1pt">
              <v:textbox inset="8pt,8pt,8pt,8pt">
                <w:txbxContent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33" style="position:absolute;left:2396;top:509;width:7580;height: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QZsMA&#10;AADbAAAADwAAAGRycy9kb3ducmV2LnhtbESP3WoCMRSE74W+QzgF72pWsa2uRimVFsEL688DHDbH&#10;JLg5WTZRt29vCgUvh5n5hpkvO1+LK7XRBVYwHBQgiKugHRsFx8PXywRETMga68Ck4JciLBdPvTmW&#10;Otx4R9d9MiJDOJaowKbUlFLGypLHOAgNcfZOofWYsmyN1C3eMtzXclQUb9Kj47xgsaFPS9V5f/EK&#10;3I85X8Zhs0LLzmym4637fpdK9Z+7jxmIRF16hP/ba61g9Ap/X/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XQZsMAAADbAAAADwAAAAAAAAAAAAAAAACYAgAAZHJzL2Rv&#10;d25yZXYueG1sUEsFBgAAAAAEAAQA9QAAAIgDAAAAAA==&#10;" filled="f" stroked="f" strokeweight="1pt">
              <v:path arrowok="t"/>
              <v:textbox inset="0,0,0,0">
                <w:txbxContent>
                  <w:p w:rsidR="00197BC8" w:rsidRPr="007B3C03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>
      <w:pPr>
        <w:rPr>
          <w:rFonts w:hint="eastAsia"/>
        </w:rPr>
      </w:pPr>
    </w:p>
    <w:p w:rsidR="00C54C2E" w:rsidRDefault="00C54C2E" w:rsidP="00197BC8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C54C2E" w:rsidRPr="00F053D1" w:rsidTr="00040C98">
        <w:trPr>
          <w:cnfStyle w:val="100000000000"/>
          <w:trHeight w:val="695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EA6E55" w:rsidRDefault="00C54C2E" w:rsidP="00040C98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C54C2E" w:rsidRPr="00F053D1" w:rsidTr="00040C98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040C98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C54C2E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4C2E" w:rsidRPr="00F053D1" w:rsidRDefault="00C54C2E" w:rsidP="00040C98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C54C2E" w:rsidRPr="00F053D1" w:rsidTr="00C54C2E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4C2E" w:rsidRPr="00FE70BF" w:rsidRDefault="00C54C2E" w:rsidP="00040C98">
            <w:pPr>
              <w:spacing w:line="276" w:lineRule="auto"/>
              <w:jc w:val="center"/>
              <w:rPr>
                <w:rFonts w:ascii="NCGothic" w:hAnsi="NCGothic"/>
                <w:b/>
                <w:sz w:val="36"/>
                <w:szCs w:val="36"/>
                <w:lang w:val="en-NZ"/>
              </w:rPr>
            </w:pPr>
            <w:r w:rsidRPr="00FE70BF">
              <w:rPr>
                <w:rFonts w:ascii="NCGothic" w:hAnsi="NCGothic"/>
                <w:b/>
                <w:sz w:val="36"/>
                <w:szCs w:val="36"/>
                <w:lang w:val="en-NZ"/>
              </w:rPr>
              <w:t>12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54C2E" w:rsidRPr="00F053D1" w:rsidRDefault="00C54C2E" w:rsidP="00040C98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 w:rsidP="008F0541"/>
    <w:sectPr w:rsidR="00197BC8" w:rsidSect="00197BC8">
      <w:headerReference w:type="default" r:id="rId47"/>
      <w:headerReference w:type="first" r:id="rId48"/>
      <w:footerReference w:type="first" r:id="rId49"/>
      <w:pgSz w:w="14572" w:h="20639" w:code="12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8D3" w:rsidRDefault="00F648D3" w:rsidP="008F0541">
      <w:r>
        <w:separator/>
      </w:r>
    </w:p>
  </w:endnote>
  <w:endnote w:type="continuationSeparator" w:id="0">
    <w:p w:rsidR="00F648D3" w:rsidRDefault="00F648D3" w:rsidP="008F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NCGoth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G明朝E">
    <w:panose1 w:val="02020909000000000000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Pr="00197BC8" w:rsidRDefault="00197BC8" w:rsidP="00197BC8">
    <w:pPr>
      <w:pStyle w:val="af1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8D3" w:rsidRDefault="00F648D3" w:rsidP="008F0541">
      <w:r>
        <w:separator/>
      </w:r>
    </w:p>
  </w:footnote>
  <w:footnote w:type="continuationSeparator" w:id="0">
    <w:p w:rsidR="00F648D3" w:rsidRDefault="00F648D3" w:rsidP="008F0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Default="00197BC8" w:rsidP="00197BC8">
    <w:pPr>
      <w:pStyle w:val="af3"/>
    </w:pPr>
  </w:p>
  <w:p w:rsidR="008F0541" w:rsidRPr="00197BC8" w:rsidRDefault="008F0541" w:rsidP="00197BC8">
    <w:pPr>
      <w:pStyle w:val="af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f5"/>
      <w:tblW w:w="1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40"/>
      <w:gridCol w:w="9484"/>
    </w:tblGrid>
    <w:tr w:rsidR="00197BC8" w:rsidRPr="005B494A" w:rsidTr="009B4164">
      <w:trPr>
        <w:trHeight w:val="1291"/>
      </w:trPr>
      <w:tc>
        <w:tcPr>
          <w:tcW w:w="2640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97BC8" w:rsidRPr="00FE70BF" w:rsidRDefault="00FE70BF" w:rsidP="00197BC8">
          <w:pPr>
            <w:jc w:val="center"/>
            <w:rPr>
              <w:rFonts w:ascii="NCGothic" w:hAnsi="NCGothic"/>
              <w:b/>
              <w:sz w:val="18"/>
              <w:szCs w:val="120"/>
            </w:rPr>
          </w:pPr>
          <w:r>
            <w:rPr>
              <w:rFonts w:ascii="NCGothic" w:hAnsi="NCGothic"/>
              <w:b/>
              <w:sz w:val="56"/>
              <w:szCs w:val="92"/>
            </w:rPr>
            <w:t xml:space="preserve">Lesson </w:t>
          </w:r>
          <w:r w:rsidRPr="00FE70BF">
            <w:rPr>
              <w:rFonts w:ascii="NCGothic" w:hAnsi="NCGothic"/>
              <w:b/>
              <w:sz w:val="56"/>
              <w:szCs w:val="92"/>
            </w:rPr>
            <w:t>5</w:t>
          </w:r>
          <w:r w:rsidR="00197BC8" w:rsidRPr="00FE70BF">
            <w:rPr>
              <w:rFonts w:ascii="NCGothic" w:eastAsia="HG明朝E" w:hAnsi="NCGothic"/>
              <w:b/>
              <w:sz w:val="56"/>
              <w:szCs w:val="92"/>
            </w:rPr>
            <w:t>-</w:t>
          </w:r>
          <w:r w:rsidRPr="00FE70BF">
            <w:rPr>
              <w:rFonts w:ascii="NCGothic" w:hAnsi="NCGothic"/>
              <w:b/>
              <w:sz w:val="56"/>
              <w:szCs w:val="92"/>
            </w:rPr>
            <w:t>2</w:t>
          </w:r>
        </w:p>
      </w:tc>
      <w:tc>
        <w:tcPr>
          <w:tcW w:w="948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97BC8" w:rsidRPr="00FE70BF" w:rsidRDefault="00197BC8" w:rsidP="00197BC8">
          <w:pPr>
            <w:ind w:left="880"/>
            <w:rPr>
              <w:rFonts w:ascii="NCGothic" w:hAnsi="NCGothic"/>
              <w:b/>
              <w:sz w:val="116"/>
              <w:szCs w:val="116"/>
            </w:rPr>
          </w:pPr>
          <w:r w:rsidRPr="00FE70BF">
            <w:rPr>
              <w:rFonts w:ascii="NCGothic" w:hAnsi="NCGothic"/>
              <w:b/>
              <w:sz w:val="116"/>
              <w:szCs w:val="116"/>
            </w:rPr>
            <w:t>Mastermind</w:t>
          </w:r>
        </w:p>
      </w:tc>
    </w:tr>
  </w:tbl>
  <w:p w:rsidR="00197BC8" w:rsidRDefault="00FE70BF">
    <w:pPr>
      <w:pStyle w:val="af1"/>
    </w:pPr>
    <w:r w:rsidRPr="00FE70BF">
      <w:rPr>
        <w:rFonts w:ascii="NCGothic" w:hAnsi="NCGothic"/>
        <w:noProof/>
        <w:u w:val="single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7658422</wp:posOffset>
          </wp:positionH>
          <wp:positionV relativeFrom="page">
            <wp:posOffset>477520</wp:posOffset>
          </wp:positionV>
          <wp:extent cx="1163320" cy="819785"/>
          <wp:effectExtent l="0" t="0" r="0" b="0"/>
          <wp:wrapNone/>
          <wp:docPr id="13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320" cy="819785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A1D"/>
    <w:rsid w:val="000344FA"/>
    <w:rsid w:val="00197BC8"/>
    <w:rsid w:val="00316B7E"/>
    <w:rsid w:val="0038099C"/>
    <w:rsid w:val="005F1DEF"/>
    <w:rsid w:val="00805E79"/>
    <w:rsid w:val="008E7BDB"/>
    <w:rsid w:val="008F0541"/>
    <w:rsid w:val="009D7E60"/>
    <w:rsid w:val="009E6FEC"/>
    <w:rsid w:val="00B02CD0"/>
    <w:rsid w:val="00B44DBC"/>
    <w:rsid w:val="00B57729"/>
    <w:rsid w:val="00C32A1D"/>
    <w:rsid w:val="00C54C2E"/>
    <w:rsid w:val="00D36951"/>
    <w:rsid w:val="00DE26C6"/>
    <w:rsid w:val="00F01065"/>
    <w:rsid w:val="00F648D3"/>
    <w:rsid w:val="00FE70BF"/>
    <w:rsid w:val="00FF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v:textbox inset="5.85pt,.7pt,5.85pt,.7pt"/>
    </o:shapedefaults>
    <o:shapelayout v:ext="edit">
      <o:idmap v:ext="edit" data="1"/>
      <o:rules v:ext="edit">
        <o:r id="V:Rule1" type="callout" idref="#AutoShape 8"/>
        <o:r id="V:Rule2" type="callout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4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4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344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34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0344F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0344F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0344F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0344F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0344F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0344F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344F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0344F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0344F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0344FA"/>
  </w:style>
  <w:style w:type="character" w:customStyle="1" w:styleId="80">
    <w:name w:val="見出し 8 (文字)"/>
    <w:basedOn w:val="a0"/>
    <w:link w:val="8"/>
    <w:uiPriority w:val="9"/>
    <w:rsid w:val="000344FA"/>
  </w:style>
  <w:style w:type="character" w:customStyle="1" w:styleId="90">
    <w:name w:val="見出し 9 (文字)"/>
    <w:basedOn w:val="a0"/>
    <w:link w:val="9"/>
    <w:uiPriority w:val="9"/>
    <w:rsid w:val="000344FA"/>
  </w:style>
  <w:style w:type="paragraph" w:styleId="a3">
    <w:name w:val="Title"/>
    <w:basedOn w:val="a"/>
    <w:next w:val="a"/>
    <w:link w:val="a4"/>
    <w:uiPriority w:val="10"/>
    <w:qFormat/>
    <w:rsid w:val="000344FA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344FA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344FA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0344FA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sid w:val="000344FA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0344FA"/>
    <w:rPr>
      <w:i/>
      <w:iCs/>
    </w:rPr>
  </w:style>
  <w:style w:type="character" w:styleId="21">
    <w:name w:val="Intense Emphasis"/>
    <w:basedOn w:val="a0"/>
    <w:uiPriority w:val="21"/>
    <w:qFormat/>
    <w:rsid w:val="000344FA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0344FA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0344FA"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sid w:val="000344FA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0344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sid w:val="000344FA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0344FA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0344FA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sid w:val="000344FA"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rsid w:val="000344FA"/>
    <w:pPr>
      <w:ind w:leftChars="400" w:left="840"/>
    </w:pPr>
  </w:style>
  <w:style w:type="character" w:styleId="af">
    <w:name w:val="Hyperlink"/>
    <w:basedOn w:val="a0"/>
    <w:uiPriority w:val="99"/>
    <w:unhideWhenUsed/>
    <w:rsid w:val="000344FA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sid w:val="000344FA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8F0541"/>
  </w:style>
  <w:style w:type="paragraph" w:styleId="af3">
    <w:name w:val="footer"/>
    <w:basedOn w:val="a"/>
    <w:link w:val="af4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8F0541"/>
  </w:style>
  <w:style w:type="table" w:styleId="af5">
    <w:name w:val="Table Grid"/>
    <w:basedOn w:val="a1"/>
    <w:uiPriority w:val="59"/>
    <w:rsid w:val="008F0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F0541"/>
    <w:pPr>
      <w:outlineLvl w:val="0"/>
    </w:pPr>
    <w:rPr>
      <w:rFonts w:ascii="Helvetica" w:eastAsia="ヒラギノ角ゴ Pro W3" w:hAnsi="Helvetica" w:cs="Times New Roman"/>
      <w:color w:val="000000"/>
      <w:kern w:val="0"/>
      <w:sz w:val="24"/>
      <w:szCs w:val="20"/>
      <w:lang w:val="en-GB"/>
    </w:rPr>
  </w:style>
  <w:style w:type="table" w:customStyle="1" w:styleId="71">
    <w:name w:val="表 (モノトーン)  71"/>
    <w:basedOn w:val="a1"/>
    <w:uiPriority w:val="66"/>
    <w:rsid w:val="008F0541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6">
    <w:name w:val="Balloon Text"/>
    <w:basedOn w:val="a"/>
    <w:link w:val="af7"/>
    <w:uiPriority w:val="99"/>
    <w:semiHidden/>
    <w:unhideWhenUsed/>
    <w:rsid w:val="009D7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D7E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header" Target="header2.xml"/><Relationship Id="rId8" Type="http://schemas.openxmlformats.org/officeDocument/2006/relationships/diagramLayout" Target="diagrams/layout1.xml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Ken looks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excited when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writes a letter.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54719BBD-D0BA-4145-88C9-0BB151AB4B67}" type="presOf" srcId="{A6A26A27-211F-4706-A60E-604C978B42DB}" destId="{BA7F6AF5-875B-4213-BCA3-CC556EAE1674}" srcOrd="0" destOrd="0" presId="urn:microsoft.com/office/officeart/2005/8/layout/chevron1"/>
    <dgm:cxn modelId="{FB8D8C1D-0D9E-425E-8365-BA4B63EB353E}" type="presOf" srcId="{D57073EC-CB02-4D21-8CAE-0CD4ADB3F545}" destId="{D807670E-CBD4-443C-A98F-7B8B9C06AE42}" srcOrd="0" destOrd="0" presId="urn:microsoft.com/office/officeart/2005/8/layout/chevron1"/>
    <dgm:cxn modelId="{EEA2A1F4-486F-43A7-B43E-A36CED96F1E6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1A0317FE-36BA-407B-9DD4-C8C63A165DEE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51C78E99-95DC-4C4B-B430-5AAC6D2604AB}" type="presParOf" srcId="{BA7F6AF5-875B-4213-BCA3-CC556EAE1674}" destId="{D807670E-CBD4-443C-A98F-7B8B9C06AE42}" srcOrd="0" destOrd="0" presId="urn:microsoft.com/office/officeart/2005/8/layout/chevron1"/>
    <dgm:cxn modelId="{3420B8DB-A56C-48B5-A2B8-15563AD4473D}" type="presParOf" srcId="{BA7F6AF5-875B-4213-BCA3-CC556EAE1674}" destId="{36D8EC67-49FC-460E-906A-E0C30DA4C0C7}" srcOrd="1" destOrd="0" presId="urn:microsoft.com/office/officeart/2005/8/layout/chevron1"/>
    <dgm:cxn modelId="{15252C0D-D7E7-401D-9D89-95A9C6B1B27E}" type="presParOf" srcId="{BA7F6AF5-875B-4213-BCA3-CC556EAE1674}" destId="{EAE114BC-F2A5-44B9-9107-879C62F6E804}" srcOrd="2" destOrd="0" presId="urn:microsoft.com/office/officeart/2005/8/layout/chevron1"/>
    <dgm:cxn modelId="{8994B698-3484-47BB-80AD-E271E60CD5AD}" type="presParOf" srcId="{BA7F6AF5-875B-4213-BCA3-CC556EAE1674}" destId="{5A6B6BFE-AF47-40BA-89CE-DE2FF6945AFB}" srcOrd="3" destOrd="0" presId="urn:microsoft.com/office/officeart/2005/8/layout/chevron1"/>
    <dgm:cxn modelId="{860A46D2-6AF6-4354-8AD2-2726B4E857DB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Tom looks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nervous when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plays soccer.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8DE50942-1923-4029-A28C-1C6AED072ECC}" type="presOf" srcId="{EACD764A-1BBB-4925-8A7E-83933BFB4F54}" destId="{EAE114BC-F2A5-44B9-9107-879C62F6E804}" srcOrd="0" destOrd="0" presId="urn:microsoft.com/office/officeart/2005/8/layout/chevron1"/>
    <dgm:cxn modelId="{84AB5CEF-CBC8-46D2-82B6-911E56015A78}" type="presOf" srcId="{0493B47A-4CEB-4ABF-ABA4-B6A3E5CF0930}" destId="{EAD28DAE-6D76-4370-A88A-76965BDEEE8D}" srcOrd="0" destOrd="0" presId="urn:microsoft.com/office/officeart/2005/8/layout/chevron1"/>
    <dgm:cxn modelId="{7E00EACB-E8FF-4E9E-96E7-642843ABDE25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E07A53A3-62BA-4916-99B7-57EF9E8F3C5E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B4D1B127-3347-40DF-9BC0-B741A50EAD09}" type="presParOf" srcId="{BA7F6AF5-875B-4213-BCA3-CC556EAE1674}" destId="{D807670E-CBD4-443C-A98F-7B8B9C06AE42}" srcOrd="0" destOrd="0" presId="urn:microsoft.com/office/officeart/2005/8/layout/chevron1"/>
    <dgm:cxn modelId="{14673572-513F-4DC0-BA78-AB1A242CD584}" type="presParOf" srcId="{BA7F6AF5-875B-4213-BCA3-CC556EAE1674}" destId="{36D8EC67-49FC-460E-906A-E0C30DA4C0C7}" srcOrd="1" destOrd="0" presId="urn:microsoft.com/office/officeart/2005/8/layout/chevron1"/>
    <dgm:cxn modelId="{194780A0-4887-4918-83B4-FBAF734A58E5}" type="presParOf" srcId="{BA7F6AF5-875B-4213-BCA3-CC556EAE1674}" destId="{EAE114BC-F2A5-44B9-9107-879C62F6E804}" srcOrd="2" destOrd="0" presId="urn:microsoft.com/office/officeart/2005/8/layout/chevron1"/>
    <dgm:cxn modelId="{E4D6F510-3498-4C54-848D-3324B86234E2}" type="presParOf" srcId="{BA7F6AF5-875B-4213-BCA3-CC556EAE1674}" destId="{5A6B6BFE-AF47-40BA-89CE-DE2FF6945AFB}" srcOrd="3" destOrd="0" presId="urn:microsoft.com/office/officeart/2005/8/layout/chevron1"/>
    <dgm:cxn modelId="{33B1295A-B0C3-4C33-9517-7A6AFCC0D196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Paul looks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teaches math.</a:t>
          </a:r>
          <a:endParaRPr kumimoji="1" lang="ja-JP" altLang="en-US" sz="2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5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tired when</a:t>
          </a:r>
          <a:endParaRPr kumimoji="1" lang="ja-JP" altLang="en-US" sz="25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399FBC4-DD76-47CF-987A-CCE3D94CAA3C}" type="presOf" srcId="{A6A26A27-211F-4706-A60E-604C978B42DB}" destId="{BA7F6AF5-875B-4213-BCA3-CC556EAE1674}" srcOrd="0" destOrd="0" presId="urn:microsoft.com/office/officeart/2005/8/layout/chevron1"/>
    <dgm:cxn modelId="{31F1762E-6EBD-4197-B15E-D14911428CA6}" type="presOf" srcId="{EACD764A-1BBB-4925-8A7E-83933BFB4F54}" destId="{EAE114BC-F2A5-44B9-9107-879C62F6E804}" srcOrd="0" destOrd="0" presId="urn:microsoft.com/office/officeart/2005/8/layout/chevron1"/>
    <dgm:cxn modelId="{A7DFCCDA-F525-4665-A900-4F0B97B91F28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FC405DFA-3892-4235-B91B-9F05337FAD3B}" type="presOf" srcId="{0493B47A-4CEB-4ABF-ABA4-B6A3E5CF0930}" destId="{EAD28DAE-6D76-4370-A88A-76965BDEEE8D}" srcOrd="0" destOrd="0" presId="urn:microsoft.com/office/officeart/2005/8/layout/chevron1"/>
    <dgm:cxn modelId="{8A830493-11D5-43B2-A0B4-A030D70B7206}" type="presParOf" srcId="{BA7F6AF5-875B-4213-BCA3-CC556EAE1674}" destId="{D807670E-CBD4-443C-A98F-7B8B9C06AE42}" srcOrd="0" destOrd="0" presId="urn:microsoft.com/office/officeart/2005/8/layout/chevron1"/>
    <dgm:cxn modelId="{444E29E5-F6E9-47A4-A7DA-BA4F2FF80E3B}" type="presParOf" srcId="{BA7F6AF5-875B-4213-BCA3-CC556EAE1674}" destId="{36D8EC67-49FC-460E-906A-E0C30DA4C0C7}" srcOrd="1" destOrd="0" presId="urn:microsoft.com/office/officeart/2005/8/layout/chevron1"/>
    <dgm:cxn modelId="{6DE0869E-98B9-492F-B8B4-F478FA6D1A24}" type="presParOf" srcId="{BA7F6AF5-875B-4213-BCA3-CC556EAE1674}" destId="{EAE114BC-F2A5-44B9-9107-879C62F6E804}" srcOrd="2" destOrd="0" presId="urn:microsoft.com/office/officeart/2005/8/layout/chevron1"/>
    <dgm:cxn modelId="{F1313B5B-0E94-4F16-B9AF-EB799D28D679}" type="presParOf" srcId="{BA7F6AF5-875B-4213-BCA3-CC556EAE1674}" destId="{5A6B6BFE-AF47-40BA-89CE-DE2FF6945AFB}" srcOrd="3" destOrd="0" presId="urn:microsoft.com/office/officeart/2005/8/layout/chevron1"/>
    <dgm:cxn modelId="{77C18767-A296-4505-A4CF-2B1EE64AE53C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Peter looks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happy when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1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studies English.</a:t>
          </a:r>
          <a:endParaRPr kumimoji="1" lang="ja-JP" altLang="en-US" sz="21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29882" custLinFactNeighborX="-100000" custLinFactNeighborY="-27237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463C9995-7BFE-4160-BEE6-6274AA4BB117}" type="presOf" srcId="{A6A26A27-211F-4706-A60E-604C978B42DB}" destId="{BA7F6AF5-875B-4213-BCA3-CC556EAE1674}" srcOrd="0" destOrd="0" presId="urn:microsoft.com/office/officeart/2005/8/layout/chevron1"/>
    <dgm:cxn modelId="{BB42F9A8-C68C-454E-8CB1-53C3F1580CCC}" type="presOf" srcId="{0493B47A-4CEB-4ABF-ABA4-B6A3E5CF0930}" destId="{EAD28DAE-6D76-4370-A88A-76965BDEEE8D}" srcOrd="0" destOrd="0" presId="urn:microsoft.com/office/officeart/2005/8/layout/chevron1"/>
    <dgm:cxn modelId="{E6C62A1C-4948-4854-9212-17080AFC412D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D355F87E-1047-46E9-B6F8-A6713A1F925C}" type="presOf" srcId="{EACD764A-1BBB-4925-8A7E-83933BFB4F54}" destId="{EAE114BC-F2A5-44B9-9107-879C62F6E80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3215D8D9-D2E7-4626-AC60-51BB48746D04}" type="presParOf" srcId="{BA7F6AF5-875B-4213-BCA3-CC556EAE1674}" destId="{D807670E-CBD4-443C-A98F-7B8B9C06AE42}" srcOrd="0" destOrd="0" presId="urn:microsoft.com/office/officeart/2005/8/layout/chevron1"/>
    <dgm:cxn modelId="{FF485267-4013-4040-984F-A0F41E9B10CC}" type="presParOf" srcId="{BA7F6AF5-875B-4213-BCA3-CC556EAE1674}" destId="{36D8EC67-49FC-460E-906A-E0C30DA4C0C7}" srcOrd="1" destOrd="0" presId="urn:microsoft.com/office/officeart/2005/8/layout/chevron1"/>
    <dgm:cxn modelId="{A0CCB65A-3811-457C-B5D0-097C2855E472}" type="presParOf" srcId="{BA7F6AF5-875B-4213-BCA3-CC556EAE1674}" destId="{EAE114BC-F2A5-44B9-9107-879C62F6E804}" srcOrd="2" destOrd="0" presId="urn:microsoft.com/office/officeart/2005/8/layout/chevron1"/>
    <dgm:cxn modelId="{78A2AD94-CE4B-4946-BB44-21655ED52A96}" type="presParOf" srcId="{BA7F6AF5-875B-4213-BCA3-CC556EAE1674}" destId="{5A6B6BFE-AF47-40BA-89CE-DE2FF6945AFB}" srcOrd="3" destOrd="0" presId="urn:microsoft.com/office/officeart/2005/8/layout/chevron1"/>
    <dgm:cxn modelId="{70FEB66F-9C9C-4244-B576-91797B050CF1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Ken looks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excited when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writes a letter.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A5A3D45-F7CC-4951-B62C-A24901D298C0}" type="presOf" srcId="{0493B47A-4CEB-4ABF-ABA4-B6A3E5CF0930}" destId="{EAD28DAE-6D76-4370-A88A-76965BDEEE8D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8A2E45F4-EE9E-4948-97DD-EC1EFA887D71}" type="presOf" srcId="{A6A26A27-211F-4706-A60E-604C978B42DB}" destId="{BA7F6AF5-875B-4213-BCA3-CC556EAE1674}" srcOrd="0" destOrd="0" presId="urn:microsoft.com/office/officeart/2005/8/layout/chevron1"/>
    <dgm:cxn modelId="{F79BF8B3-C975-4D0C-ADE0-0F679E5FBE13}" type="presOf" srcId="{D57073EC-CB02-4D21-8CAE-0CD4ADB3F545}" destId="{D807670E-CBD4-443C-A98F-7B8B9C06AE42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A6101F10-1BF0-4B22-B8CF-6F12345D1F99}" type="presOf" srcId="{EACD764A-1BBB-4925-8A7E-83933BFB4F54}" destId="{EAE114BC-F2A5-44B9-9107-879C62F6E804}" srcOrd="0" destOrd="0" presId="urn:microsoft.com/office/officeart/2005/8/layout/chevron1"/>
    <dgm:cxn modelId="{564F1C30-68AC-47D3-9C8F-84775857AFF8}" type="presParOf" srcId="{BA7F6AF5-875B-4213-BCA3-CC556EAE1674}" destId="{D807670E-CBD4-443C-A98F-7B8B9C06AE42}" srcOrd="0" destOrd="0" presId="urn:microsoft.com/office/officeart/2005/8/layout/chevron1"/>
    <dgm:cxn modelId="{570C9657-AFE8-41FA-A1D1-48B7857CD6ED}" type="presParOf" srcId="{BA7F6AF5-875B-4213-BCA3-CC556EAE1674}" destId="{36D8EC67-49FC-460E-906A-E0C30DA4C0C7}" srcOrd="1" destOrd="0" presId="urn:microsoft.com/office/officeart/2005/8/layout/chevron1"/>
    <dgm:cxn modelId="{2BABA7D4-517F-49C4-AA26-2C37809B448A}" type="presParOf" srcId="{BA7F6AF5-875B-4213-BCA3-CC556EAE1674}" destId="{EAE114BC-F2A5-44B9-9107-879C62F6E804}" srcOrd="2" destOrd="0" presId="urn:microsoft.com/office/officeart/2005/8/layout/chevron1"/>
    <dgm:cxn modelId="{DDA36627-D952-4F39-BAA6-C2D3AEAE0208}" type="presParOf" srcId="{BA7F6AF5-875B-4213-BCA3-CC556EAE1674}" destId="{5A6B6BFE-AF47-40BA-89CE-DE2FF6945AFB}" srcOrd="3" destOrd="0" presId="urn:microsoft.com/office/officeart/2005/8/layout/chevron1"/>
    <dgm:cxn modelId="{E625C5BA-D242-4891-8754-8E7559F5A079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Tom looks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nervous when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plays soccer.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8D1EBD63-2248-4C71-BDB7-A9D22907387A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A3E35381-E3BE-474F-8CE0-9D8EFD7F686B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60BC7451-6683-424B-A30C-B2459AC8C412}" type="presOf" srcId="{D57073EC-CB02-4D21-8CAE-0CD4ADB3F545}" destId="{D807670E-CBD4-443C-A98F-7B8B9C06AE42}" srcOrd="0" destOrd="0" presId="urn:microsoft.com/office/officeart/2005/8/layout/chevron1"/>
    <dgm:cxn modelId="{A87BE5C8-35C5-4764-BD65-6ADEFD9453B6}" type="presOf" srcId="{0493B47A-4CEB-4ABF-ABA4-B6A3E5CF0930}" destId="{EAD28DAE-6D76-4370-A88A-76965BDEEE8D}" srcOrd="0" destOrd="0" presId="urn:microsoft.com/office/officeart/2005/8/layout/chevron1"/>
    <dgm:cxn modelId="{E5D456DC-33AF-4BB9-9F4E-8D79188D5AF9}" type="presParOf" srcId="{BA7F6AF5-875B-4213-BCA3-CC556EAE1674}" destId="{D807670E-CBD4-443C-A98F-7B8B9C06AE42}" srcOrd="0" destOrd="0" presId="urn:microsoft.com/office/officeart/2005/8/layout/chevron1"/>
    <dgm:cxn modelId="{585D7EBF-D48A-47C6-A258-F19C5B89796F}" type="presParOf" srcId="{BA7F6AF5-875B-4213-BCA3-CC556EAE1674}" destId="{36D8EC67-49FC-460E-906A-E0C30DA4C0C7}" srcOrd="1" destOrd="0" presId="urn:microsoft.com/office/officeart/2005/8/layout/chevron1"/>
    <dgm:cxn modelId="{3587B0D7-2B0B-49E1-A377-C8F7ED0BCB50}" type="presParOf" srcId="{BA7F6AF5-875B-4213-BCA3-CC556EAE1674}" destId="{EAE114BC-F2A5-44B9-9107-879C62F6E804}" srcOrd="2" destOrd="0" presId="urn:microsoft.com/office/officeart/2005/8/layout/chevron1"/>
    <dgm:cxn modelId="{5FD1D7FA-FDA7-468D-B699-71D4796FA70F}" type="presParOf" srcId="{BA7F6AF5-875B-4213-BCA3-CC556EAE1674}" destId="{5A6B6BFE-AF47-40BA-89CE-DE2FF6945AFB}" srcOrd="3" destOrd="0" presId="urn:microsoft.com/office/officeart/2005/8/layout/chevron1"/>
    <dgm:cxn modelId="{C400768C-0FDF-46AB-AACD-6895D85B1809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Paul looks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teaches math.</a:t>
          </a:r>
          <a:endParaRPr kumimoji="1" lang="ja-JP" altLang="en-US" sz="2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5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tired when</a:t>
          </a:r>
          <a:endParaRPr kumimoji="1" lang="ja-JP" altLang="en-US" sz="25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BE1FDC55-A660-4521-B72D-FC5203B46DC5}" type="presOf" srcId="{EACD764A-1BBB-4925-8A7E-83933BFB4F54}" destId="{EAE114BC-F2A5-44B9-9107-879C62F6E804}" srcOrd="0" destOrd="0" presId="urn:microsoft.com/office/officeart/2005/8/layout/chevron1"/>
    <dgm:cxn modelId="{0331A679-65D2-4E56-B50D-788168AA0525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1CDDE131-A43D-40E2-88EA-643CF7A26F75}" type="presOf" srcId="{D57073EC-CB02-4D21-8CAE-0CD4ADB3F545}" destId="{D807670E-CBD4-443C-A98F-7B8B9C06AE42}" srcOrd="0" destOrd="0" presId="urn:microsoft.com/office/officeart/2005/8/layout/chevron1"/>
    <dgm:cxn modelId="{38FBF824-D331-4181-BE4C-4462CD023492}" type="presOf" srcId="{A6A26A27-211F-4706-A60E-604C978B42DB}" destId="{BA7F6AF5-875B-4213-BCA3-CC556EAE1674}" srcOrd="0" destOrd="0" presId="urn:microsoft.com/office/officeart/2005/8/layout/chevron1"/>
    <dgm:cxn modelId="{F70F002B-0F1A-4CDB-BD33-99215F390EE4}" type="presParOf" srcId="{BA7F6AF5-875B-4213-BCA3-CC556EAE1674}" destId="{D807670E-CBD4-443C-A98F-7B8B9C06AE42}" srcOrd="0" destOrd="0" presId="urn:microsoft.com/office/officeart/2005/8/layout/chevron1"/>
    <dgm:cxn modelId="{EA4C2883-543F-41D2-9F8C-3BF384B9EF4E}" type="presParOf" srcId="{BA7F6AF5-875B-4213-BCA3-CC556EAE1674}" destId="{36D8EC67-49FC-460E-906A-E0C30DA4C0C7}" srcOrd="1" destOrd="0" presId="urn:microsoft.com/office/officeart/2005/8/layout/chevron1"/>
    <dgm:cxn modelId="{FCAF7F13-D55F-4769-AD5D-C9211A18486F}" type="presParOf" srcId="{BA7F6AF5-875B-4213-BCA3-CC556EAE1674}" destId="{EAE114BC-F2A5-44B9-9107-879C62F6E804}" srcOrd="2" destOrd="0" presId="urn:microsoft.com/office/officeart/2005/8/layout/chevron1"/>
    <dgm:cxn modelId="{5C2653FA-55AD-4722-9897-36B86972896B}" type="presParOf" srcId="{BA7F6AF5-875B-4213-BCA3-CC556EAE1674}" destId="{5A6B6BFE-AF47-40BA-89CE-DE2FF6945AFB}" srcOrd="3" destOrd="0" presId="urn:microsoft.com/office/officeart/2005/8/layout/chevron1"/>
    <dgm:cxn modelId="{E6DEDB36-C533-4EDE-8507-1AAF37A38FCF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Peter looks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 sz="1600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 sz="1600"/>
        </a:p>
      </dgm:t>
    </dgm:pt>
    <dgm:pt modelId="{EACD764A-1BBB-4925-8A7E-83933BFB4F54}">
      <dgm:prSet phldrT="[テキスト]" custT="1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happy when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 sz="1600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 sz="1600"/>
        </a:p>
      </dgm:t>
    </dgm:pt>
    <dgm:pt modelId="{0493B47A-4CEB-4ABF-ABA4-B6A3E5CF0930}">
      <dgm:prSet phldrT="[テキスト]" custT="1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1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studies English.</a:t>
          </a:r>
          <a:endParaRPr kumimoji="1" lang="ja-JP" altLang="en-US" sz="21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 sz="1600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 sz="1600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3786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6B209EF3-7C1E-40C0-B108-B5F0FE397028}" type="presOf" srcId="{0493B47A-4CEB-4ABF-ABA4-B6A3E5CF0930}" destId="{EAD28DAE-6D76-4370-A88A-76965BDEEE8D}" srcOrd="0" destOrd="0" presId="urn:microsoft.com/office/officeart/2005/8/layout/chevron1"/>
    <dgm:cxn modelId="{C76BCCD7-0FE7-4E41-B969-A8F9A5672273}" type="presOf" srcId="{A6A26A27-211F-4706-A60E-604C978B42DB}" destId="{BA7F6AF5-875B-4213-BCA3-CC556EAE1674}" srcOrd="0" destOrd="0" presId="urn:microsoft.com/office/officeart/2005/8/layout/chevron1"/>
    <dgm:cxn modelId="{DEADD8B8-14F1-4555-98C7-1C4A8BE01390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9B3C1707-F552-4387-91AC-9A5FAE0BE37E}" type="presOf" srcId="{D57073EC-CB02-4D21-8CAE-0CD4ADB3F545}" destId="{D807670E-CBD4-443C-A98F-7B8B9C06AE42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7C597C5B-342D-4396-98E5-2604959E229C}" type="presParOf" srcId="{BA7F6AF5-875B-4213-BCA3-CC556EAE1674}" destId="{D807670E-CBD4-443C-A98F-7B8B9C06AE42}" srcOrd="0" destOrd="0" presId="urn:microsoft.com/office/officeart/2005/8/layout/chevron1"/>
    <dgm:cxn modelId="{F1645797-A12D-40E4-A696-6C5F8FE713EE}" type="presParOf" srcId="{BA7F6AF5-875B-4213-BCA3-CC556EAE1674}" destId="{36D8EC67-49FC-460E-906A-E0C30DA4C0C7}" srcOrd="1" destOrd="0" presId="urn:microsoft.com/office/officeart/2005/8/layout/chevron1"/>
    <dgm:cxn modelId="{D276F10D-D8A9-401F-9517-D586B94E1AD5}" type="presParOf" srcId="{BA7F6AF5-875B-4213-BCA3-CC556EAE1674}" destId="{EAE114BC-F2A5-44B9-9107-879C62F6E804}" srcOrd="2" destOrd="0" presId="urn:microsoft.com/office/officeart/2005/8/layout/chevron1"/>
    <dgm:cxn modelId="{256DF44B-570F-4AF2-A347-77D048266829}" type="presParOf" srcId="{BA7F6AF5-875B-4213-BCA3-CC556EAE1674}" destId="{5A6B6BFE-AF47-40BA-89CE-DE2FF6945AFB}" srcOrd="3" destOrd="0" presId="urn:microsoft.com/office/officeart/2005/8/layout/chevron1"/>
    <dgm:cxn modelId="{C0B65B64-4C7C-4CEE-8CB5-64B90C2E3F66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Ken looks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0" y="0"/>
        <a:ext cx="2915435" cy="520065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excited when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2626284" y="0"/>
        <a:ext cx="2915435" cy="520065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writes a letter.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5250176" y="0"/>
        <a:ext cx="2915435" cy="52006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Tom looks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nervous when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plays soccer.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Paul looks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5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tired when</a:t>
          </a:r>
          <a:endParaRPr kumimoji="1" lang="ja-JP" altLang="en-US" sz="25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2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teaches math.</a:t>
          </a:r>
          <a:endParaRPr kumimoji="1" lang="ja-JP" altLang="en-US" sz="22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Peter looks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0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happy when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studies English.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NCGothic" panose="02000600000000000000" pitchFamily="50" charset="0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Ken looks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5435" cy="520065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excited when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6284" y="0"/>
        <a:ext cx="2915435" cy="520065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writes a letter.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50176" y="0"/>
        <a:ext cx="2915435" cy="520065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Tom looks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nervous when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plays soccer.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Paul looks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0013" tIns="33338" rIns="33338" bIns="33338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5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tired when</a:t>
          </a:r>
          <a:endParaRPr kumimoji="1" lang="ja-JP" altLang="en-US" sz="25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2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teaches math.</a:t>
          </a:r>
          <a:endParaRPr kumimoji="1" lang="ja-JP" altLang="en-US" sz="22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Peter looks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happy when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NCGothic" panose="02000600000000000000" pitchFamily="50" charset="0"/>
              <a:ea typeface="ＭＳ 明朝"/>
              <a:cs typeface="+mn-cs"/>
            </a:rPr>
            <a:t>he studies English.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Kamikosaka</dc:creator>
  <cp:lastModifiedBy>上小阪中学校</cp:lastModifiedBy>
  <cp:revision>5</cp:revision>
  <cp:lastPrinted>2016-10-14T06:43:00Z</cp:lastPrinted>
  <dcterms:created xsi:type="dcterms:W3CDTF">2016-10-14T06:41:00Z</dcterms:created>
  <dcterms:modified xsi:type="dcterms:W3CDTF">2016-10-17T01:53:00Z</dcterms:modified>
</cp:coreProperties>
</file>