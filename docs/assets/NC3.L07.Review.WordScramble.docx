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758" w:type="dxa"/>
        <w:tblLook w:val="0000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AF150C" w:rsidRPr="00AF150C" w:rsidTr="00AF150C">
        <w:trPr>
          <w:cantSplit/>
          <w:trHeight w:val="712"/>
        </w:trPr>
        <w:tc>
          <w:tcPr>
            <w:tcW w:w="798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AF150C" w:rsidRPr="00AF150C" w:rsidRDefault="00AF150C" w:rsidP="00AF150C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24"/>
                <w:szCs w:val="48"/>
              </w:rPr>
            </w:pPr>
            <w:bookmarkStart w:id="0" w:name="_GoBack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0C" w:rsidRPr="00AF150C" w:rsidRDefault="00247EA3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  <w:r>
              <w:rPr>
                <w:rFonts w:ascii="Courier New" w:hAnsi="Courier New" w:cs="Courier New"/>
                <w:noProof/>
                <w:sz w:val="24"/>
                <w:szCs w:val="48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矢印 2" o:spid="_x0000_s1026" type="#_x0000_t13" style="position:absolute;left:0;text-align:left;margin-left:18.45pt;margin-top:8.65pt;width:189.85pt;height: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" adj="21250" fillcolor="black [3200]" strokecolor="black [1600]" strokeweight="2pt">
                  <v:path arrowok="t"/>
                </v:shape>
              </w:pic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</w:tr>
      <w:bookmarkEnd w:id="0"/>
      <w:tr w:rsidR="00AF150C" w:rsidRPr="00AF150C" w:rsidTr="00AF150C">
        <w:trPr>
          <w:cantSplit/>
          <w:trHeight w:val="712"/>
        </w:trPr>
        <w:tc>
          <w:tcPr>
            <w:tcW w:w="798" w:type="dxa"/>
            <w:shd w:val="clear" w:color="auto" w:fill="auto"/>
            <w:vAlign w:val="bottom"/>
          </w:tcPr>
          <w:p w:rsidR="00AF150C" w:rsidRPr="00AF150C" w:rsidRDefault="00AF150C" w:rsidP="00F02BAD">
            <w:pPr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</w:tr>
      <w:tr w:rsidR="00AF150C" w:rsidRPr="00AF150C" w:rsidTr="00AF150C">
        <w:trPr>
          <w:cantSplit/>
          <w:trHeight w:val="712"/>
        </w:trPr>
        <w:tc>
          <w:tcPr>
            <w:tcW w:w="798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AF150C" w:rsidRPr="00AF150C" w:rsidRDefault="00AF150C" w:rsidP="00AF150C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247EA3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  <w:r>
              <w:rPr>
                <w:rFonts w:ascii="Courier New" w:hAnsi="Courier New" w:cs="Courier New"/>
                <w:noProof/>
                <w:sz w:val="24"/>
                <w:szCs w:val="48"/>
              </w:rPr>
              <w:pict>
                <v:shape id="右矢印 13" o:spid="_x0000_s1032" type="#_x0000_t13" style="position:absolute;left:0;text-align:left;margin-left:-63.85pt;margin-top:10.6pt;width:155.05pt;height: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" adj="21259" fillcolor="black [3200]" strokecolor="black [1600]" strokeweight="2pt">
                  <v:path arrowok="t"/>
                </v:shape>
              </w:pic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</w:tr>
      <w:tr w:rsidR="00AF150C" w:rsidRPr="00AF150C" w:rsidTr="00AF150C">
        <w:trPr>
          <w:cantSplit/>
          <w:trHeight w:val="712"/>
        </w:trPr>
        <w:tc>
          <w:tcPr>
            <w:tcW w:w="798" w:type="dxa"/>
            <w:shd w:val="clear" w:color="auto" w:fill="auto"/>
            <w:vAlign w:val="bottom"/>
          </w:tcPr>
          <w:p w:rsidR="00AF150C" w:rsidRPr="00AF150C" w:rsidRDefault="00AF150C" w:rsidP="00F02BAD">
            <w:pPr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</w:tr>
      <w:tr w:rsidR="00AF150C" w:rsidRPr="00AF150C" w:rsidTr="00AF150C">
        <w:trPr>
          <w:cantSplit/>
          <w:trHeight w:val="712"/>
        </w:trPr>
        <w:tc>
          <w:tcPr>
            <w:tcW w:w="798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AF150C" w:rsidRPr="00AF150C" w:rsidRDefault="00AF150C" w:rsidP="00AF150C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0C" w:rsidRPr="00AF150C" w:rsidRDefault="00247EA3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  <w:r>
              <w:rPr>
                <w:rFonts w:ascii="Courier New" w:hAnsi="Courier New" w:cs="Courier New"/>
                <w:noProof/>
                <w:sz w:val="24"/>
                <w:szCs w:val="48"/>
              </w:rPr>
              <w:pict>
                <v:shape id="右矢印 14" o:spid="_x0000_s1031" type="#_x0000_t13" style="position:absolute;left:0;text-align:left;margin-left:14.45pt;margin-top:11.5pt;width:73.2pt;height: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" adj="20892" fillcolor="black [3200]" strokecolor="black [1600]" strokeweight="2pt">
                  <v:path arrowok="t"/>
                </v:shape>
              </w:pic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</w:tr>
      <w:tr w:rsidR="00AF150C" w:rsidRPr="00AF150C" w:rsidTr="00AF150C">
        <w:trPr>
          <w:cantSplit/>
          <w:trHeight w:val="712"/>
        </w:trPr>
        <w:tc>
          <w:tcPr>
            <w:tcW w:w="798" w:type="dxa"/>
            <w:shd w:val="clear" w:color="auto" w:fill="auto"/>
            <w:vAlign w:val="bottom"/>
          </w:tcPr>
          <w:p w:rsidR="00AF150C" w:rsidRPr="00AF150C" w:rsidRDefault="00AF150C" w:rsidP="00F02BAD">
            <w:pPr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</w:tr>
      <w:tr w:rsidR="00AF150C" w:rsidRPr="00AF150C" w:rsidTr="00AF150C">
        <w:trPr>
          <w:cantSplit/>
          <w:trHeight w:val="712"/>
        </w:trPr>
        <w:tc>
          <w:tcPr>
            <w:tcW w:w="798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AF150C" w:rsidRPr="00AF150C" w:rsidRDefault="00AF150C" w:rsidP="00AF150C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0C" w:rsidRPr="00AF150C" w:rsidRDefault="00247EA3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  <w:r>
              <w:rPr>
                <w:rFonts w:ascii="Courier New" w:hAnsi="Courier New" w:cs="Courier New"/>
                <w:noProof/>
                <w:sz w:val="24"/>
                <w:szCs w:val="48"/>
              </w:rPr>
              <w:pict>
                <v:shape id="右矢印 15" o:spid="_x0000_s1030" type="#_x0000_t13" style="position:absolute;left:0;text-align:left;margin-left:6.7pt;margin-top:13pt;width:164.6pt;height: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" adj="21285" fillcolor="black [3200]" strokecolor="black [1600]" strokeweight="2pt">
                  <v:path arrowok="t"/>
                </v:shape>
              </w:pict>
            </w:r>
          </w:p>
        </w:tc>
        <w:tc>
          <w:tcPr>
            <w:tcW w:w="798" w:type="dxa"/>
            <w:tcBorders>
              <w:left w:val="nil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</w:tr>
      <w:tr w:rsidR="00AF150C" w:rsidRPr="00AF150C" w:rsidTr="00AF150C">
        <w:trPr>
          <w:cantSplit/>
          <w:trHeight w:val="712"/>
        </w:trPr>
        <w:tc>
          <w:tcPr>
            <w:tcW w:w="798" w:type="dxa"/>
            <w:shd w:val="clear" w:color="auto" w:fill="auto"/>
            <w:vAlign w:val="bottom"/>
          </w:tcPr>
          <w:p w:rsidR="00AF150C" w:rsidRPr="00AF150C" w:rsidRDefault="00AF150C" w:rsidP="00F02BAD">
            <w:pPr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</w:tr>
      <w:tr w:rsidR="00AF150C" w:rsidRPr="00AF150C" w:rsidTr="00AF150C">
        <w:trPr>
          <w:cantSplit/>
          <w:trHeight w:val="712"/>
        </w:trPr>
        <w:tc>
          <w:tcPr>
            <w:tcW w:w="798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AF150C" w:rsidRPr="00AF150C" w:rsidRDefault="00AF150C" w:rsidP="00AF150C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0C" w:rsidRPr="00AF150C" w:rsidRDefault="00247EA3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  <w:r>
              <w:rPr>
                <w:rFonts w:ascii="Courier New" w:hAnsi="Courier New" w:cs="Courier New"/>
                <w:noProof/>
                <w:sz w:val="24"/>
                <w:szCs w:val="48"/>
              </w:rPr>
              <w:pict>
                <v:shape id="右矢印 16" o:spid="_x0000_s1029" type="#_x0000_t13" style="position:absolute;left:0;text-align:left;margin-left:5.25pt;margin-top:9.85pt;width:51.65pt;height:3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" adj="20795" fillcolor="black [3200]" strokecolor="black [1600]" strokeweight="2pt">
                  <v:path arrowok="t"/>
                </v:shape>
              </w:pict>
            </w:r>
          </w:p>
        </w:tc>
        <w:tc>
          <w:tcPr>
            <w:tcW w:w="798" w:type="dxa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</w:tr>
      <w:tr w:rsidR="00AF150C" w:rsidRPr="00AF150C" w:rsidTr="00AF150C">
        <w:trPr>
          <w:cantSplit/>
          <w:trHeight w:val="712"/>
        </w:trPr>
        <w:tc>
          <w:tcPr>
            <w:tcW w:w="798" w:type="dxa"/>
            <w:shd w:val="clear" w:color="auto" w:fill="auto"/>
            <w:vAlign w:val="bottom"/>
          </w:tcPr>
          <w:p w:rsidR="00AF150C" w:rsidRPr="00AF150C" w:rsidRDefault="00AF150C" w:rsidP="00F02BAD">
            <w:pPr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</w:tcPr>
          <w:p w:rsidR="00AF150C" w:rsidRPr="00AF150C" w:rsidRDefault="00AF150C" w:rsidP="00F02BAD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</w:tr>
      <w:tr w:rsidR="00AF150C" w:rsidRPr="00AF150C" w:rsidTr="00AF150C">
        <w:trPr>
          <w:cantSplit/>
          <w:trHeight w:val="712"/>
        </w:trPr>
        <w:tc>
          <w:tcPr>
            <w:tcW w:w="798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AF150C" w:rsidRPr="00AF150C" w:rsidRDefault="00AF150C" w:rsidP="00AF150C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247EA3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  <w:r>
              <w:rPr>
                <w:rFonts w:ascii="Courier New" w:hAnsi="Courier New" w:cs="Courier New"/>
                <w:noProof/>
                <w:sz w:val="24"/>
                <w:szCs w:val="48"/>
              </w:rPr>
              <w:pict>
                <v:shape id="右矢印 17" o:spid="_x0000_s1028" type="#_x0000_t13" style="position:absolute;left:0;text-align:left;margin-left:-69.8pt;margin-top:12.3pt;width:125.35pt;height: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" adj="21178" fillcolor="black [3200]" strokecolor="black [1600]" strokeweight="2pt">
                  <v:path arrowok="t"/>
                </v:shape>
              </w:pict>
            </w:r>
          </w:p>
        </w:tc>
        <w:tc>
          <w:tcPr>
            <w:tcW w:w="798" w:type="dxa"/>
            <w:tcBorders>
              <w:left w:val="nil"/>
            </w:tcBorders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CD401C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</w:tr>
      <w:tr w:rsidR="00AF150C" w:rsidRPr="00AF150C" w:rsidTr="00AF150C">
        <w:trPr>
          <w:cantSplit/>
          <w:trHeight w:val="712"/>
        </w:trPr>
        <w:tc>
          <w:tcPr>
            <w:tcW w:w="798" w:type="dxa"/>
            <w:shd w:val="clear" w:color="auto" w:fill="auto"/>
            <w:vAlign w:val="bottom"/>
          </w:tcPr>
          <w:p w:rsidR="00AF150C" w:rsidRPr="00AF150C" w:rsidRDefault="00AF150C" w:rsidP="000D2054">
            <w:pPr>
              <w:jc w:val="center"/>
              <w:rPr>
                <w:rFonts w:ascii="MS Mincho" w:eastAsia="MS Mincho" w:hAnsi="MS Mincho" w:cs="MS Mincho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noProof/>
                <w:sz w:val="24"/>
                <w:szCs w:val="2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</w:tr>
      <w:tr w:rsidR="00AF150C" w:rsidRPr="00AF150C" w:rsidTr="00AF150C">
        <w:trPr>
          <w:cantSplit/>
          <w:trHeight w:val="712"/>
        </w:trPr>
        <w:tc>
          <w:tcPr>
            <w:tcW w:w="798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AF150C" w:rsidRPr="00AF150C" w:rsidRDefault="00AF150C" w:rsidP="00AF150C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MS Mincho" w:eastAsia="MS Mincho" w:hAnsi="MS Mincho" w:cs="MS Mincho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150C" w:rsidRPr="00AF150C" w:rsidRDefault="00247EA3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  <w:r>
              <w:rPr>
                <w:rFonts w:ascii="Courier New" w:hAnsi="Courier New" w:cs="Courier New"/>
                <w:noProof/>
                <w:sz w:val="24"/>
                <w:szCs w:val="48"/>
              </w:rPr>
              <w:pict>
                <v:shape id="右矢印 1" o:spid="_x0000_s1027" type="#_x0000_t13" style="position:absolute;left:0;text-align:left;margin-left:13.1pt;margin-top:10.65pt;width:162.6pt;height: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" adj="21281" fillcolor="black [3200]" strokecolor="black [1600]" strokeweight="2pt">
                  <v:path arrowok="t"/>
                </v:shape>
              </w:pict>
            </w:r>
          </w:p>
        </w:tc>
        <w:tc>
          <w:tcPr>
            <w:tcW w:w="798" w:type="dxa"/>
            <w:tcBorders>
              <w:left w:val="nil"/>
            </w:tcBorders>
            <w:shd w:val="clear" w:color="auto" w:fill="auto"/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noProof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nil"/>
            </w:tcBorders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  <w:tc>
          <w:tcPr>
            <w:tcW w:w="798" w:type="dxa"/>
            <w:vAlign w:val="center"/>
          </w:tcPr>
          <w:p w:rsidR="00AF150C" w:rsidRPr="00AF150C" w:rsidRDefault="00AF150C" w:rsidP="000D2054">
            <w:pPr>
              <w:snapToGrid w:val="0"/>
              <w:jc w:val="center"/>
              <w:rPr>
                <w:rFonts w:ascii="Courier New" w:hAnsi="Courier New" w:cs="Courier New"/>
                <w:sz w:val="24"/>
                <w:szCs w:val="48"/>
              </w:rPr>
            </w:pPr>
          </w:p>
        </w:tc>
      </w:tr>
    </w:tbl>
    <w:p w:rsidR="003074E8" w:rsidRDefault="003074E8">
      <w:pPr>
        <w:rPr>
          <w:rFonts w:ascii="Courier New" w:hAnsi="Courier New" w:cs="Courier New"/>
          <w:sz w:val="52"/>
        </w:rPr>
      </w:pPr>
    </w:p>
    <w:p w:rsidR="00CD401C" w:rsidRPr="003074E8" w:rsidRDefault="00CD401C">
      <w:pPr>
        <w:rPr>
          <w:rFonts w:ascii="Courier New" w:hAnsi="Courier New" w:cs="Courier New"/>
          <w:sz w:val="52"/>
        </w:rPr>
      </w:pPr>
      <w:r w:rsidRPr="003074E8">
        <w:rPr>
          <w:rFonts w:ascii="Courier New" w:hAnsi="Courier New" w:cs="Courier New"/>
          <w:sz w:val="52"/>
        </w:rPr>
        <w:lastRenderedPageBreak/>
        <w:t>1 – Money</w:t>
      </w:r>
    </w:p>
    <w:p w:rsidR="00CD401C" w:rsidRPr="003074E8" w:rsidRDefault="00CD401C">
      <w:pPr>
        <w:rPr>
          <w:rFonts w:ascii="Courier New" w:hAnsi="Courier New" w:cs="Courier New"/>
          <w:sz w:val="52"/>
        </w:rPr>
      </w:pPr>
      <w:r w:rsidRPr="003074E8">
        <w:rPr>
          <w:rFonts w:ascii="Courier New" w:hAnsi="Courier New" w:cs="Courier New"/>
          <w:sz w:val="52"/>
        </w:rPr>
        <w:t>2 – Candle</w:t>
      </w:r>
    </w:p>
    <w:p w:rsidR="00CD401C" w:rsidRPr="003074E8" w:rsidRDefault="00CD401C">
      <w:pPr>
        <w:rPr>
          <w:rFonts w:ascii="Courier New" w:hAnsi="Courier New" w:cs="Courier New"/>
          <w:sz w:val="52"/>
        </w:rPr>
      </w:pPr>
      <w:r w:rsidRPr="003074E8">
        <w:rPr>
          <w:rFonts w:ascii="Courier New" w:hAnsi="Courier New" w:cs="Courier New"/>
          <w:sz w:val="52"/>
        </w:rPr>
        <w:t>3 – Windmill</w:t>
      </w:r>
    </w:p>
    <w:p w:rsidR="00CD401C" w:rsidRPr="003074E8" w:rsidRDefault="00CD401C">
      <w:pPr>
        <w:rPr>
          <w:rFonts w:ascii="Courier New" w:hAnsi="Courier New" w:cs="Courier New"/>
          <w:sz w:val="52"/>
        </w:rPr>
      </w:pPr>
      <w:r w:rsidRPr="003074E8">
        <w:rPr>
          <w:rFonts w:ascii="Courier New" w:hAnsi="Courier New" w:cs="Courier New"/>
          <w:sz w:val="52"/>
        </w:rPr>
        <w:t xml:space="preserve">4 – </w:t>
      </w:r>
      <w:r w:rsidR="00EF6A29">
        <w:rPr>
          <w:rFonts w:ascii="Courier New" w:hAnsi="Courier New" w:cs="Courier New"/>
          <w:sz w:val="52"/>
        </w:rPr>
        <w:t>Return</w:t>
      </w:r>
    </w:p>
    <w:p w:rsidR="00CD401C" w:rsidRPr="003074E8" w:rsidRDefault="00CD401C">
      <w:pPr>
        <w:rPr>
          <w:rFonts w:ascii="Courier New" w:hAnsi="Courier New" w:cs="Courier New"/>
          <w:sz w:val="52"/>
        </w:rPr>
      </w:pPr>
      <w:r w:rsidRPr="003074E8">
        <w:rPr>
          <w:rFonts w:ascii="Courier New" w:hAnsi="Courier New" w:cs="Courier New"/>
          <w:sz w:val="52"/>
        </w:rPr>
        <w:t>5 – Project</w:t>
      </w:r>
    </w:p>
    <w:p w:rsidR="00CD401C" w:rsidRDefault="00CD401C">
      <w:pPr>
        <w:rPr>
          <w:rFonts w:ascii="Courier New" w:hAnsi="Courier New" w:cs="Courier New"/>
          <w:sz w:val="52"/>
        </w:rPr>
      </w:pPr>
      <w:r w:rsidRPr="003074E8">
        <w:rPr>
          <w:rFonts w:ascii="Courier New" w:hAnsi="Courier New" w:cs="Courier New"/>
          <w:sz w:val="52"/>
        </w:rPr>
        <w:t>6 – Company</w:t>
      </w:r>
    </w:p>
    <w:p w:rsidR="00EF6A29" w:rsidRPr="003074E8" w:rsidRDefault="00EF6A29">
      <w:pPr>
        <w:rPr>
          <w:rFonts w:ascii="Courier New" w:hAnsi="Courier New" w:cs="Courier New"/>
          <w:sz w:val="52"/>
        </w:rPr>
      </w:pPr>
      <w:r>
        <w:rPr>
          <w:rFonts w:ascii="Courier New" w:hAnsi="Courier New" w:cs="Courier New"/>
          <w:sz w:val="52"/>
        </w:rPr>
        <w:t>7 - Action</w:t>
      </w:r>
    </w:p>
    <w:p w:rsidR="00EF6A29" w:rsidRPr="00EF6A29" w:rsidRDefault="00EF6A29">
      <w:pPr>
        <w:rPr>
          <w:rFonts w:ascii="Courier New" w:hAnsi="Courier New" w:cs="Courier New"/>
          <w:sz w:val="48"/>
        </w:rPr>
      </w:pPr>
    </w:p>
    <w:sectPr w:rsidR="00EF6A29" w:rsidRPr="00EF6A29" w:rsidSect="00D8360C">
      <w:headerReference w:type="default" r:id="rId8"/>
      <w:footerReference w:type="default" r:id="rId9"/>
      <w:pgSz w:w="20639" w:h="14572" w:orient="landscape" w:code="12"/>
      <w:pgMar w:top="1440" w:right="1440" w:bottom="993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01C" w:rsidRDefault="00CD401C" w:rsidP="00CD401C">
      <w:pPr>
        <w:spacing w:after="0" w:line="240" w:lineRule="auto"/>
      </w:pPr>
      <w:r>
        <w:separator/>
      </w:r>
    </w:p>
  </w:endnote>
  <w:endnote w:type="continuationSeparator" w:id="0">
    <w:p w:rsidR="00CD401C" w:rsidRDefault="00CD401C" w:rsidP="00CD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明朝;MS Mincho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50C" w:rsidRPr="00547B47" w:rsidRDefault="00AF150C" w:rsidP="00AF150C">
    <w:pPr>
      <w:pStyle w:val="Header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01C" w:rsidRDefault="00CD401C" w:rsidP="00CD401C">
      <w:pPr>
        <w:spacing w:after="0" w:line="240" w:lineRule="auto"/>
      </w:pPr>
      <w:r>
        <w:separator/>
      </w:r>
    </w:p>
  </w:footnote>
  <w:footnote w:type="continuationSeparator" w:id="0">
    <w:p w:rsidR="00CD401C" w:rsidRDefault="00CD401C" w:rsidP="00CD4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83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15566"/>
    </w:tblGrid>
    <w:tr w:rsidR="00AF150C" w:rsidRPr="00C572A0" w:rsidTr="00C33635">
      <w:trPr>
        <w:trHeight w:val="1152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B20972" w:rsidRPr="00B20972" w:rsidRDefault="00AF150C" w:rsidP="00B20972">
          <w:pPr>
            <w:spacing w:after="0" w:line="240" w:lineRule="auto"/>
            <w:jc w:val="center"/>
            <w:rPr>
              <w:rFonts w:ascii="Arial Black" w:hAnsi="Arial Black"/>
              <w:sz w:val="36"/>
              <w:szCs w:val="92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B20972">
            <w:rPr>
              <w:rFonts w:ascii="Arial Black" w:hAnsi="Arial Black"/>
              <w:sz w:val="36"/>
              <w:szCs w:val="92"/>
            </w:rPr>
            <w:t>7</w:t>
          </w:r>
        </w:p>
      </w:tc>
      <w:tc>
        <w:tcPr>
          <w:tcW w:w="15566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AF150C" w:rsidRPr="00C572A0" w:rsidRDefault="00AF150C" w:rsidP="00AF150C">
          <w:pPr>
            <w:ind w:left="660"/>
            <w:jc w:val="both"/>
            <w:rPr>
              <w:rFonts w:ascii="Comic Sans MS" w:hAnsi="Comic Sans MS"/>
              <w:b/>
              <w:sz w:val="88"/>
              <w:szCs w:val="88"/>
            </w:rPr>
          </w:pPr>
          <w:r>
            <w:rPr>
              <w:rFonts w:ascii="Cambria" w:hAnsi="Cambria"/>
              <w:b/>
              <w:sz w:val="88"/>
              <w:szCs w:val="88"/>
            </w:rPr>
            <w:t>Word Scramble</w:t>
          </w:r>
        </w:p>
      </w:tc>
    </w:tr>
  </w:tbl>
  <w:p w:rsidR="00CD401C" w:rsidRPr="00AF150C" w:rsidRDefault="00CD401C" w:rsidP="00AF150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82497"/>
    <w:multiLevelType w:val="hybridMultilevel"/>
    <w:tmpl w:val="7DD620BA"/>
    <w:lvl w:ilvl="0" w:tplc="153A9B1E">
      <w:start w:val="1"/>
      <w:numFmt w:val="decimalEnclosedCircle"/>
      <w:lvlText w:val="%1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84461A4"/>
    <w:multiLevelType w:val="hybridMultilevel"/>
    <w:tmpl w:val="F25E988E"/>
    <w:lvl w:ilvl="0" w:tplc="19BEDA42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37660FA"/>
    <w:multiLevelType w:val="hybridMultilevel"/>
    <w:tmpl w:val="7F36DE88"/>
    <w:lvl w:ilvl="0" w:tplc="5636DE3E">
      <w:start w:val="7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75D047E"/>
    <w:multiLevelType w:val="hybridMultilevel"/>
    <w:tmpl w:val="5C26B422"/>
    <w:lvl w:ilvl="0" w:tplc="DEC6ED82">
      <w:start w:val="1"/>
      <w:numFmt w:val="decimalEnclosedCircle"/>
      <w:lvlText w:val="%1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401C"/>
    <w:rsid w:val="00247EA3"/>
    <w:rsid w:val="002C1EF7"/>
    <w:rsid w:val="003074E8"/>
    <w:rsid w:val="00635CF0"/>
    <w:rsid w:val="008D7AF7"/>
    <w:rsid w:val="00AF150C"/>
    <w:rsid w:val="00B20972"/>
    <w:rsid w:val="00B332B5"/>
    <w:rsid w:val="00BE2603"/>
    <w:rsid w:val="00BE2E69"/>
    <w:rsid w:val="00CD401C"/>
    <w:rsid w:val="00D8360C"/>
    <w:rsid w:val="00EF6A29"/>
    <w:rsid w:val="00F95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D401C"/>
    <w:pPr>
      <w:suppressAutoHyphens/>
      <w:spacing w:after="200" w:line="276" w:lineRule="auto"/>
    </w:pPr>
    <w:rPr>
      <w:rFonts w:ascii="Calibri;Arial" w:eastAsia="ＭＳ 明朝;MS Mincho" w:hAnsi="Calibri;Arial" w:cs="Times New Roman"/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6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E6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E69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2E69"/>
    <w:pPr>
      <w:keepNext/>
      <w:ind w:leftChars="400" w:left="4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2E69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2E69"/>
    <w:pPr>
      <w:keepNext/>
      <w:ind w:leftChars="800" w:left="8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E2E69"/>
    <w:pPr>
      <w:keepNext/>
      <w:ind w:leftChars="800" w:left="80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2E69"/>
    <w:pPr>
      <w:keepNext/>
      <w:ind w:leftChars="1200" w:left="1200"/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E2E69"/>
    <w:pPr>
      <w:keepNext/>
      <w:ind w:leftChars="1200" w:left="1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E6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E2E69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BE2E69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BE2E69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BE2E6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BE2E6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BE2E69"/>
  </w:style>
  <w:style w:type="character" w:customStyle="1" w:styleId="Heading8Char">
    <w:name w:val="Heading 8 Char"/>
    <w:basedOn w:val="DefaultParagraphFont"/>
    <w:link w:val="Heading8"/>
    <w:uiPriority w:val="9"/>
    <w:rsid w:val="00BE2E69"/>
  </w:style>
  <w:style w:type="character" w:customStyle="1" w:styleId="Heading9Char">
    <w:name w:val="Heading 9 Char"/>
    <w:basedOn w:val="DefaultParagraphFont"/>
    <w:link w:val="Heading9"/>
    <w:uiPriority w:val="9"/>
    <w:rsid w:val="00BE2E69"/>
  </w:style>
  <w:style w:type="paragraph" w:styleId="Title">
    <w:name w:val="Title"/>
    <w:basedOn w:val="Normal"/>
    <w:next w:val="Normal"/>
    <w:link w:val="TitleChar"/>
    <w:uiPriority w:val="10"/>
    <w:qFormat/>
    <w:rsid w:val="00BE2E69"/>
    <w:pPr>
      <w:spacing w:before="240" w:after="120"/>
      <w:jc w:val="center"/>
      <w:outlineLvl w:val="0"/>
    </w:pPr>
    <w:rPr>
      <w:rFonts w:asciiTheme="majorHAnsi" w:eastAsia="MS Gothic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2E69"/>
    <w:rPr>
      <w:rFonts w:asciiTheme="majorHAnsi" w:eastAsia="MS Gothic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E69"/>
    <w:pPr>
      <w:jc w:val="center"/>
      <w:outlineLvl w:val="1"/>
    </w:pPr>
    <w:rPr>
      <w:rFonts w:asciiTheme="majorHAnsi" w:eastAsia="MS Gothic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E69"/>
    <w:rPr>
      <w:rFonts w:asciiTheme="majorHAnsi" w:eastAsia="MS Gothic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E2E69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E2E6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E2E69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E2E6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E2E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2E6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E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E6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E2E6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E2E6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E2E6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BE2E69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BE2E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BE2E6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401C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D401C"/>
    <w:rPr>
      <w:rFonts w:ascii="Calibri;Arial" w:eastAsia="ＭＳ 明朝;MS Mincho" w:hAnsi="Calibri;Arial" w:cs="Times New Roman"/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CD401C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D401C"/>
    <w:rPr>
      <w:rFonts w:ascii="Calibri;Arial" w:eastAsia="ＭＳ 明朝;MS Mincho" w:hAnsi="Calibri;Arial" w:cs="Times New Roman"/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5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568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TableGrid">
    <w:name w:val="Table Grid"/>
    <w:basedOn w:val="TableNormal"/>
    <w:uiPriority w:val="59"/>
    <w:rsid w:val="00AF150C"/>
    <w:rPr>
      <w:rFonts w:ascii="Calibri" w:eastAsia="MS Mincho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41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47ED7-65C6-4F5C-BB0A-9FB5BD6CE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Kamikosaka</dc:creator>
  <cp:keywords/>
  <dc:description/>
  <cp:lastModifiedBy>Muggli</cp:lastModifiedBy>
  <cp:revision>3</cp:revision>
  <cp:lastPrinted>2015-02-02T23:26:00Z</cp:lastPrinted>
  <dcterms:created xsi:type="dcterms:W3CDTF">2016-03-17T03:53:00Z</dcterms:created>
  <dcterms:modified xsi:type="dcterms:W3CDTF">2016-03-20T09:21:00Z</dcterms:modified>
</cp:coreProperties>
</file>