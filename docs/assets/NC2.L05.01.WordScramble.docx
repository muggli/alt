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758" w:type="dxa"/>
        <w:tblLook w:val="0000" w:firstRow="0" w:lastRow="0" w:firstColumn="0" w:lastColumn="0" w:noHBand="0" w:noVBand="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ae"/>
              <w:numPr>
                <w:ilvl w:val="0"/>
                <w:numId w:val="4"/>
              </w:numPr>
              <w:ind w:leftChars="0"/>
              <w:rPr>
                <w:rFonts w:ascii="Courier New" w:hAnsi="Courier New" w:cs="Courier New" w:hint="eastAsia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 w:rsidRPr="00AF150C">
              <w:rPr>
                <w:rFonts w:ascii="Courier New" w:hAnsi="Courier New" w:cs="Courier New"/>
                <w:noProof/>
                <w:sz w:val="24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4781ED" wp14:editId="17501EFE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109855</wp:posOffset>
                      </wp:positionV>
                      <wp:extent cx="2411095" cy="78105"/>
                      <wp:effectExtent l="0" t="19050" r="46355" b="36195"/>
                      <wp:wrapNone/>
                      <wp:docPr id="2" name="右矢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11095" cy="781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0FCE8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2" o:spid="_x0000_s1026" type="#_x0000_t13" style="position:absolute;left:0;text-align:left;margin-left:18.45pt;margin-top:8.65pt;width:189.85pt;height: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" adj="21250" fillcolor="black [3200]" strokecolor="black [1600]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F02BAD">
            <w:pPr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bookmarkStart w:id="0" w:name="_GoBack"/>
        <w:bookmarkEnd w:id="0"/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ae"/>
              <w:numPr>
                <w:ilvl w:val="0"/>
                <w:numId w:val="4"/>
              </w:numPr>
              <w:ind w:leftChars="0"/>
              <w:rPr>
                <w:rFonts w:ascii="Courier New" w:hAnsi="Courier New" w:cs="Courier New" w:hint="eastAsia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 w:rsidRPr="00AF150C">
              <w:rPr>
                <w:rFonts w:ascii="Courier New" w:hAnsi="Courier New" w:cs="Courier New"/>
                <w:noProof/>
                <w:sz w:val="24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39534A" wp14:editId="773D0091">
                      <wp:simplePos x="0" y="0"/>
                      <wp:positionH relativeFrom="column">
                        <wp:posOffset>-810895</wp:posOffset>
                      </wp:positionH>
                      <wp:positionV relativeFrom="paragraph">
                        <wp:posOffset>134620</wp:posOffset>
                      </wp:positionV>
                      <wp:extent cx="1969135" cy="62230"/>
                      <wp:effectExtent l="0" t="19050" r="31115" b="33020"/>
                      <wp:wrapNone/>
                      <wp:docPr id="13" name="右矢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69135" cy="622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3ED3B" id="右矢印 13" o:spid="_x0000_s1026" type="#_x0000_t13" style="position:absolute;left:0;text-align:left;margin-left:-63.85pt;margin-top:10.6pt;width:155.05pt;height: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" adj="21259" fillcolor="black [3200]" strokecolor="black [1600]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F02BAD">
            <w:pPr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ae"/>
              <w:numPr>
                <w:ilvl w:val="0"/>
                <w:numId w:val="4"/>
              </w:numPr>
              <w:ind w:leftChars="0"/>
              <w:rPr>
                <w:rFonts w:ascii="Courier New" w:hAnsi="Courier New" w:cs="Courier New" w:hint="eastAsia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 w:rsidRPr="00AF150C">
              <w:rPr>
                <w:rFonts w:ascii="Courier New" w:hAnsi="Courier New" w:cs="Courier New"/>
                <w:noProof/>
                <w:sz w:val="24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3FDA1C" wp14:editId="1A9F450F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146050</wp:posOffset>
                      </wp:positionV>
                      <wp:extent cx="929640" cy="60960"/>
                      <wp:effectExtent l="0" t="19050" r="41910" b="34290"/>
                      <wp:wrapNone/>
                      <wp:docPr id="14" name="右矢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29640" cy="609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AA93C" id="右矢印 14" o:spid="_x0000_s1026" type="#_x0000_t13" style="position:absolute;left:0;text-align:left;margin-left:14.45pt;margin-top:11.5pt;width:73.2pt;height: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" adj="20892" fillcolor="black [3200]" strokecolor="black [1600]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F02BAD">
            <w:pPr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ae"/>
              <w:numPr>
                <w:ilvl w:val="0"/>
                <w:numId w:val="4"/>
              </w:numPr>
              <w:ind w:leftChars="0"/>
              <w:rPr>
                <w:rFonts w:ascii="Courier New" w:hAnsi="Courier New" w:cs="Courier New" w:hint="eastAsia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 w:rsidRPr="00AF150C">
              <w:rPr>
                <w:rFonts w:ascii="Courier New" w:hAnsi="Courier New" w:cs="Courier New"/>
                <w:noProof/>
                <w:sz w:val="24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E763C6" wp14:editId="1DEB8490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165100</wp:posOffset>
                      </wp:positionV>
                      <wp:extent cx="2090420" cy="60960"/>
                      <wp:effectExtent l="0" t="19050" r="43180" b="34290"/>
                      <wp:wrapNone/>
                      <wp:docPr id="15" name="右矢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0420" cy="609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C9746" id="右矢印 15" o:spid="_x0000_s1026" type="#_x0000_t13" style="position:absolute;left:0;text-align:left;margin-left:6.7pt;margin-top:13pt;width:164.6pt;height: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" adj="21285" fillcolor="black [3200]" strokecolor="black [1600]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798" w:type="dxa"/>
            <w:tcBorders>
              <w:left w:val="nil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F02BAD">
            <w:pPr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ae"/>
              <w:numPr>
                <w:ilvl w:val="0"/>
                <w:numId w:val="4"/>
              </w:numPr>
              <w:ind w:leftChars="0"/>
              <w:rPr>
                <w:rFonts w:ascii="Courier New" w:hAnsi="Courier New" w:cs="Courier New" w:hint="eastAsia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 w:rsidRPr="00AF150C">
              <w:rPr>
                <w:rFonts w:ascii="Courier New" w:hAnsi="Courier New" w:cs="Courier New"/>
                <w:noProof/>
                <w:sz w:val="24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61A33F" wp14:editId="1BC09D3A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125095</wp:posOffset>
                      </wp:positionV>
                      <wp:extent cx="655955" cy="48895"/>
                      <wp:effectExtent l="0" t="19050" r="29845" b="46355"/>
                      <wp:wrapNone/>
                      <wp:docPr id="16" name="右矢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5955" cy="4889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73B1E" id="右矢印 16" o:spid="_x0000_s1026" type="#_x0000_t13" style="position:absolute;left:0;text-align:left;margin-left:5.25pt;margin-top:9.85pt;width:51.65pt;height: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" adj="20795" fillcolor="black [3200]" strokecolor="black [1600]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798" w:type="dxa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F02BAD">
            <w:pPr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ae"/>
              <w:numPr>
                <w:ilvl w:val="0"/>
                <w:numId w:val="4"/>
              </w:numPr>
              <w:ind w:leftChars="0"/>
              <w:rPr>
                <w:rFonts w:ascii="Courier New" w:hAnsi="Courier New" w:cs="Courier New" w:hint="eastAsia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 w:rsidRPr="00AF150C">
              <w:rPr>
                <w:rFonts w:ascii="Courier New" w:hAnsi="Courier New" w:cs="Courier New"/>
                <w:noProof/>
                <w:sz w:val="24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039732" wp14:editId="40CC430A">
                      <wp:simplePos x="0" y="0"/>
                      <wp:positionH relativeFrom="column">
                        <wp:posOffset>-886460</wp:posOffset>
                      </wp:positionH>
                      <wp:positionV relativeFrom="paragraph">
                        <wp:posOffset>156210</wp:posOffset>
                      </wp:positionV>
                      <wp:extent cx="1591945" cy="62230"/>
                      <wp:effectExtent l="0" t="19050" r="46355" b="33020"/>
                      <wp:wrapNone/>
                      <wp:docPr id="17" name="右矢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91945" cy="622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00801" id="右矢印 17" o:spid="_x0000_s1026" type="#_x0000_t13" style="position:absolute;left:0;text-align:left;margin-left:-69.8pt;margin-top:12.3pt;width:125.35pt;height: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" adj="21178" fillcolor="black [3200]" strokecolor="black [1600]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798" w:type="dxa"/>
            <w:tcBorders>
              <w:left w:val="nil"/>
            </w:tcBorders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0D2054">
            <w:pPr>
              <w:jc w:val="center"/>
              <w:rPr>
                <w:rFonts w:ascii="ＭＳ 明朝" w:eastAsia="ＭＳ 明朝" w:hAnsi="ＭＳ 明朝" w:cs="ＭＳ 明朝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noProof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ae"/>
              <w:numPr>
                <w:ilvl w:val="0"/>
                <w:numId w:val="4"/>
              </w:numPr>
              <w:ind w:leftChars="0"/>
              <w:rPr>
                <w:rFonts w:ascii="ＭＳ 明朝" w:eastAsia="ＭＳ 明朝" w:hAnsi="ＭＳ 明朝" w:cs="ＭＳ 明朝" w:hint="eastAsia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 w:rsidRPr="00AF150C">
              <w:rPr>
                <w:rFonts w:ascii="Courier New" w:hAnsi="Courier New" w:cs="Courier New"/>
                <w:noProof/>
                <w:sz w:val="24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09E5A98" wp14:editId="26063AE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135255</wp:posOffset>
                      </wp:positionV>
                      <wp:extent cx="2065020" cy="60960"/>
                      <wp:effectExtent l="0" t="19050" r="30480" b="34290"/>
                      <wp:wrapNone/>
                      <wp:docPr id="1" name="右矢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65020" cy="609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193DF" id="右矢印 1" o:spid="_x0000_s1026" type="#_x0000_t13" style="position:absolute;left:0;text-align:left;margin-left:13.1pt;margin-top:10.65pt;width:162.6pt;height: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" adj="21281" fillcolor="black [3200]" strokecolor="black [1600]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798" w:type="dxa"/>
            <w:tcBorders>
              <w:left w:val="nil"/>
            </w:tcBorders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noProof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nil"/>
            </w:tcBorders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</w:tbl>
    <w:p w:rsidR="003074E8" w:rsidRDefault="003074E8">
      <w:pPr>
        <w:rPr>
          <w:rFonts w:ascii="Courier New" w:hAnsi="Courier New" w:cs="Courier New"/>
          <w:sz w:val="52"/>
        </w:rPr>
      </w:pPr>
    </w:p>
    <w:p w:rsidR="00CD401C" w:rsidRPr="003074E8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lastRenderedPageBreak/>
        <w:t>1 – Money</w:t>
      </w:r>
    </w:p>
    <w:p w:rsidR="00CD401C" w:rsidRPr="003074E8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t>2 – Candle</w:t>
      </w:r>
    </w:p>
    <w:p w:rsidR="00CD401C" w:rsidRPr="003074E8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t>3 – Windmill</w:t>
      </w:r>
    </w:p>
    <w:p w:rsidR="00CD401C" w:rsidRPr="003074E8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t xml:space="preserve">4 – </w:t>
      </w:r>
      <w:r w:rsidR="00EF6A29">
        <w:rPr>
          <w:rFonts w:ascii="Courier New" w:hAnsi="Courier New" w:cs="Courier New"/>
          <w:sz w:val="52"/>
        </w:rPr>
        <w:t>Return</w:t>
      </w:r>
    </w:p>
    <w:p w:rsidR="00CD401C" w:rsidRPr="003074E8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t>5 – Project</w:t>
      </w:r>
    </w:p>
    <w:p w:rsidR="00CD401C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t>6 – Company</w:t>
      </w:r>
    </w:p>
    <w:p w:rsidR="00EF6A29" w:rsidRPr="003074E8" w:rsidRDefault="00EF6A29">
      <w:pPr>
        <w:rPr>
          <w:rFonts w:ascii="Courier New" w:hAnsi="Courier New" w:cs="Courier New"/>
          <w:sz w:val="52"/>
        </w:rPr>
      </w:pPr>
      <w:r>
        <w:rPr>
          <w:rFonts w:ascii="Courier New" w:hAnsi="Courier New" w:cs="Courier New"/>
          <w:sz w:val="52"/>
        </w:rPr>
        <w:t>7 - Action</w:t>
      </w:r>
    </w:p>
    <w:p w:rsidR="00EF6A29" w:rsidRPr="00EF6A29" w:rsidRDefault="00EF6A29">
      <w:pPr>
        <w:rPr>
          <w:rFonts w:ascii="Courier New" w:hAnsi="Courier New" w:cs="Courier New"/>
          <w:sz w:val="48"/>
        </w:rPr>
      </w:pPr>
    </w:p>
    <w:sectPr w:rsidR="00EF6A29" w:rsidRPr="00EF6A29" w:rsidSect="00D8360C">
      <w:headerReference w:type="default" r:id="rId8"/>
      <w:footerReference w:type="default" r:id="rId9"/>
      <w:pgSz w:w="20639" w:h="14572" w:orient="landscape" w:code="12"/>
      <w:pgMar w:top="1440" w:right="1440" w:bottom="993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1C" w:rsidRDefault="00CD401C" w:rsidP="00CD401C">
      <w:pPr>
        <w:spacing w:after="0" w:line="240" w:lineRule="auto"/>
      </w:pPr>
      <w:r>
        <w:separator/>
      </w:r>
    </w:p>
  </w:endnote>
  <w:endnote w:type="continuationSeparator" w:id="0">
    <w:p w:rsidR="00CD401C" w:rsidRDefault="00CD401C" w:rsidP="00C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;Arial">
    <w:altName w:val="Times New Roman"/>
    <w:panose1 w:val="00000000000000000000"/>
    <w:charset w:val="00"/>
    <w:family w:val="roman"/>
    <w:notTrueType/>
    <w:pitch w:val="default"/>
  </w:font>
  <w:font w:name="ＭＳ 明朝;MS Mincho">
    <w:altName w:val="ＭＳ 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50C" w:rsidRPr="00547B47" w:rsidRDefault="00AF150C" w:rsidP="00AF150C">
    <w:pPr>
      <w:pStyle w:val="af1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1C" w:rsidRDefault="00CD401C" w:rsidP="00CD401C">
      <w:pPr>
        <w:spacing w:after="0" w:line="240" w:lineRule="auto"/>
      </w:pPr>
      <w:r>
        <w:separator/>
      </w:r>
    </w:p>
  </w:footnote>
  <w:footnote w:type="continuationSeparator" w:id="0">
    <w:p w:rsidR="00CD401C" w:rsidRDefault="00CD401C" w:rsidP="00CD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7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AF150C" w:rsidRPr="00C572A0" w:rsidTr="00C33635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AF150C" w:rsidRPr="00AF150C" w:rsidRDefault="00AF150C" w:rsidP="00AF150C">
          <w:pPr>
            <w:spacing w:after="0" w:line="240" w:lineRule="auto"/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 w:hint="eastAsia"/>
              <w:sz w:val="36"/>
              <w:szCs w:val="92"/>
            </w:rPr>
            <w:t>5-1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F150C" w:rsidRPr="00C572A0" w:rsidRDefault="00AF150C" w:rsidP="00AF150C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>
            <w:rPr>
              <w:rFonts w:ascii="Cambria" w:hAnsi="Cambria"/>
              <w:b/>
              <w:sz w:val="88"/>
              <w:szCs w:val="88"/>
            </w:rPr>
            <w:t>Word Scramble</w:t>
          </w:r>
        </w:p>
      </w:tc>
    </w:tr>
  </w:tbl>
  <w:p w:rsidR="00CD401C" w:rsidRPr="00AF150C" w:rsidRDefault="00CD401C" w:rsidP="00AF150C">
    <w:pPr>
      <w:pStyle w:val="af1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82497"/>
    <w:multiLevelType w:val="hybridMultilevel"/>
    <w:tmpl w:val="7DD620BA"/>
    <w:lvl w:ilvl="0" w:tplc="153A9B1E">
      <w:start w:val="1"/>
      <w:numFmt w:val="decimalEnclosedCircle"/>
      <w:lvlText w:val="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4461A4"/>
    <w:multiLevelType w:val="hybridMultilevel"/>
    <w:tmpl w:val="F25E988E"/>
    <w:lvl w:ilvl="0" w:tplc="19BEDA4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37660FA"/>
    <w:multiLevelType w:val="hybridMultilevel"/>
    <w:tmpl w:val="7F36DE88"/>
    <w:lvl w:ilvl="0" w:tplc="5636DE3E">
      <w:start w:val="7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75D047E"/>
    <w:multiLevelType w:val="hybridMultilevel"/>
    <w:tmpl w:val="5C26B422"/>
    <w:lvl w:ilvl="0" w:tplc="DEC6ED82">
      <w:start w:val="1"/>
      <w:numFmt w:val="decimalEnclosedCircle"/>
      <w:lvlText w:val="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1C"/>
    <w:rsid w:val="003074E8"/>
    <w:rsid w:val="00635CF0"/>
    <w:rsid w:val="008D7AF7"/>
    <w:rsid w:val="00AF150C"/>
    <w:rsid w:val="00B332B5"/>
    <w:rsid w:val="00BE2603"/>
    <w:rsid w:val="00BE2E69"/>
    <w:rsid w:val="00CD401C"/>
    <w:rsid w:val="00D8360C"/>
    <w:rsid w:val="00EF6A29"/>
    <w:rsid w:val="00F9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docId w15:val="{7C3FECCE-0A2F-4510-AF5E-6FCCD6EB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401C"/>
    <w:pPr>
      <w:suppressAutoHyphens/>
      <w:spacing w:after="200" w:line="276" w:lineRule="auto"/>
    </w:pPr>
    <w:rPr>
      <w:rFonts w:ascii="Calibri;Arial" w:eastAsia="ＭＳ 明朝;MS Mincho" w:hAnsi="Calibri;Arial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BE2E6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E2E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E2E6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2E69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2E69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2E69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2E69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2E69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2E69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2E6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E2E6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E2E6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2E69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2E6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2E69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2E69"/>
  </w:style>
  <w:style w:type="character" w:customStyle="1" w:styleId="80">
    <w:name w:val="見出し 8 (文字)"/>
    <w:basedOn w:val="a0"/>
    <w:link w:val="8"/>
    <w:uiPriority w:val="9"/>
    <w:rsid w:val="00BE2E69"/>
  </w:style>
  <w:style w:type="character" w:customStyle="1" w:styleId="90">
    <w:name w:val="見出し 9 (文字)"/>
    <w:basedOn w:val="a0"/>
    <w:link w:val="9"/>
    <w:uiPriority w:val="9"/>
    <w:rsid w:val="00BE2E69"/>
  </w:style>
  <w:style w:type="paragraph" w:styleId="a3">
    <w:name w:val="Title"/>
    <w:basedOn w:val="a"/>
    <w:next w:val="a"/>
    <w:link w:val="a4"/>
    <w:uiPriority w:val="10"/>
    <w:qFormat/>
    <w:rsid w:val="00BE2E6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E2E69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E2E69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BE2E69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Subtle Emphasis"/>
    <w:basedOn w:val="a0"/>
    <w:uiPriority w:val="19"/>
    <w:qFormat/>
    <w:rsid w:val="00BE2E69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BE2E69"/>
    <w:rPr>
      <w:i/>
      <w:iCs/>
    </w:rPr>
  </w:style>
  <w:style w:type="character" w:styleId="21">
    <w:name w:val="Intense Emphasis"/>
    <w:basedOn w:val="a0"/>
    <w:uiPriority w:val="21"/>
    <w:qFormat/>
    <w:rsid w:val="00BE2E69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BE2E69"/>
    <w:rPr>
      <w:b/>
      <w:bCs/>
    </w:rPr>
  </w:style>
  <w:style w:type="paragraph" w:styleId="aa">
    <w:name w:val="Quote"/>
    <w:basedOn w:val="a"/>
    <w:next w:val="a"/>
    <w:link w:val="ab"/>
    <w:uiPriority w:val="29"/>
    <w:qFormat/>
    <w:rsid w:val="00BE2E69"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sid w:val="00BE2E69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BE2E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sid w:val="00BE2E69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BE2E69"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sid w:val="00BE2E69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sid w:val="00BE2E69"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rsid w:val="00BE2E69"/>
    <w:pPr>
      <w:ind w:leftChars="400" w:left="840"/>
    </w:pPr>
  </w:style>
  <w:style w:type="character" w:styleId="af">
    <w:name w:val="Hyperlink"/>
    <w:basedOn w:val="a0"/>
    <w:uiPriority w:val="99"/>
    <w:unhideWhenUsed/>
    <w:rsid w:val="00BE2E69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sid w:val="00BE2E69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CD401C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CD401C"/>
    <w:rPr>
      <w:rFonts w:ascii="Calibri;Arial" w:eastAsia="ＭＳ 明朝;MS Mincho" w:hAnsi="Calibri;Arial" w:cs="Times New Roman"/>
      <w:kern w:val="0"/>
      <w:sz w:val="22"/>
    </w:rPr>
  </w:style>
  <w:style w:type="paragraph" w:styleId="af3">
    <w:name w:val="footer"/>
    <w:basedOn w:val="a"/>
    <w:link w:val="af4"/>
    <w:uiPriority w:val="99"/>
    <w:unhideWhenUsed/>
    <w:rsid w:val="00CD401C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CD401C"/>
    <w:rPr>
      <w:rFonts w:ascii="Calibri;Arial" w:eastAsia="ＭＳ 明朝;MS Mincho" w:hAnsi="Calibri;Arial" w:cs="Times New Roman"/>
      <w:kern w:val="0"/>
      <w:sz w:val="22"/>
    </w:rPr>
  </w:style>
  <w:style w:type="paragraph" w:styleId="af5">
    <w:name w:val="Balloon Text"/>
    <w:basedOn w:val="a"/>
    <w:link w:val="af6"/>
    <w:uiPriority w:val="99"/>
    <w:semiHidden/>
    <w:unhideWhenUsed/>
    <w:rsid w:val="00F955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F95568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f7">
    <w:name w:val="Table Grid"/>
    <w:basedOn w:val="a1"/>
    <w:uiPriority w:val="59"/>
    <w:rsid w:val="00AF150C"/>
    <w:rPr>
      <w:rFonts w:ascii="Calibri" w:eastAsia="ＭＳ 明朝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20001-C467-4BB7-9BC5-6323D716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7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Kamikosaka</cp:lastModifiedBy>
  <cp:revision>4</cp:revision>
  <cp:lastPrinted>2015-02-02T23:26:00Z</cp:lastPrinted>
  <dcterms:created xsi:type="dcterms:W3CDTF">2015-02-02T23:29:00Z</dcterms:created>
  <dcterms:modified xsi:type="dcterms:W3CDTF">2016-03-17T03:53:00Z</dcterms:modified>
</cp:coreProperties>
</file>