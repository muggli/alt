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8F0541" w:rsidTr="009B4164">
        <w:tc>
          <w:tcPr>
            <w:tcW w:w="4156" w:type="dxa"/>
          </w:tcPr>
          <w:p w:rsidR="008F0541" w:rsidRDefault="000344FA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8F0541" w:rsidRDefault="000344FA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8F0541" w:rsidRDefault="000344FA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8F0541" w:rsidRDefault="000344FA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0344FA">
        <w:rPr>
          <w:noProof/>
        </w:rPr>
        <w:pict>
          <v:group id="グループ化 5" o:spid="_x0000_s1026" style="position:absolute;left:0;text-align:left;margin-left:96.05pt;margin-top:.15pt;width:438.2pt;height:105.35pt;z-index:251663360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580;height:15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r1f7DAAAA2gAAAA8AAABkcnMvZG93bnJldi54bWxEj0FrwkAUhO+F/oflCb3VjZZKiK5BKgUP&#10;tWAUen3NPpOQ3bchu03Sf+8WCh6HmfmG2eSTNWKg3jeOFSzmCQji0umGKwWX8/tzCsIHZI3GMSn4&#10;JQ/59vFhg5l2I59oKEIlIoR9hgrqELpMSl/WZNHPXUccvavrLYYo+0rqHscIt0Yuk2QlLTYcF2rs&#10;6K2msi1+rIJj+zIOtCsuH+Vris1hb74+v41ST7NptwYRaAr38H/7oBWs4O9KvAFye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vV/sMAAADaAAAADwAAAAAAAAAAAAAAAACf&#10;AgAAZHJzL2Rvd25yZXYueG1sUEsFBgAAAAAEAAQA9wAAAI8DAAAAAA==&#10;" filled="t" stroked="t" strokecolor="white [3212]" strokeweight="1pt">
              <v:stroke joinstyle="round"/>
              <v:imagedata r:id="rId6" o:title=""/>
              <o:lock v:ext="edit" aspectratio="f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AutoShape 8" o:spid="_x0000_s1028" type="#_x0000_t63" style="position:absolute;left:1856;top:69;width:8720;height:1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bhsMA&#10;AADaAAAADwAAAGRycy9kb3ducmV2LnhtbESPUUsDMRCE3wX/Q1jBF7G5tqjlbFpKQeuLBa/+gOWy&#10;Xg4vm2uybc/++kYQfBxm5htmvhx8p44UUxvYwHhUgCKug225MfC5e7mfgUqCbLELTAZ+KMFycX01&#10;x9KGE3/QsZJGZQinEg04kb7UOtWOPKZR6Imz9xWiR8kyNtpGPGW47/SkKB61x5bzgsOe1o7q7+rg&#10;DUymh7sHmVW8w9jwduPez/tXMeb2Zlg9gxIa5D/8136zBp7g90q+AXp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bhsMAAADaAAAADwAAAAAAAAAAAAAAAACYAgAAZHJzL2Rv&#10;d25yZXYueG1sUEsFBgAAAAAEAAQA9QAAAIgDAAAAAA==&#10;" adj="-1387,9704" strokeweight="1pt">
              <v:textbox inset="8pt,8pt,8pt,8pt">
                <w:txbxContent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29" style="position:absolute;left:2396;top:509;width:7580;height: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ifr4A&#10;AADaAAAADwAAAGRycy9kb3ducmV2LnhtbERPzWoCMRC+F/oOYQq91WyLWF2NUioWwUN19QGGzZgE&#10;N5NlE3V9e3MQPH58/7NF7xtxoS66wAo+BwUI4jpox0bBYb/6GIOICVljE5gU3CjCYv76MsNShyvv&#10;6FIlI3IIxxIV2JTaUspYW/IYB6ElztwxdB5Thp2RusNrDveN/CqKkfToODdYbOnXUn2qzl6B25rT&#10;eRg2S7TszGYy/Hd/31Kp97f+ZwoiUZ+e4od7rRXkrflKvgFyf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3Yn6+AAAA2gAAAA8AAAAAAAAAAAAAAAAAmAIAAGRycy9kb3ducmV2&#10;LnhtbFBLBQYAAAAABAAEAPUAAACDAwAAAAA=&#10;" filled="f" stroked="f" strokeweight="1pt">
              <v:path arrowok="t"/>
              <v:textbox inset="0,0,0,0">
                <w:txbxContent>
                  <w:p w:rsidR="008F0541" w:rsidRPr="007B3C03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2336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058" y="0"/>
                <wp:lineTo x="-101" y="0"/>
              </wp:wrapPolygon>
            </wp:wrapThrough>
            <wp:docPr id="1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131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085" y="0"/>
                <wp:lineTo x="-102" y="0"/>
              </wp:wrapPolygon>
            </wp:wrapThrough>
            <wp:docPr id="20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0288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1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59264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1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:rsidR="008F0541" w:rsidRDefault="008F0541"/>
    <w:p w:rsidR="008F0541" w:rsidRDefault="008F0541"/>
    <w:p w:rsidR="008F0541" w:rsidRDefault="008F0541"/>
    <w:p w:rsidR="008F0541" w:rsidRDefault="008F0541"/>
    <w:p w:rsidR="008F0541" w:rsidRDefault="008F0541"/>
    <w:p w:rsidR="008F0541" w:rsidRDefault="008F0541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8F0541" w:rsidRPr="00F053D1" w:rsidTr="008F0541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0344FA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0344FA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0344FA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b/>
                <w:sz w:val="48"/>
                <w:szCs w:val="29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</w:tcPr>
          <w:p w:rsidR="008F0541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rFonts w:hint="eastAsia"/>
                <w:b/>
                <w:sz w:val="48"/>
                <w:szCs w:val="29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p w:rsidR="00197BC8" w:rsidRDefault="00197BC8">
      <w:pPr>
        <w:widowControl/>
        <w:jc w:val="left"/>
      </w:pPr>
      <w:r>
        <w:br w:type="page"/>
      </w:r>
    </w:p>
    <w:p w:rsidR="00197BC8" w:rsidRDefault="00197BC8" w:rsidP="008F0541">
      <w:bookmarkStart w:id="0" w:name="_GoBack"/>
      <w:bookmarkEnd w:id="0"/>
    </w:p>
    <w:p w:rsidR="00197BC8" w:rsidRDefault="00197BC8" w:rsidP="008F0541"/>
    <w:tbl>
      <w:tblPr>
        <w:tblStyle w:val="TableGrid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197BC8" w:rsidTr="009B4164">
        <w:tc>
          <w:tcPr>
            <w:tcW w:w="4156" w:type="dxa"/>
          </w:tcPr>
          <w:p w:rsidR="00197BC8" w:rsidRDefault="000344FA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197BC8" w:rsidRDefault="000344FA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197BC8" w:rsidRDefault="000344FA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197BC8" w:rsidRDefault="000344FA" w:rsidP="00197BC8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0344FA">
        <w:rPr>
          <w:noProof/>
        </w:rPr>
        <w:pict>
          <v:group id="グループ化 22" o:spid="_x0000_s1030" style="position:absolute;left:0;text-align:left;margin-left:95.8pt;margin-top:.9pt;width:438.2pt;height:105.35pt;z-index:251669504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">
            <v:shape id="Picture 7" o:spid="_x0000_s1031" type="#_x0000_t75" style="position:absolute;width:1580;height:15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lN9rEAAAA2wAAAA8AAABkcnMvZG93bnJldi54bWxEj0FrwkAUhO+F/oflFXqrGxVFYjYiLQUP&#10;VTAVen1mn0lw923IbpP033cFweMwM98w2Wa0RvTU+caxgukkAUFcOt1wpeD0/fm2AuEDskbjmBT8&#10;kYdN/vyUYardwEfqi1CJCGGfooI6hDaV0pc1WfQT1xJH7+I6iyHKrpK6wyHCrZGzJFlKiw3HhRpb&#10;eq+pvBa/VsH+Oh962hanr3Kxwmb3YX4OZ6PU68u4XYMINIZH+N7eaQWzOdy+xB8g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lN9rEAAAA2wAAAA8AAAAAAAAAAAAAAAAA&#10;nwIAAGRycy9kb3ducmV2LnhtbFBLBQYAAAAABAAEAPcAAACQAwAAAAA=&#10;" filled="t" stroked="t" strokecolor="white [3212]" strokeweight="1pt">
              <v:stroke joinstyle="round"/>
              <v:imagedata r:id="rId6" o:title=""/>
              <o:lock v:ext="edit" aspectratio="f"/>
            </v:shape>
            <v:shape id="AutoShape 8" o:spid="_x0000_s1032" type="#_x0000_t63" style="position:absolute;left:1856;top:69;width:8720;height:1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KzcQA&#10;AADbAAAADwAAAGRycy9kb3ducmV2LnhtbESPUUsDMRCE3wX/Q1jBF7G5tirlbFpKQeuLBa/+gOWy&#10;Xg4vm2uybc/++kYQfBxmvhlmvhx8p44UUxvYwHhUgCKug225MfC5e7mfgUqCbLELTAZ+KMFycX01&#10;x9KGE3/QsZJG5RJOJRpwIn2pdaodeUyj0BNn7ytEj5JlbLSNeMrlvtOTonjSHlvOCw57Wjuqv6uD&#10;NzCZHu4eZVbxDmPD2417P+9fxZjbm2H1DEpokP/wH/1mM/cAv1/yD9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Ss3EAAAA2wAAAA8AAAAAAAAAAAAAAAAAmAIAAGRycy9k&#10;b3ducmV2LnhtbFBLBQYAAAAABAAEAPUAAACJAwAAAAA=&#10;" adj="-1387,9704" strokeweight="1pt">
              <v:textbox inset="8pt,8pt,8pt,8pt">
                <w:txbxContent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33" style="position:absolute;left:2396;top:509;width:7580;height: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QZsMA&#10;AADbAAAADwAAAGRycy9kb3ducmV2LnhtbESP3WoCMRSE74W+QzgF72pWsa2uRimVFsEL688DHDbH&#10;JLg5WTZRt29vCgUvh5n5hpkvO1+LK7XRBVYwHBQgiKugHRsFx8PXywRETMga68Ck4JciLBdPvTmW&#10;Otx4R9d9MiJDOJaowKbUlFLGypLHOAgNcfZOofWYsmyN1C3eMtzXclQUb9Kj47xgsaFPS9V5f/EK&#10;3I85X8Zhs0LLzmym4637fpdK9Z+7jxmIRF16hP/ba61g9Ap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XQZsMAAADbAAAADwAAAAAAAAAAAAAAAACYAgAAZHJzL2Rv&#10;d25yZXYueG1sUEsFBgAAAAAEAAQA9QAAAIgDAAAAAA==&#10;" filled="f" stroked="f" strokeweight="1pt">
              <v:path arrowok="t"/>
              <v:textbox inset="0,0,0,0">
                <w:txbxContent>
                  <w:p w:rsidR="00197BC8" w:rsidRPr="007B3C03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8480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058" y="0"/>
                <wp:lineTo x="-101" y="0"/>
              </wp:wrapPolygon>
            </wp:wrapThrough>
            <wp:docPr id="26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7456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085" y="0"/>
                <wp:lineTo x="-102" y="0"/>
              </wp:wrapPolygon>
            </wp:wrapThrough>
            <wp:docPr id="2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6432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2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65408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2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anchor>
        </w:drawing>
      </w:r>
    </w:p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197BC8" w:rsidRPr="00F053D1" w:rsidTr="009B4164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0344FA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0344FA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0344FA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b/>
                <w:sz w:val="48"/>
                <w:szCs w:val="29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</w:tcPr>
          <w:p w:rsidR="00197BC8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rFonts w:hint="eastAsia"/>
                <w:b/>
                <w:sz w:val="48"/>
                <w:szCs w:val="29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sectPr w:rsidR="00197BC8" w:rsidSect="00197BC8">
      <w:headerReference w:type="default" r:id="rId47"/>
      <w:headerReference w:type="first" r:id="rId48"/>
      <w:footerReference w:type="first" r:id="rId49"/>
      <w:pgSz w:w="14572" w:h="20639" w:code="12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8D3" w:rsidRDefault="00F648D3" w:rsidP="008F0541">
      <w:r>
        <w:separator/>
      </w:r>
    </w:p>
  </w:endnote>
  <w:endnote w:type="continuationSeparator" w:id="0">
    <w:p w:rsidR="00F648D3" w:rsidRDefault="00F648D3" w:rsidP="008F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Pr="00197BC8" w:rsidRDefault="00197BC8" w:rsidP="00197BC8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8D3" w:rsidRDefault="00F648D3" w:rsidP="008F0541">
      <w:r>
        <w:separator/>
      </w:r>
    </w:p>
  </w:footnote>
  <w:footnote w:type="continuationSeparator" w:id="0">
    <w:p w:rsidR="00F648D3" w:rsidRDefault="00F648D3" w:rsidP="008F0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Default="00197BC8" w:rsidP="00197BC8">
    <w:pPr>
      <w:pStyle w:val="Footer"/>
    </w:pPr>
  </w:p>
  <w:p w:rsidR="008F0541" w:rsidRPr="00197BC8" w:rsidRDefault="008F0541" w:rsidP="00197B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40"/>
      <w:gridCol w:w="9484"/>
    </w:tblGrid>
    <w:tr w:rsidR="00197BC8" w:rsidRPr="005B494A" w:rsidTr="009B4164">
      <w:trPr>
        <w:trHeight w:val="1291"/>
      </w:trPr>
      <w:tc>
        <w:tcPr>
          <w:tcW w:w="2640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97BC8" w:rsidRPr="00B02CD0" w:rsidRDefault="00197BC8" w:rsidP="00197BC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8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948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97BC8" w:rsidRPr="008F0541" w:rsidRDefault="00197BC8" w:rsidP="00197BC8">
          <w:pPr>
            <w:ind w:left="880"/>
            <w:rPr>
              <w:rFonts w:ascii="Comic Sans MS" w:hAnsi="Comic Sans MS"/>
              <w:b/>
              <w:sz w:val="116"/>
              <w:szCs w:val="116"/>
            </w:rPr>
          </w:pPr>
          <w:r w:rsidRPr="000063CA">
            <w:rPr>
              <w:noProof/>
              <w:u w:val="singl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4860290</wp:posOffset>
                </wp:positionH>
                <wp:positionV relativeFrom="page">
                  <wp:posOffset>-63500</wp:posOffset>
                </wp:positionV>
                <wp:extent cx="1163320" cy="819785"/>
                <wp:effectExtent l="0" t="0" r="0" b="0"/>
                <wp:wrapNone/>
                <wp:docPr id="13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320" cy="819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F0541">
            <w:rPr>
              <w:rFonts w:ascii="Cambria" w:hAnsi="Cambria"/>
              <w:b/>
              <w:sz w:val="116"/>
              <w:szCs w:val="116"/>
            </w:rPr>
            <w:t>Mastermind</w:t>
          </w:r>
        </w:p>
      </w:tc>
    </w:tr>
  </w:tbl>
  <w:p w:rsidR="00197BC8" w:rsidRDefault="00197B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A1D"/>
    <w:rsid w:val="000344FA"/>
    <w:rsid w:val="00197BC8"/>
    <w:rsid w:val="008F0541"/>
    <w:rsid w:val="00B02CD0"/>
    <w:rsid w:val="00B44DBC"/>
    <w:rsid w:val="00C32A1D"/>
    <w:rsid w:val="00D36951"/>
    <w:rsid w:val="00F6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  <o:rules v:ext="edit">
        <o:r id="V:Rule1" type="callout" idref="#AutoShape 8"/>
        <o:r id="V:Rule2" type="callout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F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44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4FA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44F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44FA"/>
    <w:pPr>
      <w:keepNext/>
      <w:ind w:leftChars="800" w:left="8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44FA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44FA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44FA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0344F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0344F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344FA"/>
  </w:style>
  <w:style w:type="character" w:customStyle="1" w:styleId="Heading8Char">
    <w:name w:val="Heading 8 Char"/>
    <w:basedOn w:val="DefaultParagraphFont"/>
    <w:link w:val="Heading8"/>
    <w:uiPriority w:val="9"/>
    <w:rsid w:val="000344FA"/>
  </w:style>
  <w:style w:type="character" w:customStyle="1" w:styleId="Heading9Char">
    <w:name w:val="Heading 9 Char"/>
    <w:basedOn w:val="DefaultParagraphFont"/>
    <w:link w:val="Heading9"/>
    <w:uiPriority w:val="9"/>
    <w:rsid w:val="000344FA"/>
  </w:style>
  <w:style w:type="paragraph" w:styleId="Title">
    <w:name w:val="Title"/>
    <w:basedOn w:val="Normal"/>
    <w:next w:val="Normal"/>
    <w:link w:val="TitleChar"/>
    <w:uiPriority w:val="10"/>
    <w:qFormat/>
    <w:rsid w:val="000344FA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44FA"/>
    <w:rPr>
      <w:rFonts w:asciiTheme="majorHAnsi" w:eastAsia="MS Gothic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FA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4FA"/>
    <w:rPr>
      <w:rFonts w:asciiTheme="majorHAnsi" w:eastAsia="MS Gothic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44F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344F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44F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344F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34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4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344F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344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44F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344F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344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344F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0541"/>
  </w:style>
  <w:style w:type="paragraph" w:styleId="Footer">
    <w:name w:val="footer"/>
    <w:basedOn w:val="Normal"/>
    <w:link w:val="FooterChar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0541"/>
  </w:style>
  <w:style w:type="table" w:styleId="TableGrid">
    <w:name w:val="Table Grid"/>
    <w:basedOn w:val="TableNormal"/>
    <w:uiPriority w:val="59"/>
    <w:rsid w:val="008F0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F0541"/>
    <w:pPr>
      <w:outlineLvl w:val="0"/>
    </w:pPr>
    <w:rPr>
      <w:rFonts w:ascii="Helvetica" w:eastAsia="ヒラギノ角ゴ Pro W3" w:hAnsi="Helvetica" w:cs="Times New Roman"/>
      <w:color w:val="000000"/>
      <w:kern w:val="0"/>
      <w:sz w:val="24"/>
      <w:szCs w:val="20"/>
      <w:lang w:val="en-GB"/>
    </w:rPr>
  </w:style>
  <w:style w:type="table" w:customStyle="1" w:styleId="71">
    <w:name w:val="表 (モノトーン)  71"/>
    <w:basedOn w:val="TableNormal"/>
    <w:uiPriority w:val="66"/>
    <w:rsid w:val="008F0541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header" Target="header2.xml"/><Relationship Id="rId8" Type="http://schemas.openxmlformats.org/officeDocument/2006/relationships/diagramLayout" Target="diagrams/layout1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Bob is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singing a song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near the river.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54719BBD-D0BA-4145-88C9-0BB151AB4B67}" type="presOf" srcId="{A6A26A27-211F-4706-A60E-604C978B42DB}" destId="{BA7F6AF5-875B-4213-BCA3-CC556EAE1674}" srcOrd="0" destOrd="0" presId="urn:microsoft.com/office/officeart/2005/8/layout/chevron1"/>
    <dgm:cxn modelId="{FB8D8C1D-0D9E-425E-8365-BA4B63EB353E}" type="presOf" srcId="{D57073EC-CB02-4D21-8CAE-0CD4ADB3F545}" destId="{D807670E-CBD4-443C-A98F-7B8B9C06AE42}" srcOrd="0" destOrd="0" presId="urn:microsoft.com/office/officeart/2005/8/layout/chevron1"/>
    <dgm:cxn modelId="{EEA2A1F4-486F-43A7-B43E-A36CED96F1E6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1A0317FE-36BA-407B-9DD4-C8C63A165DEE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51C78E99-95DC-4C4B-B430-5AAC6D2604AB}" type="presParOf" srcId="{BA7F6AF5-875B-4213-BCA3-CC556EAE1674}" destId="{D807670E-CBD4-443C-A98F-7B8B9C06AE42}" srcOrd="0" destOrd="0" presId="urn:microsoft.com/office/officeart/2005/8/layout/chevron1"/>
    <dgm:cxn modelId="{3420B8DB-A56C-48B5-A2B8-15563AD4473D}" type="presParOf" srcId="{BA7F6AF5-875B-4213-BCA3-CC556EAE1674}" destId="{36D8EC67-49FC-460E-906A-E0C30DA4C0C7}" srcOrd="1" destOrd="0" presId="urn:microsoft.com/office/officeart/2005/8/layout/chevron1"/>
    <dgm:cxn modelId="{15252C0D-D7E7-401D-9D89-95A9C6B1B27E}" type="presParOf" srcId="{BA7F6AF5-875B-4213-BCA3-CC556EAE1674}" destId="{EAE114BC-F2A5-44B9-9107-879C62F6E804}" srcOrd="2" destOrd="0" presId="urn:microsoft.com/office/officeart/2005/8/layout/chevron1"/>
    <dgm:cxn modelId="{8994B698-3484-47BB-80AD-E271E60CD5AD}" type="presParOf" srcId="{BA7F6AF5-875B-4213-BCA3-CC556EAE1674}" destId="{5A6B6BFE-AF47-40BA-89CE-DE2FF6945AFB}" srcOrd="3" destOrd="0" presId="urn:microsoft.com/office/officeart/2005/8/layout/chevron1"/>
    <dgm:cxn modelId="{860A46D2-6AF6-4354-8AD2-2726B4E857DB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Emma is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eating noodles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gym.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8DE50942-1923-4029-A28C-1C6AED072ECC}" type="presOf" srcId="{EACD764A-1BBB-4925-8A7E-83933BFB4F54}" destId="{EAE114BC-F2A5-44B9-9107-879C62F6E804}" srcOrd="0" destOrd="0" presId="urn:microsoft.com/office/officeart/2005/8/layout/chevron1"/>
    <dgm:cxn modelId="{7E00EACB-E8FF-4E9E-96E7-642843ABDE25}" type="presOf" srcId="{D57073EC-CB02-4D21-8CAE-0CD4ADB3F545}" destId="{D807670E-CBD4-443C-A98F-7B8B9C06AE42}" srcOrd="0" destOrd="0" presId="urn:microsoft.com/office/officeart/2005/8/layout/chevron1"/>
    <dgm:cxn modelId="{84AB5CEF-CBC8-46D2-82B6-911E56015A78}" type="presOf" srcId="{0493B47A-4CEB-4ABF-ABA4-B6A3E5CF0930}" destId="{EAD28DAE-6D76-4370-A88A-76965BDEEE8D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E07A53A3-62BA-4916-99B7-57EF9E8F3C5E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B4D1B127-3347-40DF-9BC0-B741A50EAD09}" type="presParOf" srcId="{BA7F6AF5-875B-4213-BCA3-CC556EAE1674}" destId="{D807670E-CBD4-443C-A98F-7B8B9C06AE42}" srcOrd="0" destOrd="0" presId="urn:microsoft.com/office/officeart/2005/8/layout/chevron1"/>
    <dgm:cxn modelId="{14673572-513F-4DC0-BA78-AB1A242CD584}" type="presParOf" srcId="{BA7F6AF5-875B-4213-BCA3-CC556EAE1674}" destId="{36D8EC67-49FC-460E-906A-E0C30DA4C0C7}" srcOrd="1" destOrd="0" presId="urn:microsoft.com/office/officeart/2005/8/layout/chevron1"/>
    <dgm:cxn modelId="{194780A0-4887-4918-83B4-FBAF734A58E5}" type="presParOf" srcId="{BA7F6AF5-875B-4213-BCA3-CC556EAE1674}" destId="{EAE114BC-F2A5-44B9-9107-879C62F6E804}" srcOrd="2" destOrd="0" presId="urn:microsoft.com/office/officeart/2005/8/layout/chevron1"/>
    <dgm:cxn modelId="{E4D6F510-3498-4C54-848D-3324B86234E2}" type="presParOf" srcId="{BA7F6AF5-875B-4213-BCA3-CC556EAE1674}" destId="{5A6B6BFE-AF47-40BA-89CE-DE2FF6945AFB}" srcOrd="3" destOrd="0" presId="urn:microsoft.com/office/officeart/2005/8/layout/chevron1"/>
    <dgm:cxn modelId="{33B1295A-B0C3-4C33-9517-7A6AFCC0D196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Takuya is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1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schoolyard.</a:t>
          </a:r>
          <a:endParaRPr kumimoji="1" lang="ja-JP" altLang="en-US" sz="21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18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talking with friends</a:t>
          </a:r>
          <a:endParaRPr kumimoji="1" lang="ja-JP" altLang="en-US" sz="18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399FBC4-DD76-47CF-987A-CCE3D94CAA3C}" type="presOf" srcId="{A6A26A27-211F-4706-A60E-604C978B42DB}" destId="{BA7F6AF5-875B-4213-BCA3-CC556EAE1674}" srcOrd="0" destOrd="0" presId="urn:microsoft.com/office/officeart/2005/8/layout/chevron1"/>
    <dgm:cxn modelId="{31F1762E-6EBD-4197-B15E-D14911428CA6}" type="presOf" srcId="{EACD764A-1BBB-4925-8A7E-83933BFB4F54}" destId="{EAE114BC-F2A5-44B9-9107-879C62F6E804}" srcOrd="0" destOrd="0" presId="urn:microsoft.com/office/officeart/2005/8/layout/chevron1"/>
    <dgm:cxn modelId="{A7DFCCDA-F525-4665-A900-4F0B97B91F28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FC405DFA-3892-4235-B91B-9F05337FAD3B}" type="presOf" srcId="{0493B47A-4CEB-4ABF-ABA4-B6A3E5CF0930}" destId="{EAD28DAE-6D76-4370-A88A-76965BDEEE8D}" srcOrd="0" destOrd="0" presId="urn:microsoft.com/office/officeart/2005/8/layout/chevron1"/>
    <dgm:cxn modelId="{8A830493-11D5-43B2-A0B4-A030D70B7206}" type="presParOf" srcId="{BA7F6AF5-875B-4213-BCA3-CC556EAE1674}" destId="{D807670E-CBD4-443C-A98F-7B8B9C06AE42}" srcOrd="0" destOrd="0" presId="urn:microsoft.com/office/officeart/2005/8/layout/chevron1"/>
    <dgm:cxn modelId="{444E29E5-F6E9-47A4-A7DA-BA4F2FF80E3B}" type="presParOf" srcId="{BA7F6AF5-875B-4213-BCA3-CC556EAE1674}" destId="{36D8EC67-49FC-460E-906A-E0C30DA4C0C7}" srcOrd="1" destOrd="0" presId="urn:microsoft.com/office/officeart/2005/8/layout/chevron1"/>
    <dgm:cxn modelId="{6DE0869E-98B9-492F-B8B4-F478FA6D1A24}" type="presParOf" srcId="{BA7F6AF5-875B-4213-BCA3-CC556EAE1674}" destId="{EAE114BC-F2A5-44B9-9107-879C62F6E804}" srcOrd="2" destOrd="0" presId="urn:microsoft.com/office/officeart/2005/8/layout/chevron1"/>
    <dgm:cxn modelId="{F1313B5B-0E94-4F16-B9AF-EB799D28D679}" type="presParOf" srcId="{BA7F6AF5-875B-4213-BCA3-CC556EAE1674}" destId="{5A6B6BFE-AF47-40BA-89CE-DE2FF6945AFB}" srcOrd="3" destOrd="0" presId="urn:microsoft.com/office/officeart/2005/8/layout/chevron1"/>
    <dgm:cxn modelId="{77C18767-A296-4505-A4CF-2B1EE64AE53C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Koji is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writing a letter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at school.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463C9995-7BFE-4160-BEE6-6274AA4BB117}" type="presOf" srcId="{A6A26A27-211F-4706-A60E-604C978B42DB}" destId="{BA7F6AF5-875B-4213-BCA3-CC556EAE1674}" srcOrd="0" destOrd="0" presId="urn:microsoft.com/office/officeart/2005/8/layout/chevron1"/>
    <dgm:cxn modelId="{BB42F9A8-C68C-454E-8CB1-53C3F1580CCC}" type="presOf" srcId="{0493B47A-4CEB-4ABF-ABA4-B6A3E5CF0930}" destId="{EAD28DAE-6D76-4370-A88A-76965BDEEE8D}" srcOrd="0" destOrd="0" presId="urn:microsoft.com/office/officeart/2005/8/layout/chevron1"/>
    <dgm:cxn modelId="{E6C62A1C-4948-4854-9212-17080AFC412D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D355F87E-1047-46E9-B6F8-A6713A1F925C}" type="presOf" srcId="{EACD764A-1BBB-4925-8A7E-83933BFB4F54}" destId="{EAE114BC-F2A5-44B9-9107-879C62F6E80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3215D8D9-D2E7-4626-AC60-51BB48746D04}" type="presParOf" srcId="{BA7F6AF5-875B-4213-BCA3-CC556EAE1674}" destId="{D807670E-CBD4-443C-A98F-7B8B9C06AE42}" srcOrd="0" destOrd="0" presId="urn:microsoft.com/office/officeart/2005/8/layout/chevron1"/>
    <dgm:cxn modelId="{FF485267-4013-4040-984F-A0F41E9B10CC}" type="presParOf" srcId="{BA7F6AF5-875B-4213-BCA3-CC556EAE1674}" destId="{36D8EC67-49FC-460E-906A-E0C30DA4C0C7}" srcOrd="1" destOrd="0" presId="urn:microsoft.com/office/officeart/2005/8/layout/chevron1"/>
    <dgm:cxn modelId="{A0CCB65A-3811-457C-B5D0-097C2855E472}" type="presParOf" srcId="{BA7F6AF5-875B-4213-BCA3-CC556EAE1674}" destId="{EAE114BC-F2A5-44B9-9107-879C62F6E804}" srcOrd="2" destOrd="0" presId="urn:microsoft.com/office/officeart/2005/8/layout/chevron1"/>
    <dgm:cxn modelId="{78A2AD94-CE4B-4946-BB44-21655ED52A96}" type="presParOf" srcId="{BA7F6AF5-875B-4213-BCA3-CC556EAE1674}" destId="{5A6B6BFE-AF47-40BA-89CE-DE2FF6945AFB}" srcOrd="3" destOrd="0" presId="urn:microsoft.com/office/officeart/2005/8/layout/chevron1"/>
    <dgm:cxn modelId="{70FEB66F-9C9C-4244-B576-91797B050CF1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Bob is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singing a song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near the river.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A5A3D45-F7CC-4951-B62C-A24901D298C0}" type="presOf" srcId="{0493B47A-4CEB-4ABF-ABA4-B6A3E5CF0930}" destId="{EAD28DAE-6D76-4370-A88A-76965BDEEE8D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8A2E45F4-EE9E-4948-97DD-EC1EFA887D71}" type="presOf" srcId="{A6A26A27-211F-4706-A60E-604C978B42DB}" destId="{BA7F6AF5-875B-4213-BCA3-CC556EAE1674}" srcOrd="0" destOrd="0" presId="urn:microsoft.com/office/officeart/2005/8/layout/chevron1"/>
    <dgm:cxn modelId="{F79BF8B3-C975-4D0C-ADE0-0F679E5FBE13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A6101F10-1BF0-4B22-B8CF-6F12345D1F99}" type="presOf" srcId="{EACD764A-1BBB-4925-8A7E-83933BFB4F54}" destId="{EAE114BC-F2A5-44B9-9107-879C62F6E804}" srcOrd="0" destOrd="0" presId="urn:microsoft.com/office/officeart/2005/8/layout/chevron1"/>
    <dgm:cxn modelId="{564F1C30-68AC-47D3-9C8F-84775857AFF8}" type="presParOf" srcId="{BA7F6AF5-875B-4213-BCA3-CC556EAE1674}" destId="{D807670E-CBD4-443C-A98F-7B8B9C06AE42}" srcOrd="0" destOrd="0" presId="urn:microsoft.com/office/officeart/2005/8/layout/chevron1"/>
    <dgm:cxn modelId="{570C9657-AFE8-41FA-A1D1-48B7857CD6ED}" type="presParOf" srcId="{BA7F6AF5-875B-4213-BCA3-CC556EAE1674}" destId="{36D8EC67-49FC-460E-906A-E0C30DA4C0C7}" srcOrd="1" destOrd="0" presId="urn:microsoft.com/office/officeart/2005/8/layout/chevron1"/>
    <dgm:cxn modelId="{2BABA7D4-517F-49C4-AA26-2C37809B448A}" type="presParOf" srcId="{BA7F6AF5-875B-4213-BCA3-CC556EAE1674}" destId="{EAE114BC-F2A5-44B9-9107-879C62F6E804}" srcOrd="2" destOrd="0" presId="urn:microsoft.com/office/officeart/2005/8/layout/chevron1"/>
    <dgm:cxn modelId="{DDA36627-D952-4F39-BAA6-C2D3AEAE0208}" type="presParOf" srcId="{BA7F6AF5-875B-4213-BCA3-CC556EAE1674}" destId="{5A6B6BFE-AF47-40BA-89CE-DE2FF6945AFB}" srcOrd="3" destOrd="0" presId="urn:microsoft.com/office/officeart/2005/8/layout/chevron1"/>
    <dgm:cxn modelId="{E625C5BA-D242-4891-8754-8E7559F5A079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Emma is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eating noodles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gym.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8D1EBD63-2248-4C71-BDB7-A9D22907387A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A3E35381-E3BE-474F-8CE0-9D8EFD7F686B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60BC7451-6683-424B-A30C-B2459AC8C412}" type="presOf" srcId="{D57073EC-CB02-4D21-8CAE-0CD4ADB3F545}" destId="{D807670E-CBD4-443C-A98F-7B8B9C06AE42}" srcOrd="0" destOrd="0" presId="urn:microsoft.com/office/officeart/2005/8/layout/chevron1"/>
    <dgm:cxn modelId="{A87BE5C8-35C5-4764-BD65-6ADEFD9453B6}" type="presOf" srcId="{0493B47A-4CEB-4ABF-ABA4-B6A3E5CF0930}" destId="{EAD28DAE-6D76-4370-A88A-76965BDEEE8D}" srcOrd="0" destOrd="0" presId="urn:microsoft.com/office/officeart/2005/8/layout/chevron1"/>
    <dgm:cxn modelId="{E5D456DC-33AF-4BB9-9F4E-8D79188D5AF9}" type="presParOf" srcId="{BA7F6AF5-875B-4213-BCA3-CC556EAE1674}" destId="{D807670E-CBD4-443C-A98F-7B8B9C06AE42}" srcOrd="0" destOrd="0" presId="urn:microsoft.com/office/officeart/2005/8/layout/chevron1"/>
    <dgm:cxn modelId="{585D7EBF-D48A-47C6-A258-F19C5B89796F}" type="presParOf" srcId="{BA7F6AF5-875B-4213-BCA3-CC556EAE1674}" destId="{36D8EC67-49FC-460E-906A-E0C30DA4C0C7}" srcOrd="1" destOrd="0" presId="urn:microsoft.com/office/officeart/2005/8/layout/chevron1"/>
    <dgm:cxn modelId="{3587B0D7-2B0B-49E1-A377-C8F7ED0BCB50}" type="presParOf" srcId="{BA7F6AF5-875B-4213-BCA3-CC556EAE1674}" destId="{EAE114BC-F2A5-44B9-9107-879C62F6E804}" srcOrd="2" destOrd="0" presId="urn:microsoft.com/office/officeart/2005/8/layout/chevron1"/>
    <dgm:cxn modelId="{5FD1D7FA-FDA7-468D-B699-71D4796FA70F}" type="presParOf" srcId="{BA7F6AF5-875B-4213-BCA3-CC556EAE1674}" destId="{5A6B6BFE-AF47-40BA-89CE-DE2FF6945AFB}" srcOrd="3" destOrd="0" presId="urn:microsoft.com/office/officeart/2005/8/layout/chevron1"/>
    <dgm:cxn modelId="{C400768C-0FDF-46AB-AACD-6895D85B1809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Takuya is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1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schoolyard.</a:t>
          </a:r>
          <a:endParaRPr kumimoji="1" lang="ja-JP" altLang="en-US" sz="21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18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talking with friends</a:t>
          </a:r>
          <a:endParaRPr kumimoji="1" lang="ja-JP" altLang="en-US" sz="18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BE1FDC55-A660-4521-B72D-FC5203B46DC5}" type="presOf" srcId="{EACD764A-1BBB-4925-8A7E-83933BFB4F54}" destId="{EAE114BC-F2A5-44B9-9107-879C62F6E804}" srcOrd="0" destOrd="0" presId="urn:microsoft.com/office/officeart/2005/8/layout/chevron1"/>
    <dgm:cxn modelId="{0331A679-65D2-4E56-B50D-788168AA0525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1CDDE131-A43D-40E2-88EA-643CF7A26F75}" type="presOf" srcId="{D57073EC-CB02-4D21-8CAE-0CD4ADB3F545}" destId="{D807670E-CBD4-443C-A98F-7B8B9C06AE42}" srcOrd="0" destOrd="0" presId="urn:microsoft.com/office/officeart/2005/8/layout/chevron1"/>
    <dgm:cxn modelId="{38FBF824-D331-4181-BE4C-4462CD023492}" type="presOf" srcId="{A6A26A27-211F-4706-A60E-604C978B42DB}" destId="{BA7F6AF5-875B-4213-BCA3-CC556EAE1674}" srcOrd="0" destOrd="0" presId="urn:microsoft.com/office/officeart/2005/8/layout/chevron1"/>
    <dgm:cxn modelId="{F70F002B-0F1A-4CDB-BD33-99215F390EE4}" type="presParOf" srcId="{BA7F6AF5-875B-4213-BCA3-CC556EAE1674}" destId="{D807670E-CBD4-443C-A98F-7B8B9C06AE42}" srcOrd="0" destOrd="0" presId="urn:microsoft.com/office/officeart/2005/8/layout/chevron1"/>
    <dgm:cxn modelId="{EA4C2883-543F-41D2-9F8C-3BF384B9EF4E}" type="presParOf" srcId="{BA7F6AF5-875B-4213-BCA3-CC556EAE1674}" destId="{36D8EC67-49FC-460E-906A-E0C30DA4C0C7}" srcOrd="1" destOrd="0" presId="urn:microsoft.com/office/officeart/2005/8/layout/chevron1"/>
    <dgm:cxn modelId="{FCAF7F13-D55F-4769-AD5D-C9211A18486F}" type="presParOf" srcId="{BA7F6AF5-875B-4213-BCA3-CC556EAE1674}" destId="{EAE114BC-F2A5-44B9-9107-879C62F6E804}" srcOrd="2" destOrd="0" presId="urn:microsoft.com/office/officeart/2005/8/layout/chevron1"/>
    <dgm:cxn modelId="{5C2653FA-55AD-4722-9897-36B86972896B}" type="presParOf" srcId="{BA7F6AF5-875B-4213-BCA3-CC556EAE1674}" destId="{5A6B6BFE-AF47-40BA-89CE-DE2FF6945AFB}" srcOrd="3" destOrd="0" presId="urn:microsoft.com/office/officeart/2005/8/layout/chevron1"/>
    <dgm:cxn modelId="{E6DEDB36-C533-4EDE-8507-1AAF37A38FCF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Koji is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writing a letter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at school.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6B209EF3-7C1E-40C0-B108-B5F0FE397028}" type="presOf" srcId="{0493B47A-4CEB-4ABF-ABA4-B6A3E5CF0930}" destId="{EAD28DAE-6D76-4370-A88A-76965BDEEE8D}" srcOrd="0" destOrd="0" presId="urn:microsoft.com/office/officeart/2005/8/layout/chevron1"/>
    <dgm:cxn modelId="{C76BCCD7-0FE7-4E41-B969-A8F9A5672273}" type="presOf" srcId="{A6A26A27-211F-4706-A60E-604C978B42DB}" destId="{BA7F6AF5-875B-4213-BCA3-CC556EAE1674}" srcOrd="0" destOrd="0" presId="urn:microsoft.com/office/officeart/2005/8/layout/chevron1"/>
    <dgm:cxn modelId="{DEADD8B8-14F1-4555-98C7-1C4A8BE01390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9B3C1707-F552-4387-91AC-9A5FAE0BE37E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7C597C5B-342D-4396-98E5-2604959E229C}" type="presParOf" srcId="{BA7F6AF5-875B-4213-BCA3-CC556EAE1674}" destId="{D807670E-CBD4-443C-A98F-7B8B9C06AE42}" srcOrd="0" destOrd="0" presId="urn:microsoft.com/office/officeart/2005/8/layout/chevron1"/>
    <dgm:cxn modelId="{F1645797-A12D-40E4-A696-6C5F8FE713EE}" type="presParOf" srcId="{BA7F6AF5-875B-4213-BCA3-CC556EAE1674}" destId="{36D8EC67-49FC-460E-906A-E0C30DA4C0C7}" srcOrd="1" destOrd="0" presId="urn:microsoft.com/office/officeart/2005/8/layout/chevron1"/>
    <dgm:cxn modelId="{D276F10D-D8A9-401F-9517-D586B94E1AD5}" type="presParOf" srcId="{BA7F6AF5-875B-4213-BCA3-CC556EAE1674}" destId="{EAE114BC-F2A5-44B9-9107-879C62F6E804}" srcOrd="2" destOrd="0" presId="urn:microsoft.com/office/officeart/2005/8/layout/chevron1"/>
    <dgm:cxn modelId="{256DF44B-570F-4AF2-A347-77D048266829}" type="presParOf" srcId="{BA7F6AF5-875B-4213-BCA3-CC556EAE1674}" destId="{5A6B6BFE-AF47-40BA-89CE-DE2FF6945AFB}" srcOrd="3" destOrd="0" presId="urn:microsoft.com/office/officeart/2005/8/layout/chevron1"/>
    <dgm:cxn modelId="{C0B65B64-4C7C-4CEE-8CB5-64B90C2E3F66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Bob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5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singing a song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5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near the river.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Emma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eating noodles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gym.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Takuya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8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talking with friends</a:t>
          </a:r>
          <a:endParaRPr kumimoji="1" lang="ja-JP" altLang="en-US" sz="18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schoolyard.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39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Koji is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392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writing a letter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at school.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Bob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5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singing a song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5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near the river.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5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Emma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eating noodles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gym.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Takuya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8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talking with friends</a:t>
          </a:r>
          <a:endParaRPr kumimoji="1" lang="ja-JP" altLang="en-US" sz="18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schoolyard.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39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Koji is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392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writing a letter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at school.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Muggli</cp:lastModifiedBy>
  <cp:revision>4</cp:revision>
  <dcterms:created xsi:type="dcterms:W3CDTF">2016-03-08T08:25:00Z</dcterms:created>
  <dcterms:modified xsi:type="dcterms:W3CDTF">2016-03-10T14:37:00Z</dcterms:modified>
</cp:coreProperties>
</file>