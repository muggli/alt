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A5F" w:rsidRDefault="00A300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B4F5B" wp14:editId="21802C9A">
                <wp:simplePos x="0" y="0"/>
                <wp:positionH relativeFrom="margin">
                  <wp:posOffset>1923393</wp:posOffset>
                </wp:positionH>
                <wp:positionV relativeFrom="paragraph">
                  <wp:posOffset>6605752</wp:posOffset>
                </wp:positionV>
                <wp:extent cx="1813035" cy="151292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35" cy="15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0C0" w:rsidRPr="00A300C0" w:rsidRDefault="00A300C0" w:rsidP="00A300C0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0C0">
                              <w:rPr>
                                <w:rFonts w:hint="eastAsia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A300C0" w:rsidRPr="00C02906" w:rsidRDefault="00C02906" w:rsidP="00A300C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906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B4F5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151.45pt;margin-top:520.15pt;width:142.75pt;height:1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" filled="f" stroked="f">
                <v:textbox inset="5.85pt,.7pt,5.85pt,.7pt">
                  <w:txbxContent>
                    <w:p w:rsidR="00A300C0" w:rsidRPr="00A300C0" w:rsidRDefault="00A300C0" w:rsidP="00A300C0">
                      <w:pPr>
                        <w:pStyle w:val="ae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0C0">
                        <w:rPr>
                          <w:rFonts w:hint="eastAsia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A300C0" w:rsidRPr="00C02906" w:rsidRDefault="00C02906" w:rsidP="00A300C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906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Culture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8894B" wp14:editId="27B7B9FF">
                <wp:simplePos x="0" y="0"/>
                <wp:positionH relativeFrom="margin">
                  <wp:posOffset>2159876</wp:posOffset>
                </wp:positionH>
                <wp:positionV relativeFrom="paragraph">
                  <wp:posOffset>4603531</wp:posOffset>
                </wp:positionV>
                <wp:extent cx="1311253" cy="1828800"/>
                <wp:effectExtent l="0" t="0" r="0" b="127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5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0C0" w:rsidRPr="00A300C0" w:rsidRDefault="00A300C0" w:rsidP="00A300C0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0C0">
                              <w:rPr>
                                <w:rFonts w:hint="eastAsia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A300C0" w:rsidRPr="00A300C0" w:rsidRDefault="00C02906" w:rsidP="00A300C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8894B" id="テキスト ボックス 6" o:spid="_x0000_s1027" type="#_x0000_t202" style="position:absolute;left:0;text-align:left;margin-left:170.05pt;margin-top:362.5pt;width:103.2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" filled="f" stroked="f">
                <v:textbox style="mso-fit-shape-to-text:t" inset="5.85pt,.7pt,5.85pt,.7pt">
                  <w:txbxContent>
                    <w:p w:rsidR="00A300C0" w:rsidRPr="00A300C0" w:rsidRDefault="00A300C0" w:rsidP="00A300C0">
                      <w:pPr>
                        <w:pStyle w:val="ae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0C0">
                        <w:rPr>
                          <w:rFonts w:hint="eastAsia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A300C0" w:rsidRPr="00A300C0" w:rsidRDefault="00C02906" w:rsidP="00A300C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72482" wp14:editId="65F063E5">
                <wp:simplePos x="0" y="0"/>
                <wp:positionH relativeFrom="margin">
                  <wp:align>right</wp:align>
                </wp:positionH>
                <wp:positionV relativeFrom="paragraph">
                  <wp:posOffset>2585304</wp:posOffset>
                </wp:positionV>
                <wp:extent cx="1742790" cy="1828800"/>
                <wp:effectExtent l="0" t="0" r="0" b="12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7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0C0" w:rsidRPr="00A300C0" w:rsidRDefault="00A300C0" w:rsidP="00A300C0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0C0">
                              <w:rPr>
                                <w:rFonts w:hint="eastAsia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A300C0" w:rsidRPr="00A300C0" w:rsidRDefault="00C02906" w:rsidP="00A300C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72482" id="テキスト ボックス 5" o:spid="_x0000_s1028" type="#_x0000_t202" style="position:absolute;left:0;text-align:left;margin-left:86.05pt;margin-top:203.55pt;width:137.25pt;height:2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" filled="f" stroked="f">
                <v:textbox style="mso-fit-shape-to-text:t" inset="5.85pt,.7pt,5.85pt,.7pt">
                  <w:txbxContent>
                    <w:p w:rsidR="00A300C0" w:rsidRPr="00A300C0" w:rsidRDefault="00A300C0" w:rsidP="00A300C0">
                      <w:pPr>
                        <w:pStyle w:val="ae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0C0">
                        <w:rPr>
                          <w:rFonts w:hint="eastAsia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A300C0" w:rsidRPr="00A300C0" w:rsidRDefault="00C02906" w:rsidP="00A300C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52BC5" wp14:editId="5CDD0DC4">
                <wp:simplePos x="0" y="0"/>
                <wp:positionH relativeFrom="margin">
                  <wp:align>left</wp:align>
                </wp:positionH>
                <wp:positionV relativeFrom="paragraph">
                  <wp:posOffset>2616506</wp:posOffset>
                </wp:positionV>
                <wp:extent cx="1608083" cy="1828800"/>
                <wp:effectExtent l="0" t="0" r="0" b="127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0C0" w:rsidRPr="00A300C0" w:rsidRDefault="00A300C0" w:rsidP="00A300C0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0C0">
                              <w:rPr>
                                <w:rFonts w:hint="eastAsia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A300C0" w:rsidRPr="00A300C0" w:rsidRDefault="00A300C0" w:rsidP="00A300C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52BC5" id="テキスト ボックス 4" o:spid="_x0000_s1029" type="#_x0000_t202" style="position:absolute;left:0;text-align:left;margin-left:0;margin-top:206pt;width:126.6pt;height:2in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" filled="f" stroked="f">
                <v:fill o:detectmouseclick="t"/>
                <v:textbox style="mso-fit-shape-to-text:t" inset="5.85pt,.7pt,5.85pt,.7pt">
                  <w:txbxContent>
                    <w:p w:rsidR="00A300C0" w:rsidRPr="00A300C0" w:rsidRDefault="00A300C0" w:rsidP="00A300C0">
                      <w:pPr>
                        <w:pStyle w:val="ae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0C0">
                        <w:rPr>
                          <w:rFonts w:hint="eastAsia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A300C0" w:rsidRPr="00A300C0" w:rsidRDefault="00A300C0" w:rsidP="00A300C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5F2F1" wp14:editId="0D25E01F">
                <wp:simplePos x="0" y="0"/>
                <wp:positionH relativeFrom="margin">
                  <wp:align>center</wp:align>
                </wp:positionH>
                <wp:positionV relativeFrom="paragraph">
                  <wp:posOffset>567559</wp:posOffset>
                </wp:positionV>
                <wp:extent cx="1828800" cy="1828800"/>
                <wp:effectExtent l="0" t="0" r="0" b="12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0C0" w:rsidRPr="00A300C0" w:rsidRDefault="00A300C0" w:rsidP="00A300C0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0C0">
                              <w:rPr>
                                <w:rFonts w:hint="eastAsia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A300C0" w:rsidRPr="00A300C0" w:rsidRDefault="00C02906" w:rsidP="00A300C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5F2F1" id="テキスト ボックス 3" o:spid="_x0000_s1030" type="#_x0000_t202" style="position:absolute;left:0;text-align:left;margin-left:0;margin-top:44.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" filled="f" stroked="f">
                <v:textbox style="mso-fit-shape-to-text:t" inset="5.85pt,.7pt,5.85pt,.7pt">
                  <w:txbxContent>
                    <w:p w:rsidR="00A300C0" w:rsidRPr="00A300C0" w:rsidRDefault="00A300C0" w:rsidP="00A300C0">
                      <w:pPr>
                        <w:pStyle w:val="ae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0C0">
                        <w:rPr>
                          <w:rFonts w:hint="eastAsia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A300C0" w:rsidRPr="00A300C0" w:rsidRDefault="00C02906" w:rsidP="00A300C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3AD34" wp14:editId="6AE8503F">
                <wp:simplePos x="0" y="0"/>
                <wp:positionH relativeFrom="margin">
                  <wp:align>center</wp:align>
                </wp:positionH>
                <wp:positionV relativeFrom="paragraph">
                  <wp:posOffset>2569166</wp:posOffset>
                </wp:positionV>
                <wp:extent cx="1828800" cy="1828800"/>
                <wp:effectExtent l="0" t="0" r="0" b="12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00C0" w:rsidRPr="00A300C0" w:rsidRDefault="00A300C0" w:rsidP="00A300C0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00C0">
                              <w:rPr>
                                <w:rFonts w:hint="eastAsia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　</w:t>
                            </w:r>
                          </w:p>
                          <w:p w:rsidR="00A300C0" w:rsidRPr="00C02906" w:rsidRDefault="00C02906" w:rsidP="00A300C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906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School /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AD34" id="テキスト ボックス 2" o:spid="_x0000_s1031" type="#_x0000_t202" style="position:absolute;left:0;text-align:left;margin-left:0;margin-top:202.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" filled="f" stroked="f">
                <v:textbox style="mso-fit-shape-to-text:t" inset="5.85pt,.7pt,5.85pt,.7pt">
                  <w:txbxContent>
                    <w:p w:rsidR="00A300C0" w:rsidRPr="00A300C0" w:rsidRDefault="00A300C0" w:rsidP="00A300C0">
                      <w:pPr>
                        <w:pStyle w:val="ae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00C0">
                        <w:rPr>
                          <w:rFonts w:hint="eastAsia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　</w:t>
                      </w:r>
                    </w:p>
                    <w:p w:rsidR="00A300C0" w:rsidRPr="00C02906" w:rsidRDefault="00C02906" w:rsidP="00A300C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906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School /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A043C" wp14:editId="09515827">
            <wp:simplePos x="0" y="0"/>
            <wp:positionH relativeFrom="margin">
              <wp:align>center</wp:align>
            </wp:positionH>
            <wp:positionV relativeFrom="paragraph">
              <wp:posOffset>-503</wp:posOffset>
            </wp:positionV>
            <wp:extent cx="6448096" cy="8907285"/>
            <wp:effectExtent l="0" t="0" r="0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096" cy="89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1A5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83386"/>
    <w:multiLevelType w:val="hybridMultilevel"/>
    <w:tmpl w:val="B61A735C"/>
    <w:lvl w:ilvl="0" w:tplc="190C4DD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C0"/>
    <w:rsid w:val="00A300C0"/>
    <w:rsid w:val="00C02906"/>
    <w:rsid w:val="00EC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BDF0AC88-DF64-4ECC-A1D0-CA8EAB8C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0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Pr>
      <w:b/>
      <w:bCs/>
    </w:rPr>
  </w:style>
  <w:style w:type="character" w:customStyle="1" w:styleId="50">
    <w:name w:val="見出し 5 (文字)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Pr>
      <w:b/>
      <w:bCs/>
    </w:rPr>
  </w:style>
  <w:style w:type="character" w:customStyle="1" w:styleId="70">
    <w:name w:val="見出し 7 (文字)"/>
    <w:basedOn w:val="a0"/>
    <w:link w:val="7"/>
    <w:uiPriority w:val="9"/>
  </w:style>
  <w:style w:type="character" w:customStyle="1" w:styleId="80">
    <w:name w:val="見出し 8 (文字)"/>
    <w:basedOn w:val="a0"/>
    <w:link w:val="8"/>
    <w:uiPriority w:val="9"/>
  </w:style>
  <w:style w:type="character" w:customStyle="1" w:styleId="90">
    <w:name w:val="見出し 9 (文字)"/>
    <w:basedOn w:val="a0"/>
    <w:link w:val="9"/>
    <w:uiPriority w:val="9"/>
  </w:style>
  <w:style w:type="paragraph" w:styleId="a3">
    <w:name w:val="Title"/>
    <w:basedOn w:val="a"/>
    <w:next w:val="a"/>
    <w:link w:val="a4"/>
    <w:uiPriority w:val="10"/>
    <w:qFormat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21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Quote"/>
    <w:basedOn w:val="a"/>
    <w:next w:val="a"/>
    <w:link w:val="ab"/>
    <w:uiPriority w:val="29"/>
    <w:qFormat/>
    <w:rPr>
      <w:i/>
      <w:iCs/>
      <w:color w:val="000000" w:themeColor="text1"/>
    </w:rPr>
  </w:style>
  <w:style w:type="character" w:customStyle="1" w:styleId="ab">
    <w:name w:val="引用文 (文字)"/>
    <w:basedOn w:val="a0"/>
    <w:link w:val="aa"/>
    <w:uiPriority w:val="29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4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18E1-BF04-432D-A3A0-3B82FE99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2</cp:revision>
  <dcterms:created xsi:type="dcterms:W3CDTF">2015-01-08T23:35:00Z</dcterms:created>
  <dcterms:modified xsi:type="dcterms:W3CDTF">2015-01-09T02:28:00Z</dcterms:modified>
</cp:coreProperties>
</file>