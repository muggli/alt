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word/diagrams/data1.xml" ContentType="application/vnd.openxmlformats-officedocument.drawingml.diagramData+xml"/>
  <Override PartName="/word/diagrams/colors3.xml" ContentType="application/vnd.openxmlformats-officedocument.drawingml.diagramColors+xml"/>
  <Override PartName="/word/diagrams/drawing8.xml" ContentType="application/vnd.ms-office.drawingml.diagramDrawing+xml"/>
  <Override PartName="/word/diagrams/colors1.xml" ContentType="application/vnd.openxmlformats-officedocument.drawingml.diagramColors+xml"/>
  <Override PartName="/word/diagrams/drawing6.xml" ContentType="application/vnd.ms-office.drawingml.diagramDrawing+xml"/>
  <Override PartName="/word/diagrams/drawing5.xml" ContentType="application/vnd.ms-office.drawingml.diagramDrawin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diagrams/drawing4.xml" ContentType="application/vnd.ms-office.drawingml.diagramDrawing+xml"/>
  <Override PartName="/word/diagrams/drawing3.xml" ContentType="application/vnd.ms-office.drawingml.diagramDrawing+xml"/>
  <Override PartName="/word/settings.xml" ContentType="application/vnd.openxmlformats-officedocument.wordprocessingml.settings+xml"/>
  <Override PartName="/word/diagrams/layout7.xml" ContentType="application/vnd.openxmlformats-officedocument.drawingml.diagramLayout+xml"/>
  <Override PartName="/word/diagrams/layout8.xml" ContentType="application/vnd.openxmlformats-officedocument.drawingml.diagramLayout+xml"/>
  <Override PartName="/word/diagrams/drawing2.xml" ContentType="application/vnd.ms-office.drawingml.diagramDrawing+xml"/>
  <Override PartName="/word/diagrams/drawing1.xml" ContentType="application/vnd.ms-office.drawingml.diagramDrawing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7.xml" ContentType="application/vnd.openxmlformats-officedocument.drawingml.diagramStyle+xml"/>
  <Override PartName="/word/diagrams/quickStyle8.xml" ContentType="application/vnd.openxmlformats-officedocument.drawingml.diagramStyle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data8.xml" ContentType="application/vnd.openxmlformats-officedocument.drawingml.diagramData+xml"/>
  <Override PartName="/word/diagrams/colors8.xml" ContentType="application/vnd.openxmlformats-officedocument.drawingml.diagramColor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  <Override PartName="/word/diagrams/quickStyle1.xml" ContentType="application/vnd.openxmlformats-officedocument.drawingml.diagramStyle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drawing7.xml" ContentType="application/vnd.ms-office.drawingml.diagramDraw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2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56"/>
        <w:gridCol w:w="4156"/>
        <w:gridCol w:w="4157"/>
      </w:tblGrid>
      <w:tr w:rsidR="008F0541" w:rsidTr="009B4164">
        <w:tc>
          <w:tcPr>
            <w:tcW w:w="4156" w:type="dxa"/>
          </w:tcPr>
          <w:p w:rsidR="008F0541" w:rsidRDefault="00DE26C6" w:rsidP="009B4164">
            <w:pPr>
              <w:jc w:val="center"/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 w:rsidR="008F0541"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="008F0541"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A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  <w:tc>
          <w:tcPr>
            <w:tcW w:w="4156" w:type="dxa"/>
          </w:tcPr>
          <w:p w:rsidR="008F0541" w:rsidRDefault="00DE26C6" w:rsidP="009B4164">
            <w:pPr>
              <w:jc w:val="center"/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 w:rsidR="008F0541"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="008F0541"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B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  <w:tc>
          <w:tcPr>
            <w:tcW w:w="4157" w:type="dxa"/>
          </w:tcPr>
          <w:p w:rsidR="008F0541" w:rsidRDefault="00DE26C6" w:rsidP="009B4164">
            <w:pPr>
              <w:jc w:val="center"/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 w:rsidR="008F0541"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="008F0541"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C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</w:tr>
    </w:tbl>
    <w:p w:rsidR="008F0541" w:rsidRDefault="00DE26C6">
      <w:pPr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DE26C6">
        <w:rPr>
          <w:noProof/>
        </w:rPr>
        <w:pict>
          <v:group id="グループ化 5" o:spid="_x0000_s1026" style="position:absolute;left:0;text-align:left;margin-left:96.05pt;margin-top:.15pt;width:438.2pt;height:105.35pt;z-index:251663360;mso-position-horizontal-relative:margin;mso-position-vertical-relative:text;mso-width-relative:margin;mso-height-relative:margin" coordsize="10576,1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27" type="#_x0000_t75" style="position:absolute;width:1580;height:1520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r1f7DAAAA2gAAAA8AAABkcnMvZG93bnJldi54bWxEj0FrwkAUhO+F/oflCb3VjZZKiK5BKgUP&#10;tWAUen3NPpOQ3bchu03Sf+8WCh6HmfmG2eSTNWKg3jeOFSzmCQji0umGKwWX8/tzCsIHZI3GMSn4&#10;JQ/59vFhg5l2I59oKEIlIoR9hgrqELpMSl/WZNHPXUccvavrLYYo+0rqHscIt0Yuk2QlLTYcF2rs&#10;6K2msi1+rIJj+zIOtCsuH+Vris1hb74+v41ST7NptwYRaAr38H/7oBWs4O9KvAFye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+vV/sMAAADaAAAADwAAAAAAAAAAAAAAAACf&#10;AgAAZHJzL2Rvd25yZXYueG1sUEsFBgAAAAAEAAQA9wAAAI8DAAAAAA==&#10;" filled="t" stroked="t" strokecolor="white [3212]" strokeweight="1pt">
              <v:stroke joinstyle="round"/>
              <v:imagedata r:id="rId6" o:title=""/>
              <o:lock v:ext="edit" aspectratio="f"/>
            </v:shape>
            <v:shapetype id="_x0000_t63" coordsize="21600,21600" o:spt="63" adj="1350,25920" path="wr,,21600,21600@15@16@17@18l@21@22xe">
              <v:stroke joinstyle="miter"/>
              <v:formulas>
                <v:f eqn="val #0"/>
                <v:f eqn="val #1"/>
                <v:f eqn="sum 10800 0 #0"/>
                <v:f eqn="sum 10800 0 #1"/>
                <v:f eqn="atan2 @2 @3"/>
                <v:f eqn="sumangle @4 11 0"/>
                <v:f eqn="sumangle @4 0 11"/>
                <v:f eqn="cos 10800 @4"/>
                <v:f eqn="sin 10800 @4"/>
                <v:f eqn="cos 10800 @5"/>
                <v:f eqn="sin 10800 @5"/>
                <v:f eqn="cos 10800 @6"/>
                <v:f eqn="sin 10800 @6"/>
                <v:f eqn="sum 10800 0 @7"/>
                <v:f eqn="sum 10800 0 @8"/>
                <v:f eqn="sum 10800 0 @9"/>
                <v:f eqn="sum 10800 0 @10"/>
                <v:f eqn="sum 10800 0 @11"/>
                <v:f eqn="sum 10800 0 @12"/>
                <v:f eqn="mod @2 @3 0"/>
                <v:f eqn="sum @19 0 10800"/>
                <v:f eqn="if @20 #0 @13"/>
                <v:f eqn="if @20 #1 @14"/>
              </v:formulas>
              <v:path o:connecttype="custom" o:connectlocs="10800,0;3163,3163;0,10800;3163,18437;10800,21600;18437,18437;21600,10800;18437,3163;@21,@22" textboxrect="3163,3163,18437,18437"/>
              <v:handles>
                <v:h position="#0,#1"/>
              </v:handles>
            </v:shapetype>
            <v:shape id="AutoShape 8" o:spid="_x0000_s1028" type="#_x0000_t63" style="position:absolute;left:1856;top:69;width:8720;height:13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bhsMA&#10;AADaAAAADwAAAGRycy9kb3ducmV2LnhtbESPUUsDMRCE3wX/Q1jBF7G5tqjlbFpKQeuLBa/+gOWy&#10;Xg4vm2uybc/++kYQfBxm5htmvhx8p44UUxvYwHhUgCKug225MfC5e7mfgUqCbLELTAZ+KMFycX01&#10;x9KGE3/QsZJGZQinEg04kb7UOtWOPKZR6Imz9xWiR8kyNtpGPGW47/SkKB61x5bzgsOe1o7q7+rg&#10;DUymh7sHmVW8w9jwduPez/tXMeb2Zlg9gxIa5D/8136zBp7g90q+AXp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nbhsMAAADaAAAADwAAAAAAAAAAAAAAAACYAgAAZHJzL2Rv&#10;d25yZXYueG1sUEsFBgAAAAAEAAQA9QAAAIgDAAAAAA==&#10;" adj="-1387,9704" strokeweight="1pt">
              <v:textbox inset="8pt,8pt,8pt,8pt">
                <w:txbxContent>
                  <w:p w:rsidR="008F0541" w:rsidRDefault="008F0541" w:rsidP="008F0541">
                    <w:pPr>
                      <w:pStyle w:val="FreeForm"/>
                      <w:tabs>
                        <w:tab w:val="left" w:pos="709"/>
                        <w:tab w:val="left" w:pos="1417"/>
                        <w:tab w:val="left" w:pos="2126"/>
                        <w:tab w:val="left" w:pos="2835"/>
                        <w:tab w:val="left" w:pos="3543"/>
                        <w:tab w:val="left" w:pos="4252"/>
                        <w:tab w:val="left" w:pos="4961"/>
                        <w:tab w:val="left" w:pos="5669"/>
                        <w:tab w:val="left" w:pos="6378"/>
                        <w:tab w:val="left" w:pos="7087"/>
                        <w:tab w:val="left" w:pos="7795"/>
                        <w:tab w:val="left" w:pos="8504"/>
                      </w:tabs>
                      <w:rPr>
                        <w:rFonts w:ascii="Times New Roman" w:eastAsia="Times New Roman" w:hAnsi="Times New Roman"/>
                        <w:color w:val="auto"/>
                        <w:sz w:val="20"/>
                        <w:lang w:val="en-US"/>
                      </w:rPr>
                    </w:pPr>
                  </w:p>
                </w:txbxContent>
              </v:textbox>
            </v:shape>
            <v:rect id="Rectangle 9" o:spid="_x0000_s1029" style="position:absolute;left:2396;top:509;width:7580;height:9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difr4A&#10;AADaAAAADwAAAGRycy9kb3ducmV2LnhtbERPzWoCMRC+F/oOYQq91WyLWF2NUioWwUN19QGGzZgE&#10;N5NlE3V9e3MQPH58/7NF7xtxoS66wAo+BwUI4jpox0bBYb/6GIOICVljE5gU3CjCYv76MsNShyvv&#10;6FIlI3IIxxIV2JTaUspYW/IYB6ElztwxdB5Thp2RusNrDveN/CqKkfToODdYbOnXUn2qzl6B25rT&#10;eRg2S7TszGYy/Hd/31Kp97f+ZwoiUZ+e4od7rRXkrflKvgFyf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83Yn6+AAAA2gAAAA8AAAAAAAAAAAAAAAAAmAIAAGRycy9kb3ducmV2&#10;LnhtbFBLBQYAAAAABAAEAPUAAACDAwAAAAA=&#10;" filled="f" stroked="f" strokeweight="1pt">
              <v:path arrowok="t"/>
              <v:textbox inset="0,0,0,0">
                <w:txbxContent>
                  <w:p w:rsidR="008F0541" w:rsidRPr="007B3C03" w:rsidRDefault="008F0541" w:rsidP="008F0541">
                    <w:pPr>
                      <w:pStyle w:val="FreeForm"/>
                      <w:tabs>
                        <w:tab w:val="left" w:pos="709"/>
                        <w:tab w:val="left" w:pos="1417"/>
                        <w:tab w:val="left" w:pos="2126"/>
                        <w:tab w:val="left" w:pos="2835"/>
                        <w:tab w:val="left" w:pos="3543"/>
                        <w:tab w:val="left" w:pos="4252"/>
                        <w:tab w:val="left" w:pos="4961"/>
                        <w:tab w:val="left" w:pos="5669"/>
                        <w:tab w:val="left" w:pos="6378"/>
                        <w:tab w:val="left" w:pos="7087"/>
                      </w:tabs>
                      <w:jc w:val="right"/>
                      <w:rPr>
                        <w:rFonts w:ascii="Comic Sans MS" w:eastAsiaTheme="minorEastAsia" w:hAnsi="Comic Sans MS"/>
                        <w:b/>
                        <w:sz w:val="40"/>
                        <w:szCs w:val="40"/>
                      </w:rPr>
                    </w:pPr>
                    <w:r w:rsidRPr="007B3C03">
                      <w:rPr>
                        <w:rFonts w:ascii="Comic Sans MS" w:eastAsiaTheme="minorEastAsia" w:hAnsi="Comic Sans MS" w:hint="eastAsia"/>
                        <w:b/>
                        <w:sz w:val="40"/>
                        <w:szCs w:val="40"/>
                      </w:rPr>
                      <w:t>What is</w:t>
                    </w:r>
                    <w:r w:rsidRPr="007B3C03">
                      <w:rPr>
                        <w:rFonts w:ascii="Comic Sans MS" w:hAnsi="Comic Sans MS"/>
                        <w:b/>
                        <w:sz w:val="40"/>
                        <w:szCs w:val="40"/>
                      </w:rPr>
                      <w:t xml:space="preserve"> your friend’s sentence</w:t>
                    </w:r>
                    <w:r w:rsidRPr="007B3C03">
                      <w:rPr>
                        <w:rFonts w:ascii="Comic Sans MS" w:eastAsiaTheme="minorEastAsia" w:hAnsi="Comic Sans MS" w:hint="eastAsia"/>
                        <w:b/>
                        <w:sz w:val="40"/>
                        <w:szCs w:val="40"/>
                      </w:rPr>
                      <w:t>?</w:t>
                    </w:r>
                  </w:p>
                  <w:p w:rsidR="008F0541" w:rsidRDefault="008F0541" w:rsidP="008F0541">
                    <w:pPr>
                      <w:pStyle w:val="FreeForm"/>
                      <w:tabs>
                        <w:tab w:val="left" w:pos="709"/>
                        <w:tab w:val="left" w:pos="1417"/>
                        <w:tab w:val="left" w:pos="2126"/>
                        <w:tab w:val="left" w:pos="2835"/>
                        <w:tab w:val="left" w:pos="3543"/>
                        <w:tab w:val="left" w:pos="4252"/>
                        <w:tab w:val="left" w:pos="4961"/>
                        <w:tab w:val="left" w:pos="5669"/>
                        <w:tab w:val="left" w:pos="6378"/>
                        <w:tab w:val="left" w:pos="7087"/>
                      </w:tabs>
                      <w:rPr>
                        <w:rFonts w:ascii="Times New Roman" w:eastAsia="Times New Roman" w:hAnsi="Times New Roman"/>
                        <w:color w:val="auto"/>
                        <w:sz w:val="20"/>
                        <w:lang w:val="en-US"/>
                      </w:rPr>
                    </w:pPr>
                  </w:p>
                </w:txbxContent>
              </v:textbox>
            </v:rect>
            <w10:wrap anchorx="margin"/>
          </v:group>
        </w:pict>
      </w:r>
      <w:r w:rsidR="008F0541" w:rsidRPr="008F0541">
        <w:rPr>
          <w:rFonts w:ascii="Comic Sans MS" w:hAnsi="Comic Sans MS"/>
          <w:noProof/>
          <w:sz w:val="24"/>
          <w:szCs w:val="29"/>
        </w:rPr>
        <w:drawing>
          <wp:anchor distT="24384" distB="25527" distL="144780" distR="115316" simplePos="0" relativeHeight="251662336" behindDoc="0" locked="0" layoutInCell="1" allowOverlap="1">
            <wp:simplePos x="0" y="0"/>
            <wp:positionH relativeFrom="column">
              <wp:posOffset>-320675</wp:posOffset>
            </wp:positionH>
            <wp:positionV relativeFrom="paragraph">
              <wp:posOffset>1163955</wp:posOffset>
            </wp:positionV>
            <wp:extent cx="8168005" cy="520065"/>
            <wp:effectExtent l="38100" t="0" r="23495" b="0"/>
            <wp:wrapThrough wrapText="bothSides">
              <wp:wrapPolygon edited="0">
                <wp:start x="-101" y="0"/>
                <wp:lineTo x="353" y="12659"/>
                <wp:lineTo x="-101" y="21363"/>
                <wp:lineTo x="21058" y="21363"/>
                <wp:lineTo x="21108" y="21363"/>
                <wp:lineTo x="21662" y="13451"/>
                <wp:lineTo x="21662" y="10286"/>
                <wp:lineTo x="21058" y="0"/>
                <wp:lineTo x="-101" y="0"/>
              </wp:wrapPolygon>
            </wp:wrapThrough>
            <wp:docPr id="18" name="図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 w:rsidR="008F0541" w:rsidRPr="008F0541">
        <w:rPr>
          <w:rFonts w:ascii="Comic Sans MS" w:hAnsi="Comic Sans MS"/>
          <w:noProof/>
          <w:sz w:val="24"/>
          <w:szCs w:val="29"/>
        </w:rPr>
        <w:drawing>
          <wp:anchor distT="12192" distB="10668" distL="144780" distR="120777" simplePos="0" relativeHeight="251661312" behindDoc="0" locked="0" layoutInCell="1" allowOverlap="1">
            <wp:simplePos x="0" y="0"/>
            <wp:positionH relativeFrom="column">
              <wp:posOffset>-226060</wp:posOffset>
            </wp:positionH>
            <wp:positionV relativeFrom="paragraph">
              <wp:posOffset>662305</wp:posOffset>
            </wp:positionV>
            <wp:extent cx="8098790" cy="468630"/>
            <wp:effectExtent l="38100" t="0" r="16510" b="7620"/>
            <wp:wrapThrough wrapText="bothSides">
              <wp:wrapPolygon edited="0">
                <wp:start x="-102" y="0"/>
                <wp:lineTo x="305" y="14049"/>
                <wp:lineTo x="-102" y="21951"/>
                <wp:lineTo x="21085" y="21951"/>
                <wp:lineTo x="21136" y="21951"/>
                <wp:lineTo x="21542" y="14927"/>
                <wp:lineTo x="21542" y="14049"/>
                <wp:lineTo x="21644" y="10537"/>
                <wp:lineTo x="21085" y="0"/>
                <wp:lineTo x="-102" y="0"/>
              </wp:wrapPolygon>
            </wp:wrapThrough>
            <wp:docPr id="20" name="図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  <w:r w:rsidR="008F0541" w:rsidRPr="008F0541">
        <w:rPr>
          <w:rFonts w:ascii="Comic Sans MS" w:hAnsi="Comic Sans MS"/>
          <w:noProof/>
          <w:sz w:val="24"/>
          <w:szCs w:val="29"/>
        </w:rPr>
        <w:drawing>
          <wp:anchor distT="12192" distB="9525" distL="144780" distR="134493" simplePos="0" relativeHeight="251660288" behindDoc="0" locked="0" layoutInCell="1" allowOverlap="1">
            <wp:simplePos x="0" y="0"/>
            <wp:positionH relativeFrom="column">
              <wp:posOffset>-264160</wp:posOffset>
            </wp:positionH>
            <wp:positionV relativeFrom="paragraph">
              <wp:posOffset>1665605</wp:posOffset>
            </wp:positionV>
            <wp:extent cx="8111490" cy="610235"/>
            <wp:effectExtent l="38100" t="0" r="22860" b="0"/>
            <wp:wrapThrough wrapText="bothSides">
              <wp:wrapPolygon edited="0">
                <wp:start x="-101" y="0"/>
                <wp:lineTo x="609" y="10789"/>
                <wp:lineTo x="-101" y="21578"/>
                <wp:lineTo x="20951" y="21578"/>
                <wp:lineTo x="21001" y="21578"/>
                <wp:lineTo x="21661" y="11463"/>
                <wp:lineTo x="21661" y="10114"/>
                <wp:lineTo x="21306" y="5394"/>
                <wp:lineTo x="20951" y="0"/>
                <wp:lineTo x="-101" y="0"/>
              </wp:wrapPolygon>
            </wp:wrapThrough>
            <wp:docPr id="19" name="図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anchor>
        </w:drawing>
      </w:r>
      <w:r w:rsidR="008F0541" w:rsidRPr="008F0541">
        <w:rPr>
          <w:rFonts w:ascii="Comic Sans MS" w:hAnsi="Comic Sans MS"/>
          <w:noProof/>
          <w:sz w:val="24"/>
          <w:szCs w:val="29"/>
        </w:rPr>
        <w:drawing>
          <wp:anchor distT="24384" distB="23241" distL="144780" distR="133604" simplePos="0" relativeHeight="251659264" behindDoc="0" locked="0" layoutInCell="1" allowOverlap="1">
            <wp:simplePos x="0" y="0"/>
            <wp:positionH relativeFrom="column">
              <wp:posOffset>-319492</wp:posOffset>
            </wp:positionH>
            <wp:positionV relativeFrom="paragraph">
              <wp:posOffset>89119</wp:posOffset>
            </wp:positionV>
            <wp:extent cx="8166100" cy="551180"/>
            <wp:effectExtent l="38100" t="0" r="25400" b="1270"/>
            <wp:wrapThrough wrapText="bothSides">
              <wp:wrapPolygon edited="0">
                <wp:start x="-101" y="0"/>
                <wp:lineTo x="453" y="11945"/>
                <wp:lineTo x="-101" y="21650"/>
                <wp:lineTo x="21063" y="21650"/>
                <wp:lineTo x="21113" y="21650"/>
                <wp:lineTo x="21667" y="12691"/>
                <wp:lineTo x="21667" y="10452"/>
                <wp:lineTo x="21516" y="8212"/>
                <wp:lineTo x="21012" y="0"/>
                <wp:lineTo x="-101" y="0"/>
              </wp:wrapPolygon>
            </wp:wrapThrough>
            <wp:docPr id="17" name="図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anchor>
        </w:drawing>
      </w:r>
    </w:p>
    <w:p w:rsidR="008F0541" w:rsidRDefault="008F0541"/>
    <w:p w:rsidR="008F0541" w:rsidRDefault="008F0541"/>
    <w:p w:rsidR="008F0541" w:rsidRDefault="008F0541"/>
    <w:p w:rsidR="008F0541" w:rsidRDefault="008F0541"/>
    <w:p w:rsidR="008F0541" w:rsidRDefault="008F0541"/>
    <w:p w:rsidR="008F0541" w:rsidRDefault="008F0541"/>
    <w:tbl>
      <w:tblPr>
        <w:tblStyle w:val="71"/>
        <w:tblW w:w="12206" w:type="dxa"/>
        <w:tblInd w:w="-176" w:type="dxa"/>
        <w:tblLook w:val="04A0"/>
      </w:tblPr>
      <w:tblGrid>
        <w:gridCol w:w="1608"/>
        <w:gridCol w:w="2964"/>
        <w:gridCol w:w="3338"/>
        <w:gridCol w:w="3337"/>
        <w:gridCol w:w="959"/>
      </w:tblGrid>
      <w:tr w:rsidR="008F0541" w:rsidRPr="00F053D1" w:rsidTr="008F0541">
        <w:trPr>
          <w:cnfStyle w:val="100000000000"/>
          <w:trHeight w:val="695"/>
        </w:trPr>
        <w:tc>
          <w:tcPr>
            <w:cnfStyle w:val="001000000100"/>
            <w:tcW w:w="1608" w:type="dxa"/>
            <w:tcBorders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rPr>
                <w:b/>
                <w:sz w:val="29"/>
                <w:szCs w:val="29"/>
                <w:lang w:val="en-NZ"/>
              </w:rPr>
            </w:pPr>
          </w:p>
        </w:tc>
        <w:tc>
          <w:tcPr>
            <w:tcW w:w="2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EA6E55" w:rsidRDefault="00DE26C6" w:rsidP="009B4164">
            <w:pPr>
              <w:spacing w:line="276" w:lineRule="auto"/>
              <w:jc w:val="center"/>
              <w:cnfStyle w:val="100000000000"/>
              <w:rPr>
                <w:rFonts w:ascii="Comic Sans MS" w:hAnsi="Comic Sans MS"/>
                <w:sz w:val="44"/>
                <w:szCs w:val="29"/>
                <w:lang w:val="en-NZ"/>
              </w:rPr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 w:rsidR="008F0541"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="008F0541"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A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  <w:tc>
          <w:tcPr>
            <w:tcW w:w="33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EA6E55" w:rsidRDefault="00DE26C6" w:rsidP="009B4164">
            <w:pPr>
              <w:spacing w:line="276" w:lineRule="auto"/>
              <w:jc w:val="center"/>
              <w:cnfStyle w:val="100000000000"/>
              <w:rPr>
                <w:rFonts w:ascii="Comic Sans MS" w:hAnsi="Comic Sans MS"/>
                <w:sz w:val="44"/>
                <w:szCs w:val="29"/>
                <w:lang w:val="en-NZ"/>
              </w:rPr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 w:rsidR="008F0541"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="008F0541"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B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  <w:tc>
          <w:tcPr>
            <w:tcW w:w="33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EA6E55" w:rsidRDefault="00DE26C6" w:rsidP="009B4164">
            <w:pPr>
              <w:spacing w:line="276" w:lineRule="auto"/>
              <w:jc w:val="center"/>
              <w:cnfStyle w:val="100000000000"/>
              <w:rPr>
                <w:rFonts w:ascii="Comic Sans MS" w:hAnsi="Comic Sans MS"/>
                <w:sz w:val="44"/>
                <w:szCs w:val="29"/>
                <w:lang w:val="en-NZ"/>
              </w:rPr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 w:rsidR="008F0541"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="008F0541"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C</w:instrText>
            </w:r>
            <w:r w:rsidR="008F0541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  <w:tc>
          <w:tcPr>
            <w:tcW w:w="9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EA6E55" w:rsidRDefault="008F0541" w:rsidP="009B4164">
            <w:pPr>
              <w:spacing w:line="276" w:lineRule="auto"/>
              <w:jc w:val="center"/>
              <w:cnfStyle w:val="100000000000"/>
              <w:rPr>
                <w:rFonts w:ascii="Comic Sans MS" w:hAnsi="Comic Sans MS"/>
                <w:sz w:val="44"/>
                <w:szCs w:val="29"/>
                <w:lang w:val="en-NZ"/>
              </w:rPr>
            </w:pPr>
            <w:r w:rsidRPr="00EA6E55">
              <w:rPr>
                <w:rFonts w:ascii="Comic Sans MS" w:hAnsi="Comic Sans MS"/>
                <w:sz w:val="44"/>
                <w:szCs w:val="29"/>
                <w:lang w:val="en-NZ"/>
              </w:rPr>
              <w:t>#</w:t>
            </w:r>
          </w:p>
        </w:tc>
      </w:tr>
      <w:tr w:rsidR="008F0541" w:rsidRPr="00F053D1" w:rsidTr="008F0541">
        <w:trPr>
          <w:cnfStyle w:val="000000100000"/>
          <w:trHeight w:val="695"/>
        </w:trPr>
        <w:tc>
          <w:tcPr>
            <w:cnfStyle w:val="001000000000"/>
            <w:tcW w:w="1608" w:type="dxa"/>
            <w:tcBorders>
              <w:top w:val="single" w:sz="2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8F0541" w:rsidRPr="00EA6E55" w:rsidRDefault="008F0541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1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  <w:tr w:rsidR="008F0541" w:rsidRPr="00F053D1" w:rsidTr="008F0541">
        <w:trPr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EA6E55" w:rsidRDefault="008F0541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2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</w:tr>
      <w:tr w:rsidR="008F0541" w:rsidRPr="00F053D1" w:rsidTr="008F0541">
        <w:trPr>
          <w:cnfStyle w:val="000000100000"/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EA6E55" w:rsidRDefault="008F0541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3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  <w:tr w:rsidR="008F0541" w:rsidRPr="00F053D1" w:rsidTr="008F0541">
        <w:trPr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EA6E55" w:rsidRDefault="008F0541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4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</w:tr>
      <w:tr w:rsidR="008F0541" w:rsidRPr="00F053D1" w:rsidTr="008F0541">
        <w:trPr>
          <w:cnfStyle w:val="000000100000"/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EA6E55" w:rsidRDefault="008F0541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5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  <w:tr w:rsidR="008F0541" w:rsidRPr="00F053D1" w:rsidTr="008F0541">
        <w:trPr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EA6E55" w:rsidRDefault="008F0541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6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</w:tr>
      <w:tr w:rsidR="008F0541" w:rsidRPr="00F053D1" w:rsidTr="008F0541">
        <w:trPr>
          <w:cnfStyle w:val="000000100000"/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EA6E55" w:rsidRDefault="008F0541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7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  <w:tr w:rsidR="008F0541" w:rsidRPr="00F053D1" w:rsidTr="008F0541">
        <w:trPr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EA6E55" w:rsidRDefault="008F0541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8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</w:tr>
      <w:tr w:rsidR="008F0541" w:rsidRPr="00F053D1" w:rsidTr="008F0541">
        <w:trPr>
          <w:cnfStyle w:val="000000100000"/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EA6E55" w:rsidRDefault="008F0541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  <w:tr w:rsidR="008F0541" w:rsidRPr="00F053D1" w:rsidTr="008F0541">
        <w:trPr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41" w:rsidRPr="00EA6E55" w:rsidRDefault="008F0541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>
              <w:rPr>
                <w:b/>
                <w:sz w:val="48"/>
                <w:szCs w:val="29"/>
                <w:lang w:val="en-NZ"/>
              </w:rPr>
              <w:t>10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F0541" w:rsidRPr="00F053D1" w:rsidRDefault="008F0541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</w:tr>
      <w:tr w:rsidR="008F0541" w:rsidRPr="00F053D1" w:rsidTr="008F0541">
        <w:trPr>
          <w:cnfStyle w:val="000000100000"/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right w:val="single" w:sz="4" w:space="0" w:color="auto"/>
            </w:tcBorders>
          </w:tcPr>
          <w:p w:rsidR="008F0541" w:rsidRDefault="008F0541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>
              <w:rPr>
                <w:rFonts w:hint="eastAsia"/>
                <w:b/>
                <w:sz w:val="48"/>
                <w:szCs w:val="29"/>
                <w:lang w:val="en-NZ"/>
              </w:rPr>
              <w:t>11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F0541" w:rsidRPr="00F053D1" w:rsidRDefault="008F0541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</w:tbl>
    <w:p w:rsidR="00197BC8" w:rsidRDefault="00197BC8" w:rsidP="008F0541"/>
    <w:p w:rsidR="00197BC8" w:rsidRDefault="00197BC8">
      <w:pPr>
        <w:widowControl/>
        <w:jc w:val="left"/>
      </w:pPr>
      <w:r>
        <w:br w:type="page"/>
      </w:r>
    </w:p>
    <w:p w:rsidR="00197BC8" w:rsidRDefault="00197BC8" w:rsidP="008F0541">
      <w:bookmarkStart w:id="0" w:name="_GoBack"/>
      <w:bookmarkEnd w:id="0"/>
    </w:p>
    <w:p w:rsidR="00197BC8" w:rsidRDefault="00197BC8" w:rsidP="008F0541"/>
    <w:tbl>
      <w:tblPr>
        <w:tblStyle w:val="TableGrid"/>
        <w:tblW w:w="12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56"/>
        <w:gridCol w:w="4156"/>
        <w:gridCol w:w="4157"/>
      </w:tblGrid>
      <w:tr w:rsidR="00197BC8" w:rsidTr="009B4164">
        <w:tc>
          <w:tcPr>
            <w:tcW w:w="4156" w:type="dxa"/>
          </w:tcPr>
          <w:p w:rsidR="00197BC8" w:rsidRDefault="00DE26C6" w:rsidP="009B4164">
            <w:pPr>
              <w:jc w:val="center"/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 w:rsidR="00197BC8"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="00197BC8"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A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  <w:tc>
          <w:tcPr>
            <w:tcW w:w="4156" w:type="dxa"/>
          </w:tcPr>
          <w:p w:rsidR="00197BC8" w:rsidRDefault="00DE26C6" w:rsidP="009B4164">
            <w:pPr>
              <w:jc w:val="center"/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 w:rsidR="00197BC8"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="00197BC8"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B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  <w:tc>
          <w:tcPr>
            <w:tcW w:w="4157" w:type="dxa"/>
          </w:tcPr>
          <w:p w:rsidR="00197BC8" w:rsidRDefault="00DE26C6" w:rsidP="009B4164">
            <w:pPr>
              <w:jc w:val="center"/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 w:rsidR="00197BC8"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="00197BC8"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C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</w:tr>
    </w:tbl>
    <w:p w:rsidR="00197BC8" w:rsidRDefault="00DE26C6" w:rsidP="00197BC8">
      <w:pPr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DE26C6">
        <w:rPr>
          <w:noProof/>
        </w:rPr>
        <w:pict>
          <v:group id="グループ化 22" o:spid="_x0000_s1030" style="position:absolute;left:0;text-align:left;margin-left:95.8pt;margin-top:.9pt;width:438.2pt;height:105.35pt;z-index:251669504;mso-position-horizontal-relative:margin;mso-position-vertical-relative:text;mso-width-relative:margin;mso-height-relative:margin" coordsize="10576,1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">
            <v:shape id="Picture 7" o:spid="_x0000_s1031" type="#_x0000_t75" style="position:absolute;width:1580;height:1520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lN9rEAAAA2wAAAA8AAABkcnMvZG93bnJldi54bWxEj0FrwkAUhO+F/oflFXqrGxVFYjYiLQUP&#10;VTAVen1mn0lw923IbpP033cFweMwM98w2Wa0RvTU+caxgukkAUFcOt1wpeD0/fm2AuEDskbjmBT8&#10;kYdN/vyUYardwEfqi1CJCGGfooI6hDaV0pc1WfQT1xJH7+I6iyHKrpK6wyHCrZGzJFlKiw3HhRpb&#10;eq+pvBa/VsH+Oh962hanr3Kxwmb3YX4OZ6PU68u4XYMINIZH+N7eaQWzOdy+xB8g8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TlN9rEAAAA2wAAAA8AAAAAAAAAAAAAAAAA&#10;nwIAAGRycy9kb3ducmV2LnhtbFBLBQYAAAAABAAEAPcAAACQAwAAAAA=&#10;" filled="t" stroked="t" strokecolor="white [3212]" strokeweight="1pt">
              <v:stroke joinstyle="round"/>
              <v:imagedata r:id="rId6" o:title=""/>
              <o:lock v:ext="edit" aspectratio="f"/>
            </v:shape>
            <v:shape id="AutoShape 8" o:spid="_x0000_s1032" type="#_x0000_t63" style="position:absolute;left:1856;top:69;width:8720;height:13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tKzcQA&#10;AADbAAAADwAAAGRycy9kb3ducmV2LnhtbESPUUsDMRCE3wX/Q1jBF7G5tirlbFpKQeuLBa/+gOWy&#10;Xg4vm2uybc/++kYQfBxmvhlmvhx8p44UUxvYwHhUgCKug225MfC5e7mfgUqCbLELTAZ+KMFycX01&#10;x9KGE3/QsZJG5RJOJRpwIn2pdaodeUyj0BNn7ytEj5JlbLSNeMrlvtOTonjSHlvOCw57Wjuqv6uD&#10;NzCZHu4eZVbxDmPD2417P+9fxZjbm2H1DEpokP/wH/1mM/cAv1/yD9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LSs3EAAAA2wAAAA8AAAAAAAAAAAAAAAAAmAIAAGRycy9k&#10;b3ducmV2LnhtbFBLBQYAAAAABAAEAPUAAACJAwAAAAA=&#10;" adj="-1387,9704" strokeweight="1pt">
              <v:textbox inset="8pt,8pt,8pt,8pt">
                <w:txbxContent>
                  <w:p w:rsidR="00197BC8" w:rsidRDefault="00197BC8" w:rsidP="00197BC8">
                    <w:pPr>
                      <w:pStyle w:val="FreeForm"/>
                      <w:tabs>
                        <w:tab w:val="left" w:pos="709"/>
                        <w:tab w:val="left" w:pos="1417"/>
                        <w:tab w:val="left" w:pos="2126"/>
                        <w:tab w:val="left" w:pos="2835"/>
                        <w:tab w:val="left" w:pos="3543"/>
                        <w:tab w:val="left" w:pos="4252"/>
                        <w:tab w:val="left" w:pos="4961"/>
                        <w:tab w:val="left" w:pos="5669"/>
                        <w:tab w:val="left" w:pos="6378"/>
                        <w:tab w:val="left" w:pos="7087"/>
                        <w:tab w:val="left" w:pos="7795"/>
                        <w:tab w:val="left" w:pos="8504"/>
                      </w:tabs>
                      <w:rPr>
                        <w:rFonts w:ascii="Times New Roman" w:eastAsia="Times New Roman" w:hAnsi="Times New Roman"/>
                        <w:color w:val="auto"/>
                        <w:sz w:val="20"/>
                        <w:lang w:val="en-US"/>
                      </w:rPr>
                    </w:pPr>
                  </w:p>
                </w:txbxContent>
              </v:textbox>
            </v:shape>
            <v:rect id="Rectangle 9" o:spid="_x0000_s1033" style="position:absolute;left:2396;top:509;width:7580;height:9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XQZsMA&#10;AADbAAAADwAAAGRycy9kb3ducmV2LnhtbESP3WoCMRSE74W+QzgF72pWsa2uRimVFsEL688DHDbH&#10;JLg5WTZRt29vCgUvh5n5hpkvO1+LK7XRBVYwHBQgiKugHRsFx8PXywRETMga68Ck4JciLBdPvTmW&#10;Otx4R9d9MiJDOJaowKbUlFLGypLHOAgNcfZOofWYsmyN1C3eMtzXclQUb9Kj47xgsaFPS9V5f/EK&#10;3I85X8Zhs0LLzmym4637fpdK9Z+7jxmIRF16hP/ba61g9Ap/X/IP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1XQZsMAAADbAAAADwAAAAAAAAAAAAAAAACYAgAAZHJzL2Rv&#10;d25yZXYueG1sUEsFBgAAAAAEAAQA9QAAAIgDAAAAAA==&#10;" filled="f" stroked="f" strokeweight="1pt">
              <v:path arrowok="t"/>
              <v:textbox inset="0,0,0,0">
                <w:txbxContent>
                  <w:p w:rsidR="00197BC8" w:rsidRPr="007B3C03" w:rsidRDefault="00197BC8" w:rsidP="00197BC8">
                    <w:pPr>
                      <w:pStyle w:val="FreeForm"/>
                      <w:tabs>
                        <w:tab w:val="left" w:pos="709"/>
                        <w:tab w:val="left" w:pos="1417"/>
                        <w:tab w:val="left" w:pos="2126"/>
                        <w:tab w:val="left" w:pos="2835"/>
                        <w:tab w:val="left" w:pos="3543"/>
                        <w:tab w:val="left" w:pos="4252"/>
                        <w:tab w:val="left" w:pos="4961"/>
                        <w:tab w:val="left" w:pos="5669"/>
                        <w:tab w:val="left" w:pos="6378"/>
                        <w:tab w:val="left" w:pos="7087"/>
                      </w:tabs>
                      <w:jc w:val="right"/>
                      <w:rPr>
                        <w:rFonts w:ascii="Comic Sans MS" w:eastAsiaTheme="minorEastAsia" w:hAnsi="Comic Sans MS"/>
                        <w:b/>
                        <w:sz w:val="40"/>
                        <w:szCs w:val="40"/>
                      </w:rPr>
                    </w:pPr>
                    <w:r w:rsidRPr="007B3C03">
                      <w:rPr>
                        <w:rFonts w:ascii="Comic Sans MS" w:eastAsiaTheme="minorEastAsia" w:hAnsi="Comic Sans MS" w:hint="eastAsia"/>
                        <w:b/>
                        <w:sz w:val="40"/>
                        <w:szCs w:val="40"/>
                      </w:rPr>
                      <w:t>What is</w:t>
                    </w:r>
                    <w:r w:rsidRPr="007B3C03">
                      <w:rPr>
                        <w:rFonts w:ascii="Comic Sans MS" w:hAnsi="Comic Sans MS"/>
                        <w:b/>
                        <w:sz w:val="40"/>
                        <w:szCs w:val="40"/>
                      </w:rPr>
                      <w:t xml:space="preserve"> your friend’s sentence</w:t>
                    </w:r>
                    <w:r w:rsidRPr="007B3C03">
                      <w:rPr>
                        <w:rFonts w:ascii="Comic Sans MS" w:eastAsiaTheme="minorEastAsia" w:hAnsi="Comic Sans MS" w:hint="eastAsia"/>
                        <w:b/>
                        <w:sz w:val="40"/>
                        <w:szCs w:val="40"/>
                      </w:rPr>
                      <w:t>?</w:t>
                    </w:r>
                  </w:p>
                  <w:p w:rsidR="00197BC8" w:rsidRDefault="00197BC8" w:rsidP="00197BC8">
                    <w:pPr>
                      <w:pStyle w:val="FreeForm"/>
                      <w:tabs>
                        <w:tab w:val="left" w:pos="709"/>
                        <w:tab w:val="left" w:pos="1417"/>
                        <w:tab w:val="left" w:pos="2126"/>
                        <w:tab w:val="left" w:pos="2835"/>
                        <w:tab w:val="left" w:pos="3543"/>
                        <w:tab w:val="left" w:pos="4252"/>
                        <w:tab w:val="left" w:pos="4961"/>
                        <w:tab w:val="left" w:pos="5669"/>
                        <w:tab w:val="left" w:pos="6378"/>
                        <w:tab w:val="left" w:pos="7087"/>
                      </w:tabs>
                      <w:rPr>
                        <w:rFonts w:ascii="Times New Roman" w:eastAsia="Times New Roman" w:hAnsi="Times New Roman"/>
                        <w:color w:val="auto"/>
                        <w:sz w:val="20"/>
                        <w:lang w:val="en-US"/>
                      </w:rPr>
                    </w:pPr>
                  </w:p>
                </w:txbxContent>
              </v:textbox>
            </v:rect>
            <w10:wrap anchorx="margin"/>
          </v:group>
        </w:pict>
      </w:r>
      <w:r w:rsidR="00197BC8" w:rsidRPr="008F0541">
        <w:rPr>
          <w:rFonts w:ascii="Comic Sans MS" w:hAnsi="Comic Sans MS"/>
          <w:noProof/>
          <w:sz w:val="24"/>
          <w:szCs w:val="29"/>
        </w:rPr>
        <w:drawing>
          <wp:anchor distT="24384" distB="25527" distL="144780" distR="115316" simplePos="0" relativeHeight="251668480" behindDoc="0" locked="0" layoutInCell="1" allowOverlap="1">
            <wp:simplePos x="0" y="0"/>
            <wp:positionH relativeFrom="column">
              <wp:posOffset>-320675</wp:posOffset>
            </wp:positionH>
            <wp:positionV relativeFrom="paragraph">
              <wp:posOffset>1163955</wp:posOffset>
            </wp:positionV>
            <wp:extent cx="8168005" cy="520065"/>
            <wp:effectExtent l="38100" t="0" r="23495" b="0"/>
            <wp:wrapThrough wrapText="bothSides">
              <wp:wrapPolygon edited="0">
                <wp:start x="-101" y="0"/>
                <wp:lineTo x="353" y="12659"/>
                <wp:lineTo x="-101" y="21363"/>
                <wp:lineTo x="21058" y="21363"/>
                <wp:lineTo x="21108" y="21363"/>
                <wp:lineTo x="21662" y="13451"/>
                <wp:lineTo x="21662" y="10286"/>
                <wp:lineTo x="21058" y="0"/>
                <wp:lineTo x="-101" y="0"/>
              </wp:wrapPolygon>
            </wp:wrapThrough>
            <wp:docPr id="26" name="図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anchor>
        </w:drawing>
      </w:r>
      <w:r w:rsidR="00197BC8" w:rsidRPr="008F0541">
        <w:rPr>
          <w:rFonts w:ascii="Comic Sans MS" w:hAnsi="Comic Sans MS"/>
          <w:noProof/>
          <w:sz w:val="24"/>
          <w:szCs w:val="29"/>
        </w:rPr>
        <w:drawing>
          <wp:anchor distT="12192" distB="10668" distL="144780" distR="120777" simplePos="0" relativeHeight="251667456" behindDoc="0" locked="0" layoutInCell="1" allowOverlap="1">
            <wp:simplePos x="0" y="0"/>
            <wp:positionH relativeFrom="column">
              <wp:posOffset>-226060</wp:posOffset>
            </wp:positionH>
            <wp:positionV relativeFrom="paragraph">
              <wp:posOffset>662305</wp:posOffset>
            </wp:positionV>
            <wp:extent cx="8098790" cy="468630"/>
            <wp:effectExtent l="38100" t="0" r="16510" b="7620"/>
            <wp:wrapThrough wrapText="bothSides">
              <wp:wrapPolygon edited="0">
                <wp:start x="-102" y="0"/>
                <wp:lineTo x="305" y="14049"/>
                <wp:lineTo x="-102" y="21951"/>
                <wp:lineTo x="21085" y="21951"/>
                <wp:lineTo x="21136" y="21951"/>
                <wp:lineTo x="21542" y="14927"/>
                <wp:lineTo x="21542" y="14049"/>
                <wp:lineTo x="21644" y="10537"/>
                <wp:lineTo x="21085" y="0"/>
                <wp:lineTo x="-102" y="0"/>
              </wp:wrapPolygon>
            </wp:wrapThrough>
            <wp:docPr id="27" name="図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anchor>
        </w:drawing>
      </w:r>
      <w:r w:rsidR="00197BC8" w:rsidRPr="008F0541">
        <w:rPr>
          <w:rFonts w:ascii="Comic Sans MS" w:hAnsi="Comic Sans MS"/>
          <w:noProof/>
          <w:sz w:val="24"/>
          <w:szCs w:val="29"/>
        </w:rPr>
        <w:drawing>
          <wp:anchor distT="12192" distB="9525" distL="144780" distR="134493" simplePos="0" relativeHeight="251666432" behindDoc="0" locked="0" layoutInCell="1" allowOverlap="1">
            <wp:simplePos x="0" y="0"/>
            <wp:positionH relativeFrom="column">
              <wp:posOffset>-264160</wp:posOffset>
            </wp:positionH>
            <wp:positionV relativeFrom="paragraph">
              <wp:posOffset>1665605</wp:posOffset>
            </wp:positionV>
            <wp:extent cx="8111490" cy="610235"/>
            <wp:effectExtent l="38100" t="0" r="22860" b="0"/>
            <wp:wrapThrough wrapText="bothSides">
              <wp:wrapPolygon edited="0">
                <wp:start x="-101" y="0"/>
                <wp:lineTo x="609" y="10789"/>
                <wp:lineTo x="-101" y="21578"/>
                <wp:lineTo x="20951" y="21578"/>
                <wp:lineTo x="21001" y="21578"/>
                <wp:lineTo x="21661" y="11463"/>
                <wp:lineTo x="21661" y="10114"/>
                <wp:lineTo x="21306" y="5394"/>
                <wp:lineTo x="20951" y="0"/>
                <wp:lineTo x="-101" y="0"/>
              </wp:wrapPolygon>
            </wp:wrapThrough>
            <wp:docPr id="28" name="図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anchor>
        </w:drawing>
      </w:r>
      <w:r w:rsidR="00197BC8" w:rsidRPr="008F0541">
        <w:rPr>
          <w:rFonts w:ascii="Comic Sans MS" w:hAnsi="Comic Sans MS"/>
          <w:noProof/>
          <w:sz w:val="24"/>
          <w:szCs w:val="29"/>
        </w:rPr>
        <w:drawing>
          <wp:anchor distT="24384" distB="23241" distL="144780" distR="133604" simplePos="0" relativeHeight="251665408" behindDoc="0" locked="0" layoutInCell="1" allowOverlap="1">
            <wp:simplePos x="0" y="0"/>
            <wp:positionH relativeFrom="column">
              <wp:posOffset>-319492</wp:posOffset>
            </wp:positionH>
            <wp:positionV relativeFrom="paragraph">
              <wp:posOffset>89119</wp:posOffset>
            </wp:positionV>
            <wp:extent cx="8166100" cy="551180"/>
            <wp:effectExtent l="38100" t="0" r="25400" b="1270"/>
            <wp:wrapThrough wrapText="bothSides">
              <wp:wrapPolygon edited="0">
                <wp:start x="-101" y="0"/>
                <wp:lineTo x="453" y="11945"/>
                <wp:lineTo x="-101" y="21650"/>
                <wp:lineTo x="21063" y="21650"/>
                <wp:lineTo x="21113" y="21650"/>
                <wp:lineTo x="21667" y="12691"/>
                <wp:lineTo x="21667" y="10452"/>
                <wp:lineTo x="21516" y="8212"/>
                <wp:lineTo x="21012" y="0"/>
                <wp:lineTo x="-101" y="0"/>
              </wp:wrapPolygon>
            </wp:wrapThrough>
            <wp:docPr id="29" name="図表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</wp:anchor>
        </w:drawing>
      </w:r>
    </w:p>
    <w:p w:rsidR="00197BC8" w:rsidRDefault="00197BC8" w:rsidP="00197BC8"/>
    <w:p w:rsidR="00197BC8" w:rsidRDefault="00197BC8" w:rsidP="00197BC8"/>
    <w:p w:rsidR="00197BC8" w:rsidRDefault="00197BC8" w:rsidP="00197BC8"/>
    <w:p w:rsidR="00197BC8" w:rsidRDefault="00197BC8" w:rsidP="00197BC8"/>
    <w:p w:rsidR="00197BC8" w:rsidRDefault="00197BC8" w:rsidP="00197BC8"/>
    <w:p w:rsidR="00197BC8" w:rsidRDefault="00197BC8" w:rsidP="00197BC8"/>
    <w:tbl>
      <w:tblPr>
        <w:tblStyle w:val="71"/>
        <w:tblW w:w="12206" w:type="dxa"/>
        <w:tblInd w:w="-176" w:type="dxa"/>
        <w:tblLook w:val="04A0"/>
      </w:tblPr>
      <w:tblGrid>
        <w:gridCol w:w="1608"/>
        <w:gridCol w:w="2964"/>
        <w:gridCol w:w="3338"/>
        <w:gridCol w:w="3337"/>
        <w:gridCol w:w="959"/>
      </w:tblGrid>
      <w:tr w:rsidR="00197BC8" w:rsidRPr="00F053D1" w:rsidTr="009B4164">
        <w:trPr>
          <w:cnfStyle w:val="100000000000"/>
          <w:trHeight w:val="695"/>
        </w:trPr>
        <w:tc>
          <w:tcPr>
            <w:cnfStyle w:val="001000000100"/>
            <w:tcW w:w="1608" w:type="dxa"/>
            <w:tcBorders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rPr>
                <w:b/>
                <w:sz w:val="29"/>
                <w:szCs w:val="29"/>
                <w:lang w:val="en-NZ"/>
              </w:rPr>
            </w:pPr>
          </w:p>
        </w:tc>
        <w:tc>
          <w:tcPr>
            <w:tcW w:w="2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EA6E55" w:rsidRDefault="00DE26C6" w:rsidP="009B4164">
            <w:pPr>
              <w:spacing w:line="276" w:lineRule="auto"/>
              <w:jc w:val="center"/>
              <w:cnfStyle w:val="100000000000"/>
              <w:rPr>
                <w:rFonts w:ascii="Comic Sans MS" w:hAnsi="Comic Sans MS"/>
                <w:sz w:val="44"/>
                <w:szCs w:val="29"/>
                <w:lang w:val="en-NZ"/>
              </w:rPr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 w:rsidR="00197BC8"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="00197BC8"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A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  <w:tc>
          <w:tcPr>
            <w:tcW w:w="33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EA6E55" w:rsidRDefault="00DE26C6" w:rsidP="009B4164">
            <w:pPr>
              <w:spacing w:line="276" w:lineRule="auto"/>
              <w:jc w:val="center"/>
              <w:cnfStyle w:val="100000000000"/>
              <w:rPr>
                <w:rFonts w:ascii="Comic Sans MS" w:hAnsi="Comic Sans MS"/>
                <w:sz w:val="44"/>
                <w:szCs w:val="29"/>
                <w:lang w:val="en-NZ"/>
              </w:rPr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 w:rsidR="00197BC8"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="00197BC8"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B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  <w:tc>
          <w:tcPr>
            <w:tcW w:w="33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EA6E55" w:rsidRDefault="00DE26C6" w:rsidP="009B4164">
            <w:pPr>
              <w:spacing w:line="276" w:lineRule="auto"/>
              <w:jc w:val="center"/>
              <w:cnfStyle w:val="100000000000"/>
              <w:rPr>
                <w:rFonts w:ascii="Comic Sans MS" w:hAnsi="Comic Sans MS"/>
                <w:sz w:val="44"/>
                <w:szCs w:val="29"/>
                <w:lang w:val="en-NZ"/>
              </w:rPr>
            </w:pP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begin"/>
            </w:r>
            <w:r w:rsidR="00197BC8">
              <w:rPr>
                <w:rFonts w:ascii="Comic Sans MS" w:hAnsi="Comic Sans MS"/>
                <w:sz w:val="44"/>
                <w:szCs w:val="29"/>
                <w:lang w:val="en-NZ"/>
              </w:rPr>
              <w:instrText xml:space="preserve"> 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eq \o\ac(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○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,</w:instrText>
            </w:r>
            <w:r w:rsidR="00197BC8" w:rsidRPr="000F6C47">
              <w:rPr>
                <w:rFonts w:ascii="Comic Sans MS" w:hAnsi="Comic Sans MS" w:hint="eastAsia"/>
                <w:position w:val="6"/>
                <w:sz w:val="30"/>
                <w:szCs w:val="29"/>
                <w:lang w:val="en-NZ"/>
              </w:rPr>
              <w:instrText>C</w:instrText>
            </w:r>
            <w:r w:rsidR="00197BC8">
              <w:rPr>
                <w:rFonts w:ascii="Comic Sans MS" w:hAnsi="Comic Sans MS" w:hint="eastAsia"/>
                <w:sz w:val="44"/>
                <w:szCs w:val="29"/>
                <w:lang w:val="en-NZ"/>
              </w:rPr>
              <w:instrText>)</w:instrText>
            </w:r>
            <w:r>
              <w:rPr>
                <w:rFonts w:ascii="Comic Sans MS" w:hAnsi="Comic Sans MS"/>
                <w:sz w:val="44"/>
                <w:szCs w:val="29"/>
                <w:lang w:val="en-NZ"/>
              </w:rPr>
              <w:fldChar w:fldCharType="end"/>
            </w:r>
          </w:p>
        </w:tc>
        <w:tc>
          <w:tcPr>
            <w:tcW w:w="9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EA6E55" w:rsidRDefault="00197BC8" w:rsidP="009B4164">
            <w:pPr>
              <w:spacing w:line="276" w:lineRule="auto"/>
              <w:jc w:val="center"/>
              <w:cnfStyle w:val="100000000000"/>
              <w:rPr>
                <w:rFonts w:ascii="Comic Sans MS" w:hAnsi="Comic Sans MS"/>
                <w:sz w:val="44"/>
                <w:szCs w:val="29"/>
                <w:lang w:val="en-NZ"/>
              </w:rPr>
            </w:pPr>
            <w:r w:rsidRPr="00EA6E55">
              <w:rPr>
                <w:rFonts w:ascii="Comic Sans MS" w:hAnsi="Comic Sans MS"/>
                <w:sz w:val="44"/>
                <w:szCs w:val="29"/>
                <w:lang w:val="en-NZ"/>
              </w:rPr>
              <w:t>#</w:t>
            </w:r>
          </w:p>
        </w:tc>
      </w:tr>
      <w:tr w:rsidR="00197BC8" w:rsidRPr="00F053D1" w:rsidTr="009B4164">
        <w:trPr>
          <w:cnfStyle w:val="000000100000"/>
          <w:trHeight w:val="695"/>
        </w:trPr>
        <w:tc>
          <w:tcPr>
            <w:cnfStyle w:val="001000000000"/>
            <w:tcW w:w="1608" w:type="dxa"/>
            <w:tcBorders>
              <w:top w:val="single" w:sz="24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97BC8" w:rsidRPr="00EA6E55" w:rsidRDefault="00197BC8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1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  <w:tr w:rsidR="00197BC8" w:rsidRPr="00F053D1" w:rsidTr="009B4164">
        <w:trPr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EA6E55" w:rsidRDefault="00197BC8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2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</w:tr>
      <w:tr w:rsidR="00197BC8" w:rsidRPr="00F053D1" w:rsidTr="009B4164">
        <w:trPr>
          <w:cnfStyle w:val="000000100000"/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EA6E55" w:rsidRDefault="00197BC8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3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  <w:tr w:rsidR="00197BC8" w:rsidRPr="00F053D1" w:rsidTr="009B4164">
        <w:trPr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EA6E55" w:rsidRDefault="00197BC8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4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</w:tr>
      <w:tr w:rsidR="00197BC8" w:rsidRPr="00F053D1" w:rsidTr="009B4164">
        <w:trPr>
          <w:cnfStyle w:val="000000100000"/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EA6E55" w:rsidRDefault="00197BC8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5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  <w:tr w:rsidR="00197BC8" w:rsidRPr="00F053D1" w:rsidTr="009B4164">
        <w:trPr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EA6E55" w:rsidRDefault="00197BC8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6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</w:tr>
      <w:tr w:rsidR="00197BC8" w:rsidRPr="00F053D1" w:rsidTr="009B4164">
        <w:trPr>
          <w:cnfStyle w:val="000000100000"/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EA6E55" w:rsidRDefault="00197BC8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7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  <w:tr w:rsidR="00197BC8" w:rsidRPr="00F053D1" w:rsidTr="009B4164">
        <w:trPr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EA6E55" w:rsidRDefault="00197BC8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8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</w:tr>
      <w:tr w:rsidR="00197BC8" w:rsidRPr="00F053D1" w:rsidTr="009B4164">
        <w:trPr>
          <w:cnfStyle w:val="000000100000"/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EA6E55" w:rsidRDefault="00197BC8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 w:rsidRPr="00EA6E55">
              <w:rPr>
                <w:b/>
                <w:sz w:val="48"/>
                <w:szCs w:val="29"/>
                <w:lang w:val="en-NZ"/>
              </w:rPr>
              <w:t>9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  <w:tr w:rsidR="00197BC8" w:rsidRPr="00F053D1" w:rsidTr="009B4164">
        <w:trPr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BC8" w:rsidRPr="00EA6E55" w:rsidRDefault="00197BC8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>
              <w:rPr>
                <w:b/>
                <w:sz w:val="48"/>
                <w:szCs w:val="29"/>
                <w:lang w:val="en-NZ"/>
              </w:rPr>
              <w:t>10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97BC8" w:rsidRPr="00F053D1" w:rsidRDefault="00197BC8" w:rsidP="009B4164">
            <w:pPr>
              <w:spacing w:line="276" w:lineRule="auto"/>
              <w:jc w:val="center"/>
              <w:cnfStyle w:val="000000000000"/>
              <w:rPr>
                <w:sz w:val="29"/>
                <w:szCs w:val="29"/>
                <w:lang w:val="en-NZ"/>
              </w:rPr>
            </w:pPr>
          </w:p>
        </w:tc>
      </w:tr>
      <w:tr w:rsidR="00197BC8" w:rsidRPr="00F053D1" w:rsidTr="009B4164">
        <w:trPr>
          <w:cnfStyle w:val="000000100000"/>
          <w:trHeight w:val="695"/>
        </w:trPr>
        <w:tc>
          <w:tcPr>
            <w:cnfStyle w:val="001000000000"/>
            <w:tcW w:w="1608" w:type="dxa"/>
            <w:tcBorders>
              <w:top w:val="single" w:sz="4" w:space="0" w:color="auto"/>
              <w:right w:val="single" w:sz="4" w:space="0" w:color="auto"/>
            </w:tcBorders>
          </w:tcPr>
          <w:p w:rsidR="00197BC8" w:rsidRDefault="00197BC8" w:rsidP="009B4164">
            <w:pPr>
              <w:spacing w:line="276" w:lineRule="auto"/>
              <w:jc w:val="center"/>
              <w:rPr>
                <w:b/>
                <w:sz w:val="48"/>
                <w:szCs w:val="29"/>
                <w:lang w:val="en-NZ"/>
              </w:rPr>
            </w:pPr>
            <w:r>
              <w:rPr>
                <w:rFonts w:hint="eastAsia"/>
                <w:b/>
                <w:sz w:val="48"/>
                <w:szCs w:val="29"/>
                <w:lang w:val="en-NZ"/>
              </w:rPr>
              <w:t>11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97BC8" w:rsidRPr="00F053D1" w:rsidRDefault="00197BC8" w:rsidP="009B4164">
            <w:pPr>
              <w:spacing w:line="276" w:lineRule="auto"/>
              <w:jc w:val="center"/>
              <w:cnfStyle w:val="000000100000"/>
              <w:rPr>
                <w:sz w:val="29"/>
                <w:szCs w:val="29"/>
                <w:lang w:val="en-NZ"/>
              </w:rPr>
            </w:pPr>
          </w:p>
        </w:tc>
      </w:tr>
    </w:tbl>
    <w:p w:rsidR="00197BC8" w:rsidRDefault="00197BC8" w:rsidP="008F0541"/>
    <w:sectPr w:rsidR="00197BC8" w:rsidSect="00197BC8">
      <w:headerReference w:type="default" r:id="rId39"/>
      <w:headerReference w:type="first" r:id="rId40"/>
      <w:footerReference w:type="first" r:id="rId41"/>
      <w:pgSz w:w="14572" w:h="20639" w:code="12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8D3" w:rsidRDefault="00F648D3" w:rsidP="008F0541">
      <w:r>
        <w:separator/>
      </w:r>
    </w:p>
  </w:endnote>
  <w:endnote w:type="continuationSeparator" w:id="1">
    <w:p w:rsidR="00F648D3" w:rsidRDefault="00F648D3" w:rsidP="008F05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GMinchoE">
    <w:altName w:val="MS Mincho"/>
    <w:charset w:val="80"/>
    <w:family w:val="roman"/>
    <w:pitch w:val="fixed"/>
    <w:sig w:usb0="00000000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BC8" w:rsidRPr="00197BC8" w:rsidRDefault="00197BC8" w:rsidP="00197BC8">
    <w:pPr>
      <w:pStyle w:val="Header"/>
      <w:wordWrap w:val="0"/>
      <w:jc w:val="right"/>
      <w:rPr>
        <w:rFonts w:ascii="Comic Sans MS" w:hAnsi="Comic Sans MS"/>
        <w:sz w:val="40"/>
        <w:szCs w:val="40"/>
      </w:rPr>
    </w:pPr>
    <w:r w:rsidRPr="00E00E44">
      <w:rPr>
        <w:rFonts w:ascii="Comic Sans MS" w:hAnsi="Comic Sans MS"/>
        <w:sz w:val="44"/>
        <w:szCs w:val="44"/>
      </w:rPr>
      <w:t>Class</w:t>
    </w:r>
    <w:r>
      <w:rPr>
        <w:rFonts w:ascii="Comic Sans MS" w:hAnsi="Comic Sans MS"/>
        <w:sz w:val="40"/>
        <w:szCs w:val="40"/>
      </w:rPr>
      <w:t>(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 xml:space="preserve">(        </w:t>
    </w:r>
    <w:r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      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8D3" w:rsidRDefault="00F648D3" w:rsidP="008F0541">
      <w:r>
        <w:separator/>
      </w:r>
    </w:p>
  </w:footnote>
  <w:footnote w:type="continuationSeparator" w:id="1">
    <w:p w:rsidR="00F648D3" w:rsidRDefault="00F648D3" w:rsidP="008F05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BC8" w:rsidRDefault="00197BC8" w:rsidP="00197BC8">
    <w:pPr>
      <w:pStyle w:val="Footer"/>
    </w:pPr>
  </w:p>
  <w:p w:rsidR="008F0541" w:rsidRPr="00197BC8" w:rsidRDefault="008F0541" w:rsidP="00197B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640"/>
      <w:gridCol w:w="9484"/>
    </w:tblGrid>
    <w:tr w:rsidR="00197BC8" w:rsidRPr="005B494A" w:rsidTr="009B4164">
      <w:trPr>
        <w:trHeight w:val="1291"/>
      </w:trPr>
      <w:tc>
        <w:tcPr>
          <w:tcW w:w="2640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197BC8" w:rsidRPr="00B02CD0" w:rsidRDefault="00197BC8" w:rsidP="00197BC8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 w:rsidR="005F1DEF">
            <w:rPr>
              <w:rFonts w:ascii="Arial Black" w:hAnsi="Arial Black"/>
              <w:sz w:val="36"/>
              <w:szCs w:val="92"/>
            </w:rPr>
            <w:t>2</w:t>
          </w:r>
          <w:r w:rsidRPr="005B494A">
            <w:rPr>
              <w:rFonts w:ascii="HGMinchoE" w:eastAsia="HGMinchoE" w:hAnsi="HGMinchoE" w:hint="eastAsia"/>
              <w:b/>
              <w:sz w:val="36"/>
              <w:szCs w:val="92"/>
            </w:rPr>
            <w:t>-</w:t>
          </w:r>
          <w:r>
            <w:rPr>
              <w:rFonts w:ascii="Arial Black" w:hAnsi="Arial Black"/>
              <w:sz w:val="36"/>
              <w:szCs w:val="92"/>
            </w:rPr>
            <w:t>1</w:t>
          </w:r>
        </w:p>
      </w:tc>
      <w:tc>
        <w:tcPr>
          <w:tcW w:w="9484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197BC8" w:rsidRPr="008F0541" w:rsidRDefault="00197BC8" w:rsidP="00197BC8">
          <w:pPr>
            <w:ind w:left="880"/>
            <w:rPr>
              <w:rFonts w:ascii="Comic Sans MS" w:hAnsi="Comic Sans MS"/>
              <w:b/>
              <w:sz w:val="116"/>
              <w:szCs w:val="116"/>
            </w:rPr>
          </w:pPr>
          <w:r w:rsidRPr="000063CA">
            <w:rPr>
              <w:noProof/>
              <w:u w:val="single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4860290</wp:posOffset>
                </wp:positionH>
                <wp:positionV relativeFrom="page">
                  <wp:posOffset>-63500</wp:posOffset>
                </wp:positionV>
                <wp:extent cx="1163320" cy="819785"/>
                <wp:effectExtent l="0" t="0" r="0" b="0"/>
                <wp:wrapNone/>
                <wp:docPr id="13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3320" cy="8197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8F0541">
            <w:rPr>
              <w:rFonts w:ascii="Cambria" w:hAnsi="Cambria"/>
              <w:b/>
              <w:sz w:val="116"/>
              <w:szCs w:val="116"/>
            </w:rPr>
            <w:t>Mastermind</w:t>
          </w:r>
        </w:p>
      </w:tc>
    </w:tr>
  </w:tbl>
  <w:p w:rsidR="00197BC8" w:rsidRDefault="00197BC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7169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2A1D"/>
    <w:rsid w:val="000344FA"/>
    <w:rsid w:val="00197BC8"/>
    <w:rsid w:val="005F1DEF"/>
    <w:rsid w:val="008F0541"/>
    <w:rsid w:val="00B02CD0"/>
    <w:rsid w:val="00B44DBC"/>
    <w:rsid w:val="00C32A1D"/>
    <w:rsid w:val="00D36951"/>
    <w:rsid w:val="00DE26C6"/>
    <w:rsid w:val="00F64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>
      <v:textbox inset="5.85pt,.7pt,5.85pt,.7pt"/>
    </o:shapedefaults>
    <o:shapelayout v:ext="edit">
      <o:idmap v:ext="edit" data="1"/>
      <o:rules v:ext="edit">
        <o:r id="V:Rule1" type="callout" idref="#AutoShape 8"/>
        <o:r id="V:Rule2" type="callout" idref="#AutoShape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4F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44F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4F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4F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4FA"/>
    <w:pPr>
      <w:keepNext/>
      <w:ind w:leftChars="400" w:left="4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44F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344FA"/>
    <w:pPr>
      <w:keepNext/>
      <w:ind w:leftChars="800" w:left="8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344FA"/>
    <w:pPr>
      <w:keepNext/>
      <w:ind w:leftChars="800" w:left="80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344FA"/>
    <w:pPr>
      <w:keepNext/>
      <w:ind w:leftChars="1200" w:left="1200"/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344FA"/>
    <w:pPr>
      <w:keepNext/>
      <w:ind w:leftChars="1200" w:left="12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4F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44FA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0344FA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rsid w:val="000344F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0344FA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0344F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0344FA"/>
  </w:style>
  <w:style w:type="character" w:customStyle="1" w:styleId="Heading8Char">
    <w:name w:val="Heading 8 Char"/>
    <w:basedOn w:val="DefaultParagraphFont"/>
    <w:link w:val="Heading8"/>
    <w:uiPriority w:val="9"/>
    <w:rsid w:val="000344FA"/>
  </w:style>
  <w:style w:type="character" w:customStyle="1" w:styleId="Heading9Char">
    <w:name w:val="Heading 9 Char"/>
    <w:basedOn w:val="DefaultParagraphFont"/>
    <w:link w:val="Heading9"/>
    <w:uiPriority w:val="9"/>
    <w:rsid w:val="000344FA"/>
  </w:style>
  <w:style w:type="paragraph" w:styleId="Title">
    <w:name w:val="Title"/>
    <w:basedOn w:val="Normal"/>
    <w:next w:val="Normal"/>
    <w:link w:val="TitleChar"/>
    <w:uiPriority w:val="10"/>
    <w:qFormat/>
    <w:rsid w:val="000344FA"/>
    <w:pPr>
      <w:spacing w:before="240" w:after="120"/>
      <w:jc w:val="center"/>
      <w:outlineLvl w:val="0"/>
    </w:pPr>
    <w:rPr>
      <w:rFonts w:asciiTheme="majorHAnsi" w:eastAsia="MS Gothic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344FA"/>
    <w:rPr>
      <w:rFonts w:asciiTheme="majorHAnsi" w:eastAsia="MS Gothic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4FA"/>
    <w:pPr>
      <w:jc w:val="center"/>
      <w:outlineLvl w:val="1"/>
    </w:pPr>
    <w:rPr>
      <w:rFonts w:asciiTheme="majorHAnsi" w:eastAsia="MS Gothic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4FA"/>
    <w:rPr>
      <w:rFonts w:asciiTheme="majorHAnsi" w:eastAsia="MS Gothic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344FA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0344F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344F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344F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344F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344F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4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4F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344F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344F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344FA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0344FA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0344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0344F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0541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0541"/>
  </w:style>
  <w:style w:type="paragraph" w:styleId="Footer">
    <w:name w:val="footer"/>
    <w:basedOn w:val="Normal"/>
    <w:link w:val="FooterChar"/>
    <w:uiPriority w:val="99"/>
    <w:unhideWhenUsed/>
    <w:rsid w:val="008F0541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0541"/>
  </w:style>
  <w:style w:type="table" w:styleId="TableGrid">
    <w:name w:val="Table Grid"/>
    <w:basedOn w:val="TableNormal"/>
    <w:uiPriority w:val="59"/>
    <w:rsid w:val="008F05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eeForm">
    <w:name w:val="Free Form"/>
    <w:rsid w:val="008F0541"/>
    <w:pPr>
      <w:outlineLvl w:val="0"/>
    </w:pPr>
    <w:rPr>
      <w:rFonts w:ascii="Helvetica" w:eastAsia="ヒラギノ角ゴ Pro W3" w:hAnsi="Helvetica" w:cs="Times New Roman"/>
      <w:color w:val="000000"/>
      <w:kern w:val="0"/>
      <w:sz w:val="24"/>
      <w:szCs w:val="20"/>
      <w:lang w:val="en-GB"/>
    </w:rPr>
  </w:style>
  <w:style w:type="table" w:customStyle="1" w:styleId="71">
    <w:name w:val="表 (モノトーン)  71"/>
    <w:basedOn w:val="TableNormal"/>
    <w:uiPriority w:val="66"/>
    <w:rsid w:val="008F0541"/>
    <w:rPr>
      <w:rFonts w:asciiTheme="majorHAnsi" w:eastAsiaTheme="majorEastAsia" w:hAnsiTheme="majorHAnsi" w:cstheme="majorBidi"/>
      <w:color w:val="000000" w:themeColor="text1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2.xml"/><Relationship Id="rId18" Type="http://schemas.openxmlformats.org/officeDocument/2006/relationships/diagramColors" Target="diagrams/colors3.xml"/><Relationship Id="rId26" Type="http://schemas.openxmlformats.org/officeDocument/2006/relationships/diagramColors" Target="diagrams/colors5.xml"/><Relationship Id="rId39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34" Type="http://schemas.openxmlformats.org/officeDocument/2006/relationships/diagramColors" Target="diagrams/colors7.xml"/><Relationship Id="rId42" Type="http://schemas.openxmlformats.org/officeDocument/2006/relationships/fontTable" Target="fontTable.xml"/><Relationship Id="rId47" Type="http://schemas.microsoft.com/office/2007/relationships/diagramDrawing" Target="diagrams/drawing2.xml"/><Relationship Id="rId50" Type="http://schemas.microsoft.com/office/2007/relationships/diagramDrawing" Target="diagrams/drawing6.xml"/><Relationship Id="rId7" Type="http://schemas.openxmlformats.org/officeDocument/2006/relationships/diagramData" Target="diagrams/data1.xml"/><Relationship Id="rId12" Type="http://schemas.openxmlformats.org/officeDocument/2006/relationships/diagramLayout" Target="diagrams/layout2.xml"/><Relationship Id="rId17" Type="http://schemas.openxmlformats.org/officeDocument/2006/relationships/diagramQuickStyle" Target="diagrams/quickStyle3.xml"/><Relationship Id="rId25" Type="http://schemas.openxmlformats.org/officeDocument/2006/relationships/diagramQuickStyle" Target="diagrams/quickStyle5.xml"/><Relationship Id="rId33" Type="http://schemas.openxmlformats.org/officeDocument/2006/relationships/diagramQuickStyle" Target="diagrams/quickStyle7.xml"/><Relationship Id="rId38" Type="http://schemas.openxmlformats.org/officeDocument/2006/relationships/diagramColors" Target="diagrams/colors8.xml"/><Relationship Id="rId46" Type="http://schemas.microsoft.com/office/2007/relationships/diagramDrawing" Target="diagrams/drawing8.xml"/><Relationship Id="rId2" Type="http://schemas.openxmlformats.org/officeDocument/2006/relationships/settings" Target="settings.xml"/><Relationship Id="rId16" Type="http://schemas.openxmlformats.org/officeDocument/2006/relationships/diagramLayout" Target="diagrams/layout3.xml"/><Relationship Id="rId20" Type="http://schemas.openxmlformats.org/officeDocument/2006/relationships/diagramLayout" Target="diagrams/layout4.xml"/><Relationship Id="rId29" Type="http://schemas.openxmlformats.org/officeDocument/2006/relationships/diagramQuickStyle" Target="diagrams/quickStyle6.xml"/><Relationship Id="rId41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diagramData" Target="diagrams/data2.xml"/><Relationship Id="rId24" Type="http://schemas.openxmlformats.org/officeDocument/2006/relationships/diagramLayout" Target="diagrams/layout5.xml"/><Relationship Id="rId32" Type="http://schemas.openxmlformats.org/officeDocument/2006/relationships/diagramLayout" Target="diagrams/layout7.xml"/><Relationship Id="rId37" Type="http://schemas.openxmlformats.org/officeDocument/2006/relationships/diagramQuickStyle" Target="diagrams/quickStyle8.xml"/><Relationship Id="rId40" Type="http://schemas.openxmlformats.org/officeDocument/2006/relationships/header" Target="header2.xml"/><Relationship Id="rId45" Type="http://schemas.microsoft.com/office/2007/relationships/diagramDrawing" Target="diagrams/drawing3.xml"/><Relationship Id="rId5" Type="http://schemas.openxmlformats.org/officeDocument/2006/relationships/endnotes" Target="endnotes.xml"/><Relationship Id="rId15" Type="http://schemas.openxmlformats.org/officeDocument/2006/relationships/diagramData" Target="diagrams/data3.xml"/><Relationship Id="rId23" Type="http://schemas.openxmlformats.org/officeDocument/2006/relationships/diagramData" Target="diagrams/data5.xml"/><Relationship Id="rId28" Type="http://schemas.openxmlformats.org/officeDocument/2006/relationships/diagramLayout" Target="diagrams/layout6.xml"/><Relationship Id="rId36" Type="http://schemas.openxmlformats.org/officeDocument/2006/relationships/diagramLayout" Target="diagrams/layout8.xml"/><Relationship Id="rId49" Type="http://schemas.microsoft.com/office/2007/relationships/diagramDrawing" Target="diagrams/drawing1.xml"/><Relationship Id="rId10" Type="http://schemas.openxmlformats.org/officeDocument/2006/relationships/diagramColors" Target="diagrams/colors1.xml"/><Relationship Id="rId19" Type="http://schemas.openxmlformats.org/officeDocument/2006/relationships/diagramData" Target="diagrams/data4.xml"/><Relationship Id="rId31" Type="http://schemas.openxmlformats.org/officeDocument/2006/relationships/diagramData" Target="diagrams/data7.xml"/><Relationship Id="rId44" Type="http://schemas.microsoft.com/office/2007/relationships/diagramDrawing" Target="diagrams/drawing4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Relationship Id="rId14" Type="http://schemas.openxmlformats.org/officeDocument/2006/relationships/diagramColors" Target="diagrams/colors2.xml"/><Relationship Id="rId22" Type="http://schemas.openxmlformats.org/officeDocument/2006/relationships/diagramColors" Target="diagrams/colors4.xml"/><Relationship Id="rId27" Type="http://schemas.openxmlformats.org/officeDocument/2006/relationships/diagramData" Target="diagrams/data6.xml"/><Relationship Id="rId30" Type="http://schemas.openxmlformats.org/officeDocument/2006/relationships/diagramColors" Target="diagrams/colors6.xml"/><Relationship Id="rId35" Type="http://schemas.openxmlformats.org/officeDocument/2006/relationships/diagramData" Target="diagrams/data8.xml"/><Relationship Id="rId43" Type="http://schemas.openxmlformats.org/officeDocument/2006/relationships/theme" Target="theme/theme1.xml"/><Relationship Id="rId48" Type="http://schemas.microsoft.com/office/2007/relationships/diagramDrawing" Target="diagrams/drawing7.xml"/><Relationship Id="rId8" Type="http://schemas.openxmlformats.org/officeDocument/2006/relationships/diagramLayout" Target="diagrams/layout1.xml"/><Relationship Id="rId51" Type="http://schemas.microsoft.com/office/2007/relationships/diagramDrawing" Target="diagrams/drawing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41\Word%202010%20look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A26A27-211F-4706-A60E-604C978B42DB}" type="doc">
      <dgm:prSet loTypeId="urn:microsoft.com/office/officeart/2005/8/layout/chevron1" loCatId="process" qsTypeId="urn:microsoft.com/office/officeart/2005/8/quickstyle/simple1" qsCatId="simple" csTypeId="urn:microsoft.com/office/officeart/2005/8/colors/accent0_2" csCatId="mainScheme" phldr="1"/>
      <dgm:spPr/>
    </dgm:pt>
    <dgm:pt modelId="{D57073EC-CB02-4D21-8CAE-0CD4ADB3F545}">
      <dgm:prSet phldrT="[テキスト]" custT="1"/>
      <dgm:spPr>
        <a:xfrm>
          <a:off x="1582" y="0"/>
          <a:ext cx="1927455" cy="50482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gm:spPr>
      <dgm:t>
        <a:bodyPr/>
        <a:lstStyle/>
        <a:p>
          <a:r>
            <a:rPr kumimoji="1" lang="en-US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Tom liked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EA99A71F-A5F2-493C-9588-10CAAC4D2D63}" type="par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C5B038B3-4C91-46F3-A4C9-A2524E72ADCD}" type="sib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EACD764A-1BBB-4925-8A7E-83933BFB4F54}">
      <dgm:prSet phldrT="[テキスト]" custT="1"/>
      <dgm:spPr>
        <a:xfrm>
          <a:off x="1736292" y="0"/>
          <a:ext cx="1927455" cy="50482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NZ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the stadium.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97667502-B00F-4854-8685-C6B275755F2C}" type="par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F7E80E5-B4AB-48A8-BDF3-477A67E21AD9}" type="sib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493B47A-4CEB-4ABF-ABA4-B6A3E5CF0930}">
      <dgm:prSet phldrT="[テキスト]" custT="1"/>
      <dgm:spPr>
        <a:xfrm>
          <a:off x="3471002" y="0"/>
          <a:ext cx="1927455" cy="50482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gm:spPr>
      <dgm:t>
        <a:bodyPr/>
        <a:lstStyle/>
        <a:p>
          <a:r>
            <a:rPr kumimoji="1" lang="en-NZ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It was fun.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26409A1A-D0B5-4CD0-B6E6-4B0710DF08AA}" type="par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3B1EB403-8304-4F0A-80BB-8DD92D72324D}" type="sib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BA7F6AF5-875B-4213-BCA3-CC556EAE1674}" type="pres">
      <dgm:prSet presAssocID="{A6A26A27-211F-4706-A60E-604C978B42DB}" presName="Name0" presStyleCnt="0">
        <dgm:presLayoutVars>
          <dgm:dir/>
          <dgm:animLvl val="lvl"/>
          <dgm:resizeHandles val="exact"/>
        </dgm:presLayoutVars>
      </dgm:prSet>
      <dgm:spPr/>
    </dgm:pt>
    <dgm:pt modelId="{D807670E-CBD4-443C-A98F-7B8B9C06AE42}" type="pres">
      <dgm:prSet presAssocID="{D57073EC-CB02-4D21-8CAE-0CD4ADB3F545}" presName="parTxOnly" presStyleLbl="node1" presStyleIdx="0" presStyleCnt="3" custLinFactX="-8861" custLinFactNeighborX="-100000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36D8EC67-49FC-460E-906A-E0C30DA4C0C7}" type="pres">
      <dgm:prSet presAssocID="{C5B038B3-4C91-46F3-A4C9-A2524E72ADCD}" presName="parTxOnlySpace" presStyleCnt="0"/>
      <dgm:spPr/>
    </dgm:pt>
    <dgm:pt modelId="{EAE114BC-F2A5-44B9-9107-879C62F6E804}" type="pres">
      <dgm:prSet presAssocID="{EACD764A-1BBB-4925-8A7E-83933BFB4F54}" presName="parTxOnly" presStyleLbl="node1" presStyleIdx="1" presStyleCnt="3" custLinFactNeighborY="-3032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5A6B6BFE-AF47-40BA-89CE-DE2FF6945AFB}" type="pres">
      <dgm:prSet presAssocID="{0F7E80E5-B4AB-48A8-BDF3-477A67E21AD9}" presName="parTxOnlySpace" presStyleCnt="0"/>
      <dgm:spPr/>
    </dgm:pt>
    <dgm:pt modelId="{EAD28DAE-6D76-4370-A88A-76965BDEEE8D}" type="pres">
      <dgm:prSet presAssocID="{0493B47A-4CEB-4ABF-ABA4-B6A3E5CF0930}" presName="parTxOnly" presStyleLbl="node1" presStyleIdx="2" presStyleCnt="3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</dgm:ptLst>
  <dgm:cxnLst>
    <dgm:cxn modelId="{FD93862F-E0AD-4A38-A1F3-F10235E828EC}" srcId="{A6A26A27-211F-4706-A60E-604C978B42DB}" destId="{0493B47A-4CEB-4ABF-ABA4-B6A3E5CF0930}" srcOrd="2" destOrd="0" parTransId="{26409A1A-D0B5-4CD0-B6E6-4B0710DF08AA}" sibTransId="{3B1EB403-8304-4F0A-80BB-8DD92D72324D}"/>
    <dgm:cxn modelId="{54719BBD-D0BA-4145-88C9-0BB151AB4B67}" type="presOf" srcId="{A6A26A27-211F-4706-A60E-604C978B42DB}" destId="{BA7F6AF5-875B-4213-BCA3-CC556EAE1674}" srcOrd="0" destOrd="0" presId="urn:microsoft.com/office/officeart/2005/8/layout/chevron1"/>
    <dgm:cxn modelId="{FB8D8C1D-0D9E-425E-8365-BA4B63EB353E}" type="presOf" srcId="{D57073EC-CB02-4D21-8CAE-0CD4ADB3F545}" destId="{D807670E-CBD4-443C-A98F-7B8B9C06AE42}" srcOrd="0" destOrd="0" presId="urn:microsoft.com/office/officeart/2005/8/layout/chevron1"/>
    <dgm:cxn modelId="{EEA2A1F4-486F-43A7-B43E-A36CED96F1E6}" type="presOf" srcId="{EACD764A-1BBB-4925-8A7E-83933BFB4F54}" destId="{EAE114BC-F2A5-44B9-9107-879C62F6E804}" srcOrd="0" destOrd="0" presId="urn:microsoft.com/office/officeart/2005/8/layout/chevron1"/>
    <dgm:cxn modelId="{14FAB148-C90E-4B2C-986D-E56D191FA44D}" srcId="{A6A26A27-211F-4706-A60E-604C978B42DB}" destId="{EACD764A-1BBB-4925-8A7E-83933BFB4F54}" srcOrd="1" destOrd="0" parTransId="{97667502-B00F-4854-8685-C6B275755F2C}" sibTransId="{0F7E80E5-B4AB-48A8-BDF3-477A67E21AD9}"/>
    <dgm:cxn modelId="{1A0317FE-36BA-407B-9DD4-C8C63A165DEE}" type="presOf" srcId="{0493B47A-4CEB-4ABF-ABA4-B6A3E5CF0930}" destId="{EAD28DAE-6D76-4370-A88A-76965BDEEE8D}" srcOrd="0" destOrd="0" presId="urn:microsoft.com/office/officeart/2005/8/layout/chevron1"/>
    <dgm:cxn modelId="{6600D3DC-505D-44DF-BA75-FE08BC4407CA}" srcId="{A6A26A27-211F-4706-A60E-604C978B42DB}" destId="{D57073EC-CB02-4D21-8CAE-0CD4ADB3F545}" srcOrd="0" destOrd="0" parTransId="{EA99A71F-A5F2-493C-9588-10CAAC4D2D63}" sibTransId="{C5B038B3-4C91-46F3-A4C9-A2524E72ADCD}"/>
    <dgm:cxn modelId="{51C78E99-95DC-4C4B-B430-5AAC6D2604AB}" type="presParOf" srcId="{BA7F6AF5-875B-4213-BCA3-CC556EAE1674}" destId="{D807670E-CBD4-443C-A98F-7B8B9C06AE42}" srcOrd="0" destOrd="0" presId="urn:microsoft.com/office/officeart/2005/8/layout/chevron1"/>
    <dgm:cxn modelId="{3420B8DB-A56C-48B5-A2B8-15563AD4473D}" type="presParOf" srcId="{BA7F6AF5-875B-4213-BCA3-CC556EAE1674}" destId="{36D8EC67-49FC-460E-906A-E0C30DA4C0C7}" srcOrd="1" destOrd="0" presId="urn:microsoft.com/office/officeart/2005/8/layout/chevron1"/>
    <dgm:cxn modelId="{15252C0D-D7E7-401D-9D89-95A9C6B1B27E}" type="presParOf" srcId="{BA7F6AF5-875B-4213-BCA3-CC556EAE1674}" destId="{EAE114BC-F2A5-44B9-9107-879C62F6E804}" srcOrd="2" destOrd="0" presId="urn:microsoft.com/office/officeart/2005/8/layout/chevron1"/>
    <dgm:cxn modelId="{8994B698-3484-47BB-80AD-E271E60CD5AD}" type="presParOf" srcId="{BA7F6AF5-875B-4213-BCA3-CC556EAE1674}" destId="{5A6B6BFE-AF47-40BA-89CE-DE2FF6945AFB}" srcOrd="3" destOrd="0" presId="urn:microsoft.com/office/officeart/2005/8/layout/chevron1"/>
    <dgm:cxn modelId="{860A46D2-6AF6-4354-8AD2-2726B4E857DB}" type="presParOf" srcId="{BA7F6AF5-875B-4213-BCA3-CC556EAE1674}" destId="{EAD28DAE-6D76-4370-A88A-76965BDEEE8D}" srcOrd="4" destOrd="0" presId="urn:microsoft.com/office/officeart/2005/8/layout/chevron1"/>
  </dgm:cxnLst>
  <dgm:bg/>
  <dgm:whole/>
  <dgm:extLst>
    <a:ext uri="http://schemas.microsoft.com/office/drawing/2008/diagram">
      <dsp:dataModelExt xmlns=""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6A26A27-211F-4706-A60E-604C978B42DB}" type="doc">
      <dgm:prSet loTypeId="urn:microsoft.com/office/officeart/2005/8/layout/chevron1" loCatId="process" qsTypeId="urn:microsoft.com/office/officeart/2005/8/quickstyle/simple1" qsCatId="simple" csTypeId="urn:microsoft.com/office/officeart/2005/8/colors/accent0_2" csCatId="mainScheme" phldr="1"/>
      <dgm:spPr/>
    </dgm:pt>
    <dgm:pt modelId="{D57073EC-CB02-4D21-8CAE-0CD4ADB3F545}">
      <dgm:prSet phldrT="[テキスト]" custT="1"/>
      <dgm:spPr>
        <a:xfrm>
          <a:off x="1582" y="0"/>
          <a:ext cx="1927682" cy="49529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US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Amy liked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EA99A71F-A5F2-493C-9588-10CAAC4D2D63}" type="par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C5B038B3-4C91-46F3-A4C9-A2524E72ADCD}" type="sib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EACD764A-1BBB-4925-8A7E-83933BFB4F54}">
      <dgm:prSet phldrT="[テキスト]" custT="1"/>
      <dgm:spPr>
        <a:xfrm>
          <a:off x="1736496" y="0"/>
          <a:ext cx="1927682" cy="495299"/>
        </a:xfr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</a:srgbClr>
          </a:solidFill>
          <a:prstDash val="sysDot"/>
        </a:ln>
        <a:effectLst/>
      </dgm:spPr>
      <dgm:t>
        <a:bodyPr/>
        <a:lstStyle/>
        <a:p>
          <a:r>
            <a:rPr kumimoji="1" lang="en-US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the festival.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97667502-B00F-4854-8685-C6B275755F2C}" type="par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F7E80E5-B4AB-48A8-BDF3-477A67E21AD9}" type="sib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493B47A-4CEB-4ABF-ABA4-B6A3E5CF0930}">
      <dgm:prSet phldrT="[テキスト]" custT="1"/>
      <dgm:spPr>
        <a:xfrm>
          <a:off x="3472992" y="0"/>
          <a:ext cx="1927682" cy="49529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US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It was exciting.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26409A1A-D0B5-4CD0-B6E6-4B0710DF08AA}" type="par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3B1EB403-8304-4F0A-80BB-8DD92D72324D}" type="sib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BA7F6AF5-875B-4213-BCA3-CC556EAE1674}" type="pres">
      <dgm:prSet presAssocID="{A6A26A27-211F-4706-A60E-604C978B42DB}" presName="Name0" presStyleCnt="0">
        <dgm:presLayoutVars>
          <dgm:dir/>
          <dgm:animLvl val="lvl"/>
          <dgm:resizeHandles val="exact"/>
        </dgm:presLayoutVars>
      </dgm:prSet>
      <dgm:spPr/>
    </dgm:pt>
    <dgm:pt modelId="{D807670E-CBD4-443C-A98F-7B8B9C06AE42}" type="pres">
      <dgm:prSet presAssocID="{D57073EC-CB02-4D21-8CAE-0CD4ADB3F545}" presName="parTxOnly" presStyleLbl="node1" presStyleIdx="0" presStyleCnt="3" custLinFactNeighborX="-6275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36D8EC67-49FC-460E-906A-E0C30DA4C0C7}" type="pres">
      <dgm:prSet presAssocID="{C5B038B3-4C91-46F3-A4C9-A2524E72ADCD}" presName="parTxOnlySpace" presStyleCnt="0"/>
      <dgm:spPr/>
    </dgm:pt>
    <dgm:pt modelId="{EAE114BC-F2A5-44B9-9107-879C62F6E804}" type="pres">
      <dgm:prSet presAssocID="{EACD764A-1BBB-4925-8A7E-83933BFB4F54}" presName="parTxOnly" presStyleLbl="node1" presStyleIdx="1" presStyleCnt="3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5A6B6BFE-AF47-40BA-89CE-DE2FF6945AFB}" type="pres">
      <dgm:prSet presAssocID="{0F7E80E5-B4AB-48A8-BDF3-477A67E21AD9}" presName="parTxOnlySpace" presStyleCnt="0"/>
      <dgm:spPr/>
    </dgm:pt>
    <dgm:pt modelId="{EAD28DAE-6D76-4370-A88A-76965BDEEE8D}" type="pres">
      <dgm:prSet presAssocID="{0493B47A-4CEB-4ABF-ABA4-B6A3E5CF0930}" presName="parTxOnly" presStyleLbl="node1" presStyleIdx="2" presStyleCnt="3" custLinFactNeighborX="821" custLinFactNeighborY="1210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</dgm:ptLst>
  <dgm:cxnLst>
    <dgm:cxn modelId="{FD93862F-E0AD-4A38-A1F3-F10235E828EC}" srcId="{A6A26A27-211F-4706-A60E-604C978B42DB}" destId="{0493B47A-4CEB-4ABF-ABA4-B6A3E5CF0930}" srcOrd="2" destOrd="0" parTransId="{26409A1A-D0B5-4CD0-B6E6-4B0710DF08AA}" sibTransId="{3B1EB403-8304-4F0A-80BB-8DD92D72324D}"/>
    <dgm:cxn modelId="{8DE50942-1923-4029-A28C-1C6AED072ECC}" type="presOf" srcId="{EACD764A-1BBB-4925-8A7E-83933BFB4F54}" destId="{EAE114BC-F2A5-44B9-9107-879C62F6E804}" srcOrd="0" destOrd="0" presId="urn:microsoft.com/office/officeart/2005/8/layout/chevron1"/>
    <dgm:cxn modelId="{84AB5CEF-CBC8-46D2-82B6-911E56015A78}" type="presOf" srcId="{0493B47A-4CEB-4ABF-ABA4-B6A3E5CF0930}" destId="{EAD28DAE-6D76-4370-A88A-76965BDEEE8D}" srcOrd="0" destOrd="0" presId="urn:microsoft.com/office/officeart/2005/8/layout/chevron1"/>
    <dgm:cxn modelId="{7E00EACB-E8FF-4E9E-96E7-642843ABDE25}" type="presOf" srcId="{D57073EC-CB02-4D21-8CAE-0CD4ADB3F545}" destId="{D807670E-CBD4-443C-A98F-7B8B9C06AE42}" srcOrd="0" destOrd="0" presId="urn:microsoft.com/office/officeart/2005/8/layout/chevron1"/>
    <dgm:cxn modelId="{14FAB148-C90E-4B2C-986D-E56D191FA44D}" srcId="{A6A26A27-211F-4706-A60E-604C978B42DB}" destId="{EACD764A-1BBB-4925-8A7E-83933BFB4F54}" srcOrd="1" destOrd="0" parTransId="{97667502-B00F-4854-8685-C6B275755F2C}" sibTransId="{0F7E80E5-B4AB-48A8-BDF3-477A67E21AD9}"/>
    <dgm:cxn modelId="{E07A53A3-62BA-4916-99B7-57EF9E8F3C5E}" type="presOf" srcId="{A6A26A27-211F-4706-A60E-604C978B42DB}" destId="{BA7F6AF5-875B-4213-BCA3-CC556EAE1674}" srcOrd="0" destOrd="0" presId="urn:microsoft.com/office/officeart/2005/8/layout/chevron1"/>
    <dgm:cxn modelId="{6600D3DC-505D-44DF-BA75-FE08BC4407CA}" srcId="{A6A26A27-211F-4706-A60E-604C978B42DB}" destId="{D57073EC-CB02-4D21-8CAE-0CD4ADB3F545}" srcOrd="0" destOrd="0" parTransId="{EA99A71F-A5F2-493C-9588-10CAAC4D2D63}" sibTransId="{C5B038B3-4C91-46F3-A4C9-A2524E72ADCD}"/>
    <dgm:cxn modelId="{B4D1B127-3347-40DF-9BC0-B741A50EAD09}" type="presParOf" srcId="{BA7F6AF5-875B-4213-BCA3-CC556EAE1674}" destId="{D807670E-CBD4-443C-A98F-7B8B9C06AE42}" srcOrd="0" destOrd="0" presId="urn:microsoft.com/office/officeart/2005/8/layout/chevron1"/>
    <dgm:cxn modelId="{14673572-513F-4DC0-BA78-AB1A242CD584}" type="presParOf" srcId="{BA7F6AF5-875B-4213-BCA3-CC556EAE1674}" destId="{36D8EC67-49FC-460E-906A-E0C30DA4C0C7}" srcOrd="1" destOrd="0" presId="urn:microsoft.com/office/officeart/2005/8/layout/chevron1"/>
    <dgm:cxn modelId="{194780A0-4887-4918-83B4-FBAF734A58E5}" type="presParOf" srcId="{BA7F6AF5-875B-4213-BCA3-CC556EAE1674}" destId="{EAE114BC-F2A5-44B9-9107-879C62F6E804}" srcOrd="2" destOrd="0" presId="urn:microsoft.com/office/officeart/2005/8/layout/chevron1"/>
    <dgm:cxn modelId="{E4D6F510-3498-4C54-848D-3324B86234E2}" type="presParOf" srcId="{BA7F6AF5-875B-4213-BCA3-CC556EAE1674}" destId="{5A6B6BFE-AF47-40BA-89CE-DE2FF6945AFB}" srcOrd="3" destOrd="0" presId="urn:microsoft.com/office/officeart/2005/8/layout/chevron1"/>
    <dgm:cxn modelId="{33B1295A-B0C3-4C33-9517-7A6AFCC0D196}" type="presParOf" srcId="{BA7F6AF5-875B-4213-BCA3-CC556EAE1674}" destId="{EAD28DAE-6D76-4370-A88A-76965BDEEE8D}" srcOrd="4" destOrd="0" presId="urn:microsoft.com/office/officeart/2005/8/layout/chevron1"/>
  </dgm:cxnLst>
  <dgm:bg/>
  <dgm:whole/>
  <dgm:extLst>
    <a:ext uri="http://schemas.microsoft.com/office/drawing/2008/diagram">
      <dsp:dataModelExt xmlns=""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6A26A27-211F-4706-A60E-604C978B42DB}" type="doc">
      <dgm:prSet loTypeId="urn:microsoft.com/office/officeart/2005/8/layout/chevron1" loCatId="process" qsTypeId="urn:microsoft.com/office/officeart/2005/8/quickstyle/simple1" qsCatId="simple" csTypeId="urn:microsoft.com/office/officeart/2005/8/colors/accent0_2" csCatId="mainScheme" phldr="1"/>
      <dgm:spPr/>
    </dgm:pt>
    <dgm:pt modelId="{D57073EC-CB02-4D21-8CAE-0CD4ADB3F545}">
      <dgm:prSet phldrT="[テキスト]" custT="1"/>
      <dgm:spPr>
        <a:xfrm>
          <a:off x="1615" y="0"/>
          <a:ext cx="1968479" cy="600074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US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Miki liked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EA99A71F-A5F2-493C-9588-10CAAC4D2D63}" type="par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C5B038B3-4C91-46F3-A4C9-A2524E72ADCD}" type="sib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0493B47A-4CEB-4ABF-ABA4-B6A3E5CF0930}">
      <dgm:prSet phldrT="[テキスト]" custT="1"/>
      <dgm:spPr>
        <a:xfrm>
          <a:off x="3546495" y="0"/>
          <a:ext cx="1968479" cy="600074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US" altLang="ja-JP" sz="20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It was  interesting.</a:t>
          </a:r>
          <a:endParaRPr kumimoji="1" lang="ja-JP" altLang="en-US" sz="20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26409A1A-D0B5-4CD0-B6E6-4B0710DF08AA}" type="par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3B1EB403-8304-4F0A-80BB-8DD92D72324D}" type="sib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EACD764A-1BBB-4925-8A7E-83933BFB4F54}">
      <dgm:prSet phldrT="[テキスト]" custT="1"/>
      <dgm:spPr>
        <a:xfrm>
          <a:off x="1792298" y="0"/>
          <a:ext cx="1968479" cy="600074"/>
        </a:xfr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</a:srgbClr>
          </a:solidFill>
          <a:prstDash val="sysDot"/>
        </a:ln>
        <a:effectLst/>
      </dgm:spPr>
      <dgm:t>
        <a:bodyPr/>
        <a:lstStyle/>
        <a:p>
          <a:r>
            <a:rPr kumimoji="1" lang="en-US" altLang="ja-JP" sz="24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the sports day.</a:t>
          </a:r>
          <a:endParaRPr kumimoji="1" lang="ja-JP" altLang="en-US" sz="24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0F7E80E5-B4AB-48A8-BDF3-477A67E21AD9}" type="sib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97667502-B00F-4854-8685-C6B275755F2C}" type="par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BA7F6AF5-875B-4213-BCA3-CC556EAE1674}" type="pres">
      <dgm:prSet presAssocID="{A6A26A27-211F-4706-A60E-604C978B42DB}" presName="Name0" presStyleCnt="0">
        <dgm:presLayoutVars>
          <dgm:dir/>
          <dgm:animLvl val="lvl"/>
          <dgm:resizeHandles val="exact"/>
        </dgm:presLayoutVars>
      </dgm:prSet>
      <dgm:spPr/>
    </dgm:pt>
    <dgm:pt modelId="{D807670E-CBD4-443C-A98F-7B8B9C06AE42}" type="pres">
      <dgm:prSet presAssocID="{D57073EC-CB02-4D21-8CAE-0CD4ADB3F545}" presName="parTxOnly" presStyleLbl="node1" presStyleIdx="0" presStyleCnt="3" custLinFactNeighborX="-820" custLinFactNeighborY="106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36D8EC67-49FC-460E-906A-E0C30DA4C0C7}" type="pres">
      <dgm:prSet presAssocID="{C5B038B3-4C91-46F3-A4C9-A2524E72ADCD}" presName="parTxOnlySpace" presStyleCnt="0"/>
      <dgm:spPr/>
    </dgm:pt>
    <dgm:pt modelId="{EAE114BC-F2A5-44B9-9107-879C62F6E804}" type="pres">
      <dgm:prSet presAssocID="{EACD764A-1BBB-4925-8A7E-83933BFB4F54}" presName="parTxOnly" presStyleLbl="node1" presStyleIdx="1" presStyleCnt="3" custLinFactNeighborX="9678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5A6B6BFE-AF47-40BA-89CE-DE2FF6945AFB}" type="pres">
      <dgm:prSet presAssocID="{0F7E80E5-B4AB-48A8-BDF3-477A67E21AD9}" presName="parTxOnlySpace" presStyleCnt="0"/>
      <dgm:spPr/>
    </dgm:pt>
    <dgm:pt modelId="{EAD28DAE-6D76-4370-A88A-76965BDEEE8D}" type="pres">
      <dgm:prSet presAssocID="{0493B47A-4CEB-4ABF-ABA4-B6A3E5CF0930}" presName="parTxOnly" presStyleLbl="node1" presStyleIdx="2" presStyleCnt="3" custLinFactNeighborX="821" custLinFactNeighborY="1210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</dgm:ptLst>
  <dgm:cxnLst>
    <dgm:cxn modelId="{FD93862F-E0AD-4A38-A1F3-F10235E828EC}" srcId="{A6A26A27-211F-4706-A60E-604C978B42DB}" destId="{0493B47A-4CEB-4ABF-ABA4-B6A3E5CF0930}" srcOrd="2" destOrd="0" parTransId="{26409A1A-D0B5-4CD0-B6E6-4B0710DF08AA}" sibTransId="{3B1EB403-8304-4F0A-80BB-8DD92D72324D}"/>
    <dgm:cxn modelId="{7399FBC4-DD76-47CF-987A-CCE3D94CAA3C}" type="presOf" srcId="{A6A26A27-211F-4706-A60E-604C978B42DB}" destId="{BA7F6AF5-875B-4213-BCA3-CC556EAE1674}" srcOrd="0" destOrd="0" presId="urn:microsoft.com/office/officeart/2005/8/layout/chevron1"/>
    <dgm:cxn modelId="{31F1762E-6EBD-4197-B15E-D14911428CA6}" type="presOf" srcId="{EACD764A-1BBB-4925-8A7E-83933BFB4F54}" destId="{EAE114BC-F2A5-44B9-9107-879C62F6E804}" srcOrd="0" destOrd="0" presId="urn:microsoft.com/office/officeart/2005/8/layout/chevron1"/>
    <dgm:cxn modelId="{A7DFCCDA-F525-4665-A900-4F0B97B91F28}" type="presOf" srcId="{D57073EC-CB02-4D21-8CAE-0CD4ADB3F545}" destId="{D807670E-CBD4-443C-A98F-7B8B9C06AE42}" srcOrd="0" destOrd="0" presId="urn:microsoft.com/office/officeart/2005/8/layout/chevron1"/>
    <dgm:cxn modelId="{14FAB148-C90E-4B2C-986D-E56D191FA44D}" srcId="{A6A26A27-211F-4706-A60E-604C978B42DB}" destId="{EACD764A-1BBB-4925-8A7E-83933BFB4F54}" srcOrd="1" destOrd="0" parTransId="{97667502-B00F-4854-8685-C6B275755F2C}" sibTransId="{0F7E80E5-B4AB-48A8-BDF3-477A67E21AD9}"/>
    <dgm:cxn modelId="{6600D3DC-505D-44DF-BA75-FE08BC4407CA}" srcId="{A6A26A27-211F-4706-A60E-604C978B42DB}" destId="{D57073EC-CB02-4D21-8CAE-0CD4ADB3F545}" srcOrd="0" destOrd="0" parTransId="{EA99A71F-A5F2-493C-9588-10CAAC4D2D63}" sibTransId="{C5B038B3-4C91-46F3-A4C9-A2524E72ADCD}"/>
    <dgm:cxn modelId="{FC405DFA-3892-4235-B91B-9F05337FAD3B}" type="presOf" srcId="{0493B47A-4CEB-4ABF-ABA4-B6A3E5CF0930}" destId="{EAD28DAE-6D76-4370-A88A-76965BDEEE8D}" srcOrd="0" destOrd="0" presId="urn:microsoft.com/office/officeart/2005/8/layout/chevron1"/>
    <dgm:cxn modelId="{8A830493-11D5-43B2-A0B4-A030D70B7206}" type="presParOf" srcId="{BA7F6AF5-875B-4213-BCA3-CC556EAE1674}" destId="{D807670E-CBD4-443C-A98F-7B8B9C06AE42}" srcOrd="0" destOrd="0" presId="urn:microsoft.com/office/officeart/2005/8/layout/chevron1"/>
    <dgm:cxn modelId="{444E29E5-F6E9-47A4-A7DA-BA4F2FF80E3B}" type="presParOf" srcId="{BA7F6AF5-875B-4213-BCA3-CC556EAE1674}" destId="{36D8EC67-49FC-460E-906A-E0C30DA4C0C7}" srcOrd="1" destOrd="0" presId="urn:microsoft.com/office/officeart/2005/8/layout/chevron1"/>
    <dgm:cxn modelId="{6DE0869E-98B9-492F-B8B4-F478FA6D1A24}" type="presParOf" srcId="{BA7F6AF5-875B-4213-BCA3-CC556EAE1674}" destId="{EAE114BC-F2A5-44B9-9107-879C62F6E804}" srcOrd="2" destOrd="0" presId="urn:microsoft.com/office/officeart/2005/8/layout/chevron1"/>
    <dgm:cxn modelId="{F1313B5B-0E94-4F16-B9AF-EB799D28D679}" type="presParOf" srcId="{BA7F6AF5-875B-4213-BCA3-CC556EAE1674}" destId="{5A6B6BFE-AF47-40BA-89CE-DE2FF6945AFB}" srcOrd="3" destOrd="0" presId="urn:microsoft.com/office/officeart/2005/8/layout/chevron1"/>
    <dgm:cxn modelId="{77C18767-A296-4505-A4CF-2B1EE64AE53C}" type="presParOf" srcId="{BA7F6AF5-875B-4213-BCA3-CC556EAE1674}" destId="{EAD28DAE-6D76-4370-A88A-76965BDEEE8D}" srcOrd="4" destOrd="0" presId="urn:microsoft.com/office/officeart/2005/8/layout/chevron1"/>
  </dgm:cxnLst>
  <dgm:bg/>
  <dgm:whole/>
  <dgm:extLst>
    <a:ext uri="http://schemas.microsoft.com/office/drawing/2008/diagram">
      <dsp:dataModelExt xmlns=""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6A26A27-211F-4706-A60E-604C978B42DB}" type="doc">
      <dgm:prSet loTypeId="urn:microsoft.com/office/officeart/2005/8/layout/chevron1" loCatId="process" qsTypeId="urn:microsoft.com/office/officeart/2005/8/quickstyle/simple1" qsCatId="simple" csTypeId="urn:microsoft.com/office/officeart/2005/8/colors/accent0_2" csCatId="mainScheme" phldr="1"/>
      <dgm:spPr/>
    </dgm:pt>
    <dgm:pt modelId="{D57073EC-CB02-4D21-8CAE-0CD4ADB3F545}">
      <dgm:prSet phldrT="[テキスト]" custT="1"/>
      <dgm:spPr>
        <a:xfrm>
          <a:off x="1582" y="0"/>
          <a:ext cx="1927455" cy="56197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gm:spPr>
      <dgm:t>
        <a:bodyPr/>
        <a:lstStyle/>
        <a:p>
          <a:r>
            <a:rPr kumimoji="1" lang="en-US" altLang="ja-JP" sz="24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Peter liked</a:t>
          </a:r>
          <a:endParaRPr kumimoji="1" lang="ja-JP" altLang="en-US" sz="24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EA99A71F-A5F2-493C-9588-10CAAC4D2D63}" type="par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C5B038B3-4C91-46F3-A4C9-A2524E72ADCD}" type="sib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EACD764A-1BBB-4925-8A7E-83933BFB4F54}">
      <dgm:prSet phldrT="[テキスト]" custT="1"/>
      <dgm:spPr>
        <a:xfrm>
          <a:off x="1736292" y="0"/>
          <a:ext cx="1927455" cy="56197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US" altLang="ja-JP" sz="24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the concert.</a:t>
          </a:r>
          <a:endParaRPr kumimoji="1" lang="ja-JP" altLang="en-US" sz="24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97667502-B00F-4854-8685-C6B275755F2C}" type="par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F7E80E5-B4AB-48A8-BDF3-477A67E21AD9}" type="sib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493B47A-4CEB-4ABF-ABA4-B6A3E5CF0930}">
      <dgm:prSet phldrT="[テキスト]" custT="1"/>
      <dgm:spPr>
        <a:xfrm>
          <a:off x="3471002" y="0"/>
          <a:ext cx="1927455" cy="56197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gm:spPr>
      <dgm:t>
        <a:bodyPr/>
        <a:lstStyle/>
        <a:p>
          <a:r>
            <a:rPr kumimoji="1" lang="en-NZ" altLang="ja-JP" sz="24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It was great.</a:t>
          </a:r>
          <a:endParaRPr kumimoji="1" lang="ja-JP" altLang="en-US" sz="24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26409A1A-D0B5-4CD0-B6E6-4B0710DF08AA}" type="par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3B1EB403-8304-4F0A-80BB-8DD92D72324D}" type="sib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BA7F6AF5-875B-4213-BCA3-CC556EAE1674}" type="pres">
      <dgm:prSet presAssocID="{A6A26A27-211F-4706-A60E-604C978B42DB}" presName="Name0" presStyleCnt="0">
        <dgm:presLayoutVars>
          <dgm:dir/>
          <dgm:animLvl val="lvl"/>
          <dgm:resizeHandles val="exact"/>
        </dgm:presLayoutVars>
      </dgm:prSet>
      <dgm:spPr/>
    </dgm:pt>
    <dgm:pt modelId="{D807670E-CBD4-443C-A98F-7B8B9C06AE42}" type="pres">
      <dgm:prSet presAssocID="{D57073EC-CB02-4D21-8CAE-0CD4ADB3F545}" presName="parTxOnly" presStyleLbl="node1" presStyleIdx="0" presStyleCnt="3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36D8EC67-49FC-460E-906A-E0C30DA4C0C7}" type="pres">
      <dgm:prSet presAssocID="{C5B038B3-4C91-46F3-A4C9-A2524E72ADCD}" presName="parTxOnlySpace" presStyleCnt="0"/>
      <dgm:spPr/>
    </dgm:pt>
    <dgm:pt modelId="{EAE114BC-F2A5-44B9-9107-879C62F6E804}" type="pres">
      <dgm:prSet presAssocID="{EACD764A-1BBB-4925-8A7E-83933BFB4F54}" presName="parTxOnly" presStyleLbl="node1" presStyleIdx="1" presStyleCnt="3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5A6B6BFE-AF47-40BA-89CE-DE2FF6945AFB}" type="pres">
      <dgm:prSet presAssocID="{0F7E80E5-B4AB-48A8-BDF3-477A67E21AD9}" presName="parTxOnlySpace" presStyleCnt="0"/>
      <dgm:spPr/>
    </dgm:pt>
    <dgm:pt modelId="{EAD28DAE-6D76-4370-A88A-76965BDEEE8D}" type="pres">
      <dgm:prSet presAssocID="{0493B47A-4CEB-4ABF-ABA4-B6A3E5CF0930}" presName="parTxOnly" presStyleLbl="node1" presStyleIdx="2" presStyleCnt="3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</dgm:ptLst>
  <dgm:cxnLst>
    <dgm:cxn modelId="{FD93862F-E0AD-4A38-A1F3-F10235E828EC}" srcId="{A6A26A27-211F-4706-A60E-604C978B42DB}" destId="{0493B47A-4CEB-4ABF-ABA4-B6A3E5CF0930}" srcOrd="2" destOrd="0" parTransId="{26409A1A-D0B5-4CD0-B6E6-4B0710DF08AA}" sibTransId="{3B1EB403-8304-4F0A-80BB-8DD92D72324D}"/>
    <dgm:cxn modelId="{463C9995-7BFE-4160-BEE6-6274AA4BB117}" type="presOf" srcId="{A6A26A27-211F-4706-A60E-604C978B42DB}" destId="{BA7F6AF5-875B-4213-BCA3-CC556EAE1674}" srcOrd="0" destOrd="0" presId="urn:microsoft.com/office/officeart/2005/8/layout/chevron1"/>
    <dgm:cxn modelId="{BB42F9A8-C68C-454E-8CB1-53C3F1580CCC}" type="presOf" srcId="{0493B47A-4CEB-4ABF-ABA4-B6A3E5CF0930}" destId="{EAD28DAE-6D76-4370-A88A-76965BDEEE8D}" srcOrd="0" destOrd="0" presId="urn:microsoft.com/office/officeart/2005/8/layout/chevron1"/>
    <dgm:cxn modelId="{E6C62A1C-4948-4854-9212-17080AFC412D}" type="presOf" srcId="{D57073EC-CB02-4D21-8CAE-0CD4ADB3F545}" destId="{D807670E-CBD4-443C-A98F-7B8B9C06AE42}" srcOrd="0" destOrd="0" presId="urn:microsoft.com/office/officeart/2005/8/layout/chevron1"/>
    <dgm:cxn modelId="{14FAB148-C90E-4B2C-986D-E56D191FA44D}" srcId="{A6A26A27-211F-4706-A60E-604C978B42DB}" destId="{EACD764A-1BBB-4925-8A7E-83933BFB4F54}" srcOrd="1" destOrd="0" parTransId="{97667502-B00F-4854-8685-C6B275755F2C}" sibTransId="{0F7E80E5-B4AB-48A8-BDF3-477A67E21AD9}"/>
    <dgm:cxn modelId="{D355F87E-1047-46E9-B6F8-A6713A1F925C}" type="presOf" srcId="{EACD764A-1BBB-4925-8A7E-83933BFB4F54}" destId="{EAE114BC-F2A5-44B9-9107-879C62F6E804}" srcOrd="0" destOrd="0" presId="urn:microsoft.com/office/officeart/2005/8/layout/chevron1"/>
    <dgm:cxn modelId="{6600D3DC-505D-44DF-BA75-FE08BC4407CA}" srcId="{A6A26A27-211F-4706-A60E-604C978B42DB}" destId="{D57073EC-CB02-4D21-8CAE-0CD4ADB3F545}" srcOrd="0" destOrd="0" parTransId="{EA99A71F-A5F2-493C-9588-10CAAC4D2D63}" sibTransId="{C5B038B3-4C91-46F3-A4C9-A2524E72ADCD}"/>
    <dgm:cxn modelId="{3215D8D9-D2E7-4626-AC60-51BB48746D04}" type="presParOf" srcId="{BA7F6AF5-875B-4213-BCA3-CC556EAE1674}" destId="{D807670E-CBD4-443C-A98F-7B8B9C06AE42}" srcOrd="0" destOrd="0" presId="urn:microsoft.com/office/officeart/2005/8/layout/chevron1"/>
    <dgm:cxn modelId="{FF485267-4013-4040-984F-A0F41E9B10CC}" type="presParOf" srcId="{BA7F6AF5-875B-4213-BCA3-CC556EAE1674}" destId="{36D8EC67-49FC-460E-906A-E0C30DA4C0C7}" srcOrd="1" destOrd="0" presId="urn:microsoft.com/office/officeart/2005/8/layout/chevron1"/>
    <dgm:cxn modelId="{A0CCB65A-3811-457C-B5D0-097C2855E472}" type="presParOf" srcId="{BA7F6AF5-875B-4213-BCA3-CC556EAE1674}" destId="{EAE114BC-F2A5-44B9-9107-879C62F6E804}" srcOrd="2" destOrd="0" presId="urn:microsoft.com/office/officeart/2005/8/layout/chevron1"/>
    <dgm:cxn modelId="{78A2AD94-CE4B-4946-BB44-21655ED52A96}" type="presParOf" srcId="{BA7F6AF5-875B-4213-BCA3-CC556EAE1674}" destId="{5A6B6BFE-AF47-40BA-89CE-DE2FF6945AFB}" srcOrd="3" destOrd="0" presId="urn:microsoft.com/office/officeart/2005/8/layout/chevron1"/>
    <dgm:cxn modelId="{70FEB66F-9C9C-4244-B576-91797B050CF1}" type="presParOf" srcId="{BA7F6AF5-875B-4213-BCA3-CC556EAE1674}" destId="{EAD28DAE-6D76-4370-A88A-76965BDEEE8D}" srcOrd="4" destOrd="0" presId="urn:microsoft.com/office/officeart/2005/8/layout/chevron1"/>
  </dgm:cxnLst>
  <dgm:bg/>
  <dgm:whole/>
  <dgm:extLst>
    <a:ext uri="http://schemas.microsoft.com/office/drawing/2008/diagram">
      <dsp:dataModelExt xmlns=""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A6A26A27-211F-4706-A60E-604C978B42DB}" type="doc">
      <dgm:prSet loTypeId="urn:microsoft.com/office/officeart/2005/8/layout/chevron1" loCatId="process" qsTypeId="urn:microsoft.com/office/officeart/2005/8/quickstyle/simple1" qsCatId="simple" csTypeId="urn:microsoft.com/office/officeart/2005/8/colors/accent0_2" csCatId="mainScheme" phldr="1"/>
      <dgm:spPr/>
    </dgm:pt>
    <dgm:pt modelId="{D57073EC-CB02-4D21-8CAE-0CD4ADB3F545}">
      <dgm:prSet phldrT="[テキスト]" custT="1"/>
      <dgm:spPr>
        <a:xfrm>
          <a:off x="1582" y="0"/>
          <a:ext cx="1927455" cy="50482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gm:spPr>
      <dgm:t>
        <a:bodyPr/>
        <a:lstStyle/>
        <a:p>
          <a:r>
            <a:rPr kumimoji="1" lang="en-NZ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Tom liked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EA99A71F-A5F2-493C-9588-10CAAC4D2D63}" type="par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C5B038B3-4C91-46F3-A4C9-A2524E72ADCD}" type="sib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EACD764A-1BBB-4925-8A7E-83933BFB4F54}">
      <dgm:prSet phldrT="[テキスト]" custT="1"/>
      <dgm:spPr>
        <a:xfrm>
          <a:off x="1736292" y="0"/>
          <a:ext cx="1927455" cy="50482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NZ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the stadium.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97667502-B00F-4854-8685-C6B275755F2C}" type="par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F7E80E5-B4AB-48A8-BDF3-477A67E21AD9}" type="sib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493B47A-4CEB-4ABF-ABA4-B6A3E5CF0930}">
      <dgm:prSet phldrT="[テキスト]" custT="1"/>
      <dgm:spPr>
        <a:xfrm>
          <a:off x="3471002" y="0"/>
          <a:ext cx="1927455" cy="50482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gm:spPr>
      <dgm:t>
        <a:bodyPr/>
        <a:lstStyle/>
        <a:p>
          <a:r>
            <a:rPr kumimoji="1" lang="en-NZ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It was fun.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26409A1A-D0B5-4CD0-B6E6-4B0710DF08AA}" type="par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3B1EB403-8304-4F0A-80BB-8DD92D72324D}" type="sib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BA7F6AF5-875B-4213-BCA3-CC556EAE1674}" type="pres">
      <dgm:prSet presAssocID="{A6A26A27-211F-4706-A60E-604C978B42DB}" presName="Name0" presStyleCnt="0">
        <dgm:presLayoutVars>
          <dgm:dir/>
          <dgm:animLvl val="lvl"/>
          <dgm:resizeHandles val="exact"/>
        </dgm:presLayoutVars>
      </dgm:prSet>
      <dgm:spPr/>
    </dgm:pt>
    <dgm:pt modelId="{D807670E-CBD4-443C-A98F-7B8B9C06AE42}" type="pres">
      <dgm:prSet presAssocID="{D57073EC-CB02-4D21-8CAE-0CD4ADB3F545}" presName="parTxOnly" presStyleLbl="node1" presStyleIdx="0" presStyleCnt="3" custLinFactX="-8861" custLinFactNeighborX="-100000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36D8EC67-49FC-460E-906A-E0C30DA4C0C7}" type="pres">
      <dgm:prSet presAssocID="{C5B038B3-4C91-46F3-A4C9-A2524E72ADCD}" presName="parTxOnlySpace" presStyleCnt="0"/>
      <dgm:spPr/>
    </dgm:pt>
    <dgm:pt modelId="{EAE114BC-F2A5-44B9-9107-879C62F6E804}" type="pres">
      <dgm:prSet presAssocID="{EACD764A-1BBB-4925-8A7E-83933BFB4F54}" presName="parTxOnly" presStyleLbl="node1" presStyleIdx="1" presStyleCnt="3" custLinFactNeighborY="-3032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5A6B6BFE-AF47-40BA-89CE-DE2FF6945AFB}" type="pres">
      <dgm:prSet presAssocID="{0F7E80E5-B4AB-48A8-BDF3-477A67E21AD9}" presName="parTxOnlySpace" presStyleCnt="0"/>
      <dgm:spPr/>
    </dgm:pt>
    <dgm:pt modelId="{EAD28DAE-6D76-4370-A88A-76965BDEEE8D}" type="pres">
      <dgm:prSet presAssocID="{0493B47A-4CEB-4ABF-ABA4-B6A3E5CF0930}" presName="parTxOnly" presStyleLbl="node1" presStyleIdx="2" presStyleCnt="3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</dgm:ptLst>
  <dgm:cxnLst>
    <dgm:cxn modelId="{FD93862F-E0AD-4A38-A1F3-F10235E828EC}" srcId="{A6A26A27-211F-4706-A60E-604C978B42DB}" destId="{0493B47A-4CEB-4ABF-ABA4-B6A3E5CF0930}" srcOrd="2" destOrd="0" parTransId="{26409A1A-D0B5-4CD0-B6E6-4B0710DF08AA}" sibTransId="{3B1EB403-8304-4F0A-80BB-8DD92D72324D}"/>
    <dgm:cxn modelId="{7A5A3D45-F7CC-4951-B62C-A24901D298C0}" type="presOf" srcId="{0493B47A-4CEB-4ABF-ABA4-B6A3E5CF0930}" destId="{EAD28DAE-6D76-4370-A88A-76965BDEEE8D}" srcOrd="0" destOrd="0" presId="urn:microsoft.com/office/officeart/2005/8/layout/chevron1"/>
    <dgm:cxn modelId="{14FAB148-C90E-4B2C-986D-E56D191FA44D}" srcId="{A6A26A27-211F-4706-A60E-604C978B42DB}" destId="{EACD764A-1BBB-4925-8A7E-83933BFB4F54}" srcOrd="1" destOrd="0" parTransId="{97667502-B00F-4854-8685-C6B275755F2C}" sibTransId="{0F7E80E5-B4AB-48A8-BDF3-477A67E21AD9}"/>
    <dgm:cxn modelId="{8A2E45F4-EE9E-4948-97DD-EC1EFA887D71}" type="presOf" srcId="{A6A26A27-211F-4706-A60E-604C978B42DB}" destId="{BA7F6AF5-875B-4213-BCA3-CC556EAE1674}" srcOrd="0" destOrd="0" presId="urn:microsoft.com/office/officeart/2005/8/layout/chevron1"/>
    <dgm:cxn modelId="{F79BF8B3-C975-4D0C-ADE0-0F679E5FBE13}" type="presOf" srcId="{D57073EC-CB02-4D21-8CAE-0CD4ADB3F545}" destId="{D807670E-CBD4-443C-A98F-7B8B9C06AE42}" srcOrd="0" destOrd="0" presId="urn:microsoft.com/office/officeart/2005/8/layout/chevron1"/>
    <dgm:cxn modelId="{6600D3DC-505D-44DF-BA75-FE08BC4407CA}" srcId="{A6A26A27-211F-4706-A60E-604C978B42DB}" destId="{D57073EC-CB02-4D21-8CAE-0CD4ADB3F545}" srcOrd="0" destOrd="0" parTransId="{EA99A71F-A5F2-493C-9588-10CAAC4D2D63}" sibTransId="{C5B038B3-4C91-46F3-A4C9-A2524E72ADCD}"/>
    <dgm:cxn modelId="{A6101F10-1BF0-4B22-B8CF-6F12345D1F99}" type="presOf" srcId="{EACD764A-1BBB-4925-8A7E-83933BFB4F54}" destId="{EAE114BC-F2A5-44B9-9107-879C62F6E804}" srcOrd="0" destOrd="0" presId="urn:microsoft.com/office/officeart/2005/8/layout/chevron1"/>
    <dgm:cxn modelId="{564F1C30-68AC-47D3-9C8F-84775857AFF8}" type="presParOf" srcId="{BA7F6AF5-875B-4213-BCA3-CC556EAE1674}" destId="{D807670E-CBD4-443C-A98F-7B8B9C06AE42}" srcOrd="0" destOrd="0" presId="urn:microsoft.com/office/officeart/2005/8/layout/chevron1"/>
    <dgm:cxn modelId="{570C9657-AFE8-41FA-A1D1-48B7857CD6ED}" type="presParOf" srcId="{BA7F6AF5-875B-4213-BCA3-CC556EAE1674}" destId="{36D8EC67-49FC-460E-906A-E0C30DA4C0C7}" srcOrd="1" destOrd="0" presId="urn:microsoft.com/office/officeart/2005/8/layout/chevron1"/>
    <dgm:cxn modelId="{2BABA7D4-517F-49C4-AA26-2C37809B448A}" type="presParOf" srcId="{BA7F6AF5-875B-4213-BCA3-CC556EAE1674}" destId="{EAE114BC-F2A5-44B9-9107-879C62F6E804}" srcOrd="2" destOrd="0" presId="urn:microsoft.com/office/officeart/2005/8/layout/chevron1"/>
    <dgm:cxn modelId="{DDA36627-D952-4F39-BAA6-C2D3AEAE0208}" type="presParOf" srcId="{BA7F6AF5-875B-4213-BCA3-CC556EAE1674}" destId="{5A6B6BFE-AF47-40BA-89CE-DE2FF6945AFB}" srcOrd="3" destOrd="0" presId="urn:microsoft.com/office/officeart/2005/8/layout/chevron1"/>
    <dgm:cxn modelId="{E625C5BA-D242-4891-8754-8E7559F5A079}" type="presParOf" srcId="{BA7F6AF5-875B-4213-BCA3-CC556EAE1674}" destId="{EAD28DAE-6D76-4370-A88A-76965BDEEE8D}" srcOrd="4" destOrd="0" presId="urn:microsoft.com/office/officeart/2005/8/layout/chevron1"/>
  </dgm:cxnLst>
  <dgm:bg/>
  <dgm:whole/>
  <dgm:extLst>
    <a:ext uri="http://schemas.microsoft.com/office/drawing/2008/diagram">
      <dsp:dataModelExt xmlns="" xmlns:dsp="http://schemas.microsoft.com/office/drawing/2008/diagram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A6A26A27-211F-4706-A60E-604C978B42DB}" type="doc">
      <dgm:prSet loTypeId="urn:microsoft.com/office/officeart/2005/8/layout/chevron1" loCatId="process" qsTypeId="urn:microsoft.com/office/officeart/2005/8/quickstyle/simple1" qsCatId="simple" csTypeId="urn:microsoft.com/office/officeart/2005/8/colors/accent0_2" csCatId="mainScheme" phldr="1"/>
      <dgm:spPr/>
    </dgm:pt>
    <dgm:pt modelId="{D57073EC-CB02-4D21-8CAE-0CD4ADB3F545}">
      <dgm:prSet phldrT="[テキスト]" custT="1"/>
      <dgm:spPr>
        <a:xfrm>
          <a:off x="1582" y="0"/>
          <a:ext cx="1927682" cy="49529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NZ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Amy liked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EA99A71F-A5F2-493C-9588-10CAAC4D2D63}" type="par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C5B038B3-4C91-46F3-A4C9-A2524E72ADCD}" type="sib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EACD764A-1BBB-4925-8A7E-83933BFB4F54}">
      <dgm:prSet phldrT="[テキスト]" custT="1"/>
      <dgm:spPr>
        <a:xfrm>
          <a:off x="1736496" y="0"/>
          <a:ext cx="1927682" cy="495299"/>
        </a:xfr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</a:srgbClr>
          </a:solidFill>
          <a:prstDash val="sysDot"/>
        </a:ln>
        <a:effectLst/>
      </dgm:spPr>
      <dgm:t>
        <a:bodyPr/>
        <a:lstStyle/>
        <a:p>
          <a:r>
            <a:rPr kumimoji="1" lang="en-US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the festival.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97667502-B00F-4854-8685-C6B275755F2C}" type="par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F7E80E5-B4AB-48A8-BDF3-477A67E21AD9}" type="sib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0493B47A-4CEB-4ABF-ABA4-B6A3E5CF0930}">
      <dgm:prSet phldrT="[テキスト]" custT="1"/>
      <dgm:spPr>
        <a:xfrm>
          <a:off x="3472992" y="0"/>
          <a:ext cx="1927682" cy="495299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US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It was exciting.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26409A1A-D0B5-4CD0-B6E6-4B0710DF08AA}" type="par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3B1EB403-8304-4F0A-80BB-8DD92D72324D}" type="sib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BA7F6AF5-875B-4213-BCA3-CC556EAE1674}" type="pres">
      <dgm:prSet presAssocID="{A6A26A27-211F-4706-A60E-604C978B42DB}" presName="Name0" presStyleCnt="0">
        <dgm:presLayoutVars>
          <dgm:dir/>
          <dgm:animLvl val="lvl"/>
          <dgm:resizeHandles val="exact"/>
        </dgm:presLayoutVars>
      </dgm:prSet>
      <dgm:spPr/>
    </dgm:pt>
    <dgm:pt modelId="{D807670E-CBD4-443C-A98F-7B8B9C06AE42}" type="pres">
      <dgm:prSet presAssocID="{D57073EC-CB02-4D21-8CAE-0CD4ADB3F545}" presName="parTxOnly" presStyleLbl="node1" presStyleIdx="0" presStyleCnt="3" custLinFactNeighborX="-6275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36D8EC67-49FC-460E-906A-E0C30DA4C0C7}" type="pres">
      <dgm:prSet presAssocID="{C5B038B3-4C91-46F3-A4C9-A2524E72ADCD}" presName="parTxOnlySpace" presStyleCnt="0"/>
      <dgm:spPr/>
    </dgm:pt>
    <dgm:pt modelId="{EAE114BC-F2A5-44B9-9107-879C62F6E804}" type="pres">
      <dgm:prSet presAssocID="{EACD764A-1BBB-4925-8A7E-83933BFB4F54}" presName="parTxOnly" presStyleLbl="node1" presStyleIdx="1" presStyleCnt="3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5A6B6BFE-AF47-40BA-89CE-DE2FF6945AFB}" type="pres">
      <dgm:prSet presAssocID="{0F7E80E5-B4AB-48A8-BDF3-477A67E21AD9}" presName="parTxOnlySpace" presStyleCnt="0"/>
      <dgm:spPr/>
    </dgm:pt>
    <dgm:pt modelId="{EAD28DAE-6D76-4370-A88A-76965BDEEE8D}" type="pres">
      <dgm:prSet presAssocID="{0493B47A-4CEB-4ABF-ABA4-B6A3E5CF0930}" presName="parTxOnly" presStyleLbl="node1" presStyleIdx="2" presStyleCnt="3" custLinFactNeighborX="821" custLinFactNeighborY="1210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</dgm:ptLst>
  <dgm:cxnLst>
    <dgm:cxn modelId="{FD93862F-E0AD-4A38-A1F3-F10235E828EC}" srcId="{A6A26A27-211F-4706-A60E-604C978B42DB}" destId="{0493B47A-4CEB-4ABF-ABA4-B6A3E5CF0930}" srcOrd="2" destOrd="0" parTransId="{26409A1A-D0B5-4CD0-B6E6-4B0710DF08AA}" sibTransId="{3B1EB403-8304-4F0A-80BB-8DD92D72324D}"/>
    <dgm:cxn modelId="{8D1EBD63-2248-4C71-BDB7-A9D22907387A}" type="presOf" srcId="{EACD764A-1BBB-4925-8A7E-83933BFB4F54}" destId="{EAE114BC-F2A5-44B9-9107-879C62F6E804}" srcOrd="0" destOrd="0" presId="urn:microsoft.com/office/officeart/2005/8/layout/chevron1"/>
    <dgm:cxn modelId="{14FAB148-C90E-4B2C-986D-E56D191FA44D}" srcId="{A6A26A27-211F-4706-A60E-604C978B42DB}" destId="{EACD764A-1BBB-4925-8A7E-83933BFB4F54}" srcOrd="1" destOrd="0" parTransId="{97667502-B00F-4854-8685-C6B275755F2C}" sibTransId="{0F7E80E5-B4AB-48A8-BDF3-477A67E21AD9}"/>
    <dgm:cxn modelId="{A3E35381-E3BE-474F-8CE0-9D8EFD7F686B}" type="presOf" srcId="{A6A26A27-211F-4706-A60E-604C978B42DB}" destId="{BA7F6AF5-875B-4213-BCA3-CC556EAE1674}" srcOrd="0" destOrd="0" presId="urn:microsoft.com/office/officeart/2005/8/layout/chevron1"/>
    <dgm:cxn modelId="{6600D3DC-505D-44DF-BA75-FE08BC4407CA}" srcId="{A6A26A27-211F-4706-A60E-604C978B42DB}" destId="{D57073EC-CB02-4D21-8CAE-0CD4ADB3F545}" srcOrd="0" destOrd="0" parTransId="{EA99A71F-A5F2-493C-9588-10CAAC4D2D63}" sibTransId="{C5B038B3-4C91-46F3-A4C9-A2524E72ADCD}"/>
    <dgm:cxn modelId="{60BC7451-6683-424B-A30C-B2459AC8C412}" type="presOf" srcId="{D57073EC-CB02-4D21-8CAE-0CD4ADB3F545}" destId="{D807670E-CBD4-443C-A98F-7B8B9C06AE42}" srcOrd="0" destOrd="0" presId="urn:microsoft.com/office/officeart/2005/8/layout/chevron1"/>
    <dgm:cxn modelId="{A87BE5C8-35C5-4764-BD65-6ADEFD9453B6}" type="presOf" srcId="{0493B47A-4CEB-4ABF-ABA4-B6A3E5CF0930}" destId="{EAD28DAE-6D76-4370-A88A-76965BDEEE8D}" srcOrd="0" destOrd="0" presId="urn:microsoft.com/office/officeart/2005/8/layout/chevron1"/>
    <dgm:cxn modelId="{E5D456DC-33AF-4BB9-9F4E-8D79188D5AF9}" type="presParOf" srcId="{BA7F6AF5-875B-4213-BCA3-CC556EAE1674}" destId="{D807670E-CBD4-443C-A98F-7B8B9C06AE42}" srcOrd="0" destOrd="0" presId="urn:microsoft.com/office/officeart/2005/8/layout/chevron1"/>
    <dgm:cxn modelId="{585D7EBF-D48A-47C6-A258-F19C5B89796F}" type="presParOf" srcId="{BA7F6AF5-875B-4213-BCA3-CC556EAE1674}" destId="{36D8EC67-49FC-460E-906A-E0C30DA4C0C7}" srcOrd="1" destOrd="0" presId="urn:microsoft.com/office/officeart/2005/8/layout/chevron1"/>
    <dgm:cxn modelId="{3587B0D7-2B0B-49E1-A377-C8F7ED0BCB50}" type="presParOf" srcId="{BA7F6AF5-875B-4213-BCA3-CC556EAE1674}" destId="{EAE114BC-F2A5-44B9-9107-879C62F6E804}" srcOrd="2" destOrd="0" presId="urn:microsoft.com/office/officeart/2005/8/layout/chevron1"/>
    <dgm:cxn modelId="{5FD1D7FA-FDA7-468D-B699-71D4796FA70F}" type="presParOf" srcId="{BA7F6AF5-875B-4213-BCA3-CC556EAE1674}" destId="{5A6B6BFE-AF47-40BA-89CE-DE2FF6945AFB}" srcOrd="3" destOrd="0" presId="urn:microsoft.com/office/officeart/2005/8/layout/chevron1"/>
    <dgm:cxn modelId="{C400768C-0FDF-46AB-AACD-6895D85B1809}" type="presParOf" srcId="{BA7F6AF5-875B-4213-BCA3-CC556EAE1674}" destId="{EAD28DAE-6D76-4370-A88A-76965BDEEE8D}" srcOrd="4" destOrd="0" presId="urn:microsoft.com/office/officeart/2005/8/layout/chevron1"/>
  </dgm:cxnLst>
  <dgm:bg/>
  <dgm:whole/>
  <dgm:extLst>
    <a:ext uri="http://schemas.microsoft.com/office/drawing/2008/diagram">
      <dsp:dataModelExt xmlns="" xmlns:dsp="http://schemas.microsoft.com/office/drawing/2008/diagram" relId="rId36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A6A26A27-211F-4706-A60E-604C978B42DB}" type="doc">
      <dgm:prSet loTypeId="urn:microsoft.com/office/officeart/2005/8/layout/chevron1" loCatId="process" qsTypeId="urn:microsoft.com/office/officeart/2005/8/quickstyle/simple1" qsCatId="simple" csTypeId="urn:microsoft.com/office/officeart/2005/8/colors/accent0_2" csCatId="mainScheme" phldr="1"/>
      <dgm:spPr/>
    </dgm:pt>
    <dgm:pt modelId="{D57073EC-CB02-4D21-8CAE-0CD4ADB3F545}">
      <dgm:prSet phldrT="[テキスト]" custT="1"/>
      <dgm:spPr>
        <a:xfrm>
          <a:off x="1615" y="0"/>
          <a:ext cx="1968479" cy="600074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US" altLang="ja-JP" sz="23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Miki liked</a:t>
          </a:r>
          <a:endParaRPr kumimoji="1" lang="ja-JP" altLang="en-US" sz="23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EA99A71F-A5F2-493C-9588-10CAAC4D2D63}" type="par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C5B038B3-4C91-46F3-A4C9-A2524E72ADCD}" type="sibTrans" cxnId="{6600D3DC-505D-44DF-BA75-FE08BC4407CA}">
      <dgm:prSet/>
      <dgm:spPr/>
      <dgm:t>
        <a:bodyPr/>
        <a:lstStyle/>
        <a:p>
          <a:endParaRPr kumimoji="1" lang="ja-JP" altLang="en-US"/>
        </a:p>
      </dgm:t>
    </dgm:pt>
    <dgm:pt modelId="{0493B47A-4CEB-4ABF-ABA4-B6A3E5CF0930}">
      <dgm:prSet phldrT="[テキスト]" custT="1"/>
      <dgm:spPr>
        <a:xfrm>
          <a:off x="3546495" y="0"/>
          <a:ext cx="1968479" cy="600074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NZ" altLang="ja-JP" sz="20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It was interesting.</a:t>
          </a:r>
          <a:endParaRPr kumimoji="1" lang="ja-JP" altLang="en-US" sz="20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26409A1A-D0B5-4CD0-B6E6-4B0710DF08AA}" type="par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3B1EB403-8304-4F0A-80BB-8DD92D72324D}" type="sibTrans" cxnId="{FD93862F-E0AD-4A38-A1F3-F10235E828EC}">
      <dgm:prSet/>
      <dgm:spPr/>
      <dgm:t>
        <a:bodyPr/>
        <a:lstStyle/>
        <a:p>
          <a:endParaRPr kumimoji="1" lang="ja-JP" altLang="en-US"/>
        </a:p>
      </dgm:t>
    </dgm:pt>
    <dgm:pt modelId="{EACD764A-1BBB-4925-8A7E-83933BFB4F54}">
      <dgm:prSet phldrT="[テキスト]" custT="1"/>
      <dgm:spPr>
        <a:xfrm>
          <a:off x="1792298" y="0"/>
          <a:ext cx="1968479" cy="600074"/>
        </a:xfr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</a:srgbClr>
          </a:solidFill>
          <a:prstDash val="sysDot"/>
        </a:ln>
        <a:effectLst/>
      </dgm:spPr>
      <dgm:t>
        <a:bodyPr/>
        <a:lstStyle/>
        <a:p>
          <a:r>
            <a:rPr kumimoji="1" lang="en-US" altLang="ja-JP" sz="24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the sports day.</a:t>
          </a:r>
          <a:endParaRPr kumimoji="1" lang="ja-JP" altLang="en-US" sz="24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0F7E80E5-B4AB-48A8-BDF3-477A67E21AD9}" type="sib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97667502-B00F-4854-8685-C6B275755F2C}" type="parTrans" cxnId="{14FAB148-C90E-4B2C-986D-E56D191FA44D}">
      <dgm:prSet/>
      <dgm:spPr/>
      <dgm:t>
        <a:bodyPr/>
        <a:lstStyle/>
        <a:p>
          <a:endParaRPr kumimoji="1" lang="ja-JP" altLang="en-US"/>
        </a:p>
      </dgm:t>
    </dgm:pt>
    <dgm:pt modelId="{BA7F6AF5-875B-4213-BCA3-CC556EAE1674}" type="pres">
      <dgm:prSet presAssocID="{A6A26A27-211F-4706-A60E-604C978B42DB}" presName="Name0" presStyleCnt="0">
        <dgm:presLayoutVars>
          <dgm:dir/>
          <dgm:animLvl val="lvl"/>
          <dgm:resizeHandles val="exact"/>
        </dgm:presLayoutVars>
      </dgm:prSet>
      <dgm:spPr/>
    </dgm:pt>
    <dgm:pt modelId="{D807670E-CBD4-443C-A98F-7B8B9C06AE42}" type="pres">
      <dgm:prSet presAssocID="{D57073EC-CB02-4D21-8CAE-0CD4ADB3F545}" presName="parTxOnly" presStyleLbl="node1" presStyleIdx="0" presStyleCnt="3" custLinFactNeighborX="-820" custLinFactNeighborY="106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36D8EC67-49FC-460E-906A-E0C30DA4C0C7}" type="pres">
      <dgm:prSet presAssocID="{C5B038B3-4C91-46F3-A4C9-A2524E72ADCD}" presName="parTxOnlySpace" presStyleCnt="0"/>
      <dgm:spPr/>
    </dgm:pt>
    <dgm:pt modelId="{EAE114BC-F2A5-44B9-9107-879C62F6E804}" type="pres">
      <dgm:prSet presAssocID="{EACD764A-1BBB-4925-8A7E-83933BFB4F54}" presName="parTxOnly" presStyleLbl="node1" presStyleIdx="1" presStyleCnt="3" custLinFactNeighborX="9678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5A6B6BFE-AF47-40BA-89CE-DE2FF6945AFB}" type="pres">
      <dgm:prSet presAssocID="{0F7E80E5-B4AB-48A8-BDF3-477A67E21AD9}" presName="parTxOnlySpace" presStyleCnt="0"/>
      <dgm:spPr/>
    </dgm:pt>
    <dgm:pt modelId="{EAD28DAE-6D76-4370-A88A-76965BDEEE8D}" type="pres">
      <dgm:prSet presAssocID="{0493B47A-4CEB-4ABF-ABA4-B6A3E5CF0930}" presName="parTxOnly" presStyleLbl="node1" presStyleIdx="2" presStyleCnt="3" custLinFactNeighborX="821" custLinFactNeighborY="1210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</dgm:ptLst>
  <dgm:cxnLst>
    <dgm:cxn modelId="{FD93862F-E0AD-4A38-A1F3-F10235E828EC}" srcId="{A6A26A27-211F-4706-A60E-604C978B42DB}" destId="{0493B47A-4CEB-4ABF-ABA4-B6A3E5CF0930}" srcOrd="2" destOrd="0" parTransId="{26409A1A-D0B5-4CD0-B6E6-4B0710DF08AA}" sibTransId="{3B1EB403-8304-4F0A-80BB-8DD92D72324D}"/>
    <dgm:cxn modelId="{14FAB148-C90E-4B2C-986D-E56D191FA44D}" srcId="{A6A26A27-211F-4706-A60E-604C978B42DB}" destId="{EACD764A-1BBB-4925-8A7E-83933BFB4F54}" srcOrd="1" destOrd="0" parTransId="{97667502-B00F-4854-8685-C6B275755F2C}" sibTransId="{0F7E80E5-B4AB-48A8-BDF3-477A67E21AD9}"/>
    <dgm:cxn modelId="{BE1FDC55-A660-4521-B72D-FC5203B46DC5}" type="presOf" srcId="{EACD764A-1BBB-4925-8A7E-83933BFB4F54}" destId="{EAE114BC-F2A5-44B9-9107-879C62F6E804}" srcOrd="0" destOrd="0" presId="urn:microsoft.com/office/officeart/2005/8/layout/chevron1"/>
    <dgm:cxn modelId="{0331A679-65D2-4E56-B50D-788168AA0525}" type="presOf" srcId="{0493B47A-4CEB-4ABF-ABA4-B6A3E5CF0930}" destId="{EAD28DAE-6D76-4370-A88A-76965BDEEE8D}" srcOrd="0" destOrd="0" presId="urn:microsoft.com/office/officeart/2005/8/layout/chevron1"/>
    <dgm:cxn modelId="{6600D3DC-505D-44DF-BA75-FE08BC4407CA}" srcId="{A6A26A27-211F-4706-A60E-604C978B42DB}" destId="{D57073EC-CB02-4D21-8CAE-0CD4ADB3F545}" srcOrd="0" destOrd="0" parTransId="{EA99A71F-A5F2-493C-9588-10CAAC4D2D63}" sibTransId="{C5B038B3-4C91-46F3-A4C9-A2524E72ADCD}"/>
    <dgm:cxn modelId="{1CDDE131-A43D-40E2-88EA-643CF7A26F75}" type="presOf" srcId="{D57073EC-CB02-4D21-8CAE-0CD4ADB3F545}" destId="{D807670E-CBD4-443C-A98F-7B8B9C06AE42}" srcOrd="0" destOrd="0" presId="urn:microsoft.com/office/officeart/2005/8/layout/chevron1"/>
    <dgm:cxn modelId="{38FBF824-D331-4181-BE4C-4462CD023492}" type="presOf" srcId="{A6A26A27-211F-4706-A60E-604C978B42DB}" destId="{BA7F6AF5-875B-4213-BCA3-CC556EAE1674}" srcOrd="0" destOrd="0" presId="urn:microsoft.com/office/officeart/2005/8/layout/chevron1"/>
    <dgm:cxn modelId="{F70F002B-0F1A-4CDB-BD33-99215F390EE4}" type="presParOf" srcId="{BA7F6AF5-875B-4213-BCA3-CC556EAE1674}" destId="{D807670E-CBD4-443C-A98F-7B8B9C06AE42}" srcOrd="0" destOrd="0" presId="urn:microsoft.com/office/officeart/2005/8/layout/chevron1"/>
    <dgm:cxn modelId="{EA4C2883-543F-41D2-9F8C-3BF384B9EF4E}" type="presParOf" srcId="{BA7F6AF5-875B-4213-BCA3-CC556EAE1674}" destId="{36D8EC67-49FC-460E-906A-E0C30DA4C0C7}" srcOrd="1" destOrd="0" presId="urn:microsoft.com/office/officeart/2005/8/layout/chevron1"/>
    <dgm:cxn modelId="{FCAF7F13-D55F-4769-AD5D-C9211A18486F}" type="presParOf" srcId="{BA7F6AF5-875B-4213-BCA3-CC556EAE1674}" destId="{EAE114BC-F2A5-44B9-9107-879C62F6E804}" srcOrd="2" destOrd="0" presId="urn:microsoft.com/office/officeart/2005/8/layout/chevron1"/>
    <dgm:cxn modelId="{5C2653FA-55AD-4722-9897-36B86972896B}" type="presParOf" srcId="{BA7F6AF5-875B-4213-BCA3-CC556EAE1674}" destId="{5A6B6BFE-AF47-40BA-89CE-DE2FF6945AFB}" srcOrd="3" destOrd="0" presId="urn:microsoft.com/office/officeart/2005/8/layout/chevron1"/>
    <dgm:cxn modelId="{E6DEDB36-C533-4EDE-8507-1AAF37A38FCF}" type="presParOf" srcId="{BA7F6AF5-875B-4213-BCA3-CC556EAE1674}" destId="{EAD28DAE-6D76-4370-A88A-76965BDEEE8D}" srcOrd="4" destOrd="0" presId="urn:microsoft.com/office/officeart/2005/8/layout/chevron1"/>
  </dgm:cxnLst>
  <dgm:bg/>
  <dgm:whole/>
  <dgm:extLst>
    <a:ext uri="http://schemas.microsoft.com/office/drawing/2008/diagram">
      <dsp:dataModelExt xmlns="" xmlns:dsp="http://schemas.microsoft.com/office/drawing/2008/diagram" relId="rId41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A6A26A27-211F-4706-A60E-604C978B42DB}" type="doc">
      <dgm:prSet loTypeId="urn:microsoft.com/office/officeart/2005/8/layout/chevron1" loCatId="process" qsTypeId="urn:microsoft.com/office/officeart/2005/8/quickstyle/simple1" qsCatId="simple" csTypeId="urn:microsoft.com/office/officeart/2005/8/colors/accent0_2" csCatId="mainScheme" phldr="1"/>
      <dgm:spPr/>
    </dgm:pt>
    <dgm:pt modelId="{D57073EC-CB02-4D21-8CAE-0CD4ADB3F545}">
      <dgm:prSet phldrT="[テキスト]" custT="1"/>
      <dgm:spPr>
        <a:xfrm>
          <a:off x="1582" y="0"/>
          <a:ext cx="1927455" cy="56197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gm:spPr>
      <dgm:t>
        <a:bodyPr/>
        <a:lstStyle/>
        <a:p>
          <a:r>
            <a:rPr kumimoji="1" lang="en-US" altLang="ja-JP" sz="24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Peter liked</a:t>
          </a:r>
          <a:endParaRPr kumimoji="1" lang="ja-JP" altLang="en-US" sz="24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EA99A71F-A5F2-493C-9588-10CAAC4D2D63}" type="parTrans" cxnId="{6600D3DC-505D-44DF-BA75-FE08BC4407CA}">
      <dgm:prSet/>
      <dgm:spPr/>
      <dgm:t>
        <a:bodyPr/>
        <a:lstStyle/>
        <a:p>
          <a:endParaRPr kumimoji="1" lang="ja-JP" altLang="en-US" sz="1600"/>
        </a:p>
      </dgm:t>
    </dgm:pt>
    <dgm:pt modelId="{C5B038B3-4C91-46F3-A4C9-A2524E72ADCD}" type="sibTrans" cxnId="{6600D3DC-505D-44DF-BA75-FE08BC4407CA}">
      <dgm:prSet/>
      <dgm:spPr/>
      <dgm:t>
        <a:bodyPr/>
        <a:lstStyle/>
        <a:p>
          <a:endParaRPr kumimoji="1" lang="ja-JP" altLang="en-US" sz="1600"/>
        </a:p>
      </dgm:t>
    </dgm:pt>
    <dgm:pt modelId="{EACD764A-1BBB-4925-8A7E-83933BFB4F54}">
      <dgm:prSet phldrT="[テキスト]" custT="1"/>
      <dgm:spPr>
        <a:xfrm>
          <a:off x="1736292" y="0"/>
          <a:ext cx="1927455" cy="56197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kumimoji="1" lang="en-US" altLang="ja-JP" sz="24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the concert.</a:t>
          </a:r>
          <a:endParaRPr kumimoji="1" lang="ja-JP" altLang="en-US" sz="24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97667502-B00F-4854-8685-C6B275755F2C}" type="parTrans" cxnId="{14FAB148-C90E-4B2C-986D-E56D191FA44D}">
      <dgm:prSet/>
      <dgm:spPr/>
      <dgm:t>
        <a:bodyPr/>
        <a:lstStyle/>
        <a:p>
          <a:endParaRPr kumimoji="1" lang="ja-JP" altLang="en-US" sz="1600"/>
        </a:p>
      </dgm:t>
    </dgm:pt>
    <dgm:pt modelId="{0F7E80E5-B4AB-48A8-BDF3-477A67E21AD9}" type="sibTrans" cxnId="{14FAB148-C90E-4B2C-986D-E56D191FA44D}">
      <dgm:prSet/>
      <dgm:spPr/>
      <dgm:t>
        <a:bodyPr/>
        <a:lstStyle/>
        <a:p>
          <a:endParaRPr kumimoji="1" lang="ja-JP" altLang="en-US" sz="1600"/>
        </a:p>
      </dgm:t>
    </dgm:pt>
    <dgm:pt modelId="{0493B47A-4CEB-4ABF-ABA4-B6A3E5CF0930}">
      <dgm:prSet phldrT="[テキスト]" custT="1"/>
      <dgm:spPr>
        <a:xfrm>
          <a:off x="3471002" y="0"/>
          <a:ext cx="1927455" cy="561975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gm:spPr>
      <dgm:t>
        <a:bodyPr/>
        <a:lstStyle/>
        <a:p>
          <a:r>
            <a:rPr kumimoji="1" lang="en-NZ" altLang="ja-JP" sz="24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It was great.</a:t>
          </a:r>
          <a:endParaRPr kumimoji="1" lang="ja-JP" altLang="en-US" sz="24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gm:t>
    </dgm:pt>
    <dgm:pt modelId="{26409A1A-D0B5-4CD0-B6E6-4B0710DF08AA}" type="parTrans" cxnId="{FD93862F-E0AD-4A38-A1F3-F10235E828EC}">
      <dgm:prSet/>
      <dgm:spPr/>
      <dgm:t>
        <a:bodyPr/>
        <a:lstStyle/>
        <a:p>
          <a:endParaRPr kumimoji="1" lang="ja-JP" altLang="en-US" sz="1600"/>
        </a:p>
      </dgm:t>
    </dgm:pt>
    <dgm:pt modelId="{3B1EB403-8304-4F0A-80BB-8DD92D72324D}" type="sibTrans" cxnId="{FD93862F-E0AD-4A38-A1F3-F10235E828EC}">
      <dgm:prSet/>
      <dgm:spPr/>
      <dgm:t>
        <a:bodyPr/>
        <a:lstStyle/>
        <a:p>
          <a:endParaRPr kumimoji="1" lang="ja-JP" altLang="en-US" sz="1600"/>
        </a:p>
      </dgm:t>
    </dgm:pt>
    <dgm:pt modelId="{BA7F6AF5-875B-4213-BCA3-CC556EAE1674}" type="pres">
      <dgm:prSet presAssocID="{A6A26A27-211F-4706-A60E-604C978B42DB}" presName="Name0" presStyleCnt="0">
        <dgm:presLayoutVars>
          <dgm:dir/>
          <dgm:animLvl val="lvl"/>
          <dgm:resizeHandles val="exact"/>
        </dgm:presLayoutVars>
      </dgm:prSet>
      <dgm:spPr/>
    </dgm:pt>
    <dgm:pt modelId="{D807670E-CBD4-443C-A98F-7B8B9C06AE42}" type="pres">
      <dgm:prSet presAssocID="{D57073EC-CB02-4D21-8CAE-0CD4ADB3F545}" presName="parTxOnly" presStyleLbl="node1" presStyleIdx="0" presStyleCnt="3" custLinFactNeighborX="-37862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36D8EC67-49FC-460E-906A-E0C30DA4C0C7}" type="pres">
      <dgm:prSet presAssocID="{C5B038B3-4C91-46F3-A4C9-A2524E72ADCD}" presName="parTxOnlySpace" presStyleCnt="0"/>
      <dgm:spPr/>
    </dgm:pt>
    <dgm:pt modelId="{EAE114BC-F2A5-44B9-9107-879C62F6E804}" type="pres">
      <dgm:prSet presAssocID="{EACD764A-1BBB-4925-8A7E-83933BFB4F54}" presName="parTxOnly" presStyleLbl="node1" presStyleIdx="1" presStyleCnt="3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  <dgm:pt modelId="{5A6B6BFE-AF47-40BA-89CE-DE2FF6945AFB}" type="pres">
      <dgm:prSet presAssocID="{0F7E80E5-B4AB-48A8-BDF3-477A67E21AD9}" presName="parTxOnlySpace" presStyleCnt="0"/>
      <dgm:spPr/>
    </dgm:pt>
    <dgm:pt modelId="{EAD28DAE-6D76-4370-A88A-76965BDEEE8D}" type="pres">
      <dgm:prSet presAssocID="{0493B47A-4CEB-4ABF-ABA4-B6A3E5CF0930}" presName="parTxOnly" presStyleLbl="node1" presStyleIdx="2" presStyleCnt="3">
        <dgm:presLayoutVars>
          <dgm:chMax val="0"/>
          <dgm:chPref val="0"/>
          <dgm:bulletEnabled val="1"/>
        </dgm:presLayoutVars>
      </dgm:prSet>
      <dgm:spPr>
        <a:prstGeom prst="chevron">
          <a:avLst/>
        </a:prstGeom>
      </dgm:spPr>
      <dgm:t>
        <a:bodyPr/>
        <a:lstStyle/>
        <a:p>
          <a:endParaRPr kumimoji="1" lang="ja-JP" altLang="en-US"/>
        </a:p>
      </dgm:t>
    </dgm:pt>
  </dgm:ptLst>
  <dgm:cxnLst>
    <dgm:cxn modelId="{FD93862F-E0AD-4A38-A1F3-F10235E828EC}" srcId="{A6A26A27-211F-4706-A60E-604C978B42DB}" destId="{0493B47A-4CEB-4ABF-ABA4-B6A3E5CF0930}" srcOrd="2" destOrd="0" parTransId="{26409A1A-D0B5-4CD0-B6E6-4B0710DF08AA}" sibTransId="{3B1EB403-8304-4F0A-80BB-8DD92D72324D}"/>
    <dgm:cxn modelId="{6B209EF3-7C1E-40C0-B108-B5F0FE397028}" type="presOf" srcId="{0493B47A-4CEB-4ABF-ABA4-B6A3E5CF0930}" destId="{EAD28DAE-6D76-4370-A88A-76965BDEEE8D}" srcOrd="0" destOrd="0" presId="urn:microsoft.com/office/officeart/2005/8/layout/chevron1"/>
    <dgm:cxn modelId="{C76BCCD7-0FE7-4E41-B969-A8F9A5672273}" type="presOf" srcId="{A6A26A27-211F-4706-A60E-604C978B42DB}" destId="{BA7F6AF5-875B-4213-BCA3-CC556EAE1674}" srcOrd="0" destOrd="0" presId="urn:microsoft.com/office/officeart/2005/8/layout/chevron1"/>
    <dgm:cxn modelId="{DEADD8B8-14F1-4555-98C7-1C4A8BE01390}" type="presOf" srcId="{EACD764A-1BBB-4925-8A7E-83933BFB4F54}" destId="{EAE114BC-F2A5-44B9-9107-879C62F6E804}" srcOrd="0" destOrd="0" presId="urn:microsoft.com/office/officeart/2005/8/layout/chevron1"/>
    <dgm:cxn modelId="{14FAB148-C90E-4B2C-986D-E56D191FA44D}" srcId="{A6A26A27-211F-4706-A60E-604C978B42DB}" destId="{EACD764A-1BBB-4925-8A7E-83933BFB4F54}" srcOrd="1" destOrd="0" parTransId="{97667502-B00F-4854-8685-C6B275755F2C}" sibTransId="{0F7E80E5-B4AB-48A8-BDF3-477A67E21AD9}"/>
    <dgm:cxn modelId="{9B3C1707-F552-4387-91AC-9A5FAE0BE37E}" type="presOf" srcId="{D57073EC-CB02-4D21-8CAE-0CD4ADB3F545}" destId="{D807670E-CBD4-443C-A98F-7B8B9C06AE42}" srcOrd="0" destOrd="0" presId="urn:microsoft.com/office/officeart/2005/8/layout/chevron1"/>
    <dgm:cxn modelId="{6600D3DC-505D-44DF-BA75-FE08BC4407CA}" srcId="{A6A26A27-211F-4706-A60E-604C978B42DB}" destId="{D57073EC-CB02-4D21-8CAE-0CD4ADB3F545}" srcOrd="0" destOrd="0" parTransId="{EA99A71F-A5F2-493C-9588-10CAAC4D2D63}" sibTransId="{C5B038B3-4C91-46F3-A4C9-A2524E72ADCD}"/>
    <dgm:cxn modelId="{7C597C5B-342D-4396-98E5-2604959E229C}" type="presParOf" srcId="{BA7F6AF5-875B-4213-BCA3-CC556EAE1674}" destId="{D807670E-CBD4-443C-A98F-7B8B9C06AE42}" srcOrd="0" destOrd="0" presId="urn:microsoft.com/office/officeart/2005/8/layout/chevron1"/>
    <dgm:cxn modelId="{F1645797-A12D-40E4-A696-6C5F8FE713EE}" type="presParOf" srcId="{BA7F6AF5-875B-4213-BCA3-CC556EAE1674}" destId="{36D8EC67-49FC-460E-906A-E0C30DA4C0C7}" srcOrd="1" destOrd="0" presId="urn:microsoft.com/office/officeart/2005/8/layout/chevron1"/>
    <dgm:cxn modelId="{D276F10D-D8A9-401F-9517-D586B94E1AD5}" type="presParOf" srcId="{BA7F6AF5-875B-4213-BCA3-CC556EAE1674}" destId="{EAE114BC-F2A5-44B9-9107-879C62F6E804}" srcOrd="2" destOrd="0" presId="urn:microsoft.com/office/officeart/2005/8/layout/chevron1"/>
    <dgm:cxn modelId="{256DF44B-570F-4AF2-A347-77D048266829}" type="presParOf" srcId="{BA7F6AF5-875B-4213-BCA3-CC556EAE1674}" destId="{5A6B6BFE-AF47-40BA-89CE-DE2FF6945AFB}" srcOrd="3" destOrd="0" presId="urn:microsoft.com/office/officeart/2005/8/layout/chevron1"/>
    <dgm:cxn modelId="{C0B65B64-4C7C-4CEE-8CB5-64B90C2E3F66}" type="presParOf" srcId="{BA7F6AF5-875B-4213-BCA3-CC556EAE1674}" destId="{EAD28DAE-6D76-4370-A88A-76965BDEEE8D}" srcOrd="4" destOrd="0" presId="urn:microsoft.com/office/officeart/2005/8/layout/chevron1"/>
  </dgm:cxnLst>
  <dgm:bg/>
  <dgm:whole/>
  <dgm:extLst>
    <a:ext uri="http://schemas.microsoft.com/office/drawing/2008/diagram">
      <dsp:dataModelExt xmlns="" xmlns:dsp="http://schemas.microsoft.com/office/drawing/2008/diagram" relId="rId4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807670E-CBD4-443C-A98F-7B8B9C06AE42}">
      <dsp:nvSpPr>
        <dsp:cNvPr id="0" name=""/>
        <dsp:cNvSpPr/>
      </dsp:nvSpPr>
      <dsp:spPr>
        <a:xfrm>
          <a:off x="0" y="0"/>
          <a:ext cx="2915435" cy="520065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NZ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Bob is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0" y="0"/>
        <a:ext cx="2915435" cy="520065"/>
      </dsp:txXfrm>
    </dsp:sp>
    <dsp:sp modelId="{EAE114BC-F2A5-44B9-9107-879C62F6E804}">
      <dsp:nvSpPr>
        <dsp:cNvPr id="0" name=""/>
        <dsp:cNvSpPr/>
      </dsp:nvSpPr>
      <dsp:spPr>
        <a:xfrm>
          <a:off x="2626284" y="0"/>
          <a:ext cx="2915435" cy="520065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NZ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singing a song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2626284" y="0"/>
        <a:ext cx="2915435" cy="520065"/>
      </dsp:txXfrm>
    </dsp:sp>
    <dsp:sp modelId="{EAD28DAE-6D76-4370-A88A-76965BDEEE8D}">
      <dsp:nvSpPr>
        <dsp:cNvPr id="0" name=""/>
        <dsp:cNvSpPr/>
      </dsp:nvSpPr>
      <dsp:spPr>
        <a:xfrm>
          <a:off x="5250176" y="0"/>
          <a:ext cx="2915435" cy="520065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NZ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near the river.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5250176" y="0"/>
        <a:ext cx="2915435" cy="520065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807670E-CBD4-443C-A98F-7B8B9C06AE42}">
      <dsp:nvSpPr>
        <dsp:cNvPr id="0" name=""/>
        <dsp:cNvSpPr/>
      </dsp:nvSpPr>
      <dsp:spPr>
        <a:xfrm>
          <a:off x="0" y="0"/>
          <a:ext cx="2890730" cy="468630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NZ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Emma is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0" y="0"/>
        <a:ext cx="2890730" cy="468630"/>
      </dsp:txXfrm>
    </dsp:sp>
    <dsp:sp modelId="{EAE114BC-F2A5-44B9-9107-879C62F6E804}">
      <dsp:nvSpPr>
        <dsp:cNvPr id="0" name=""/>
        <dsp:cNvSpPr/>
      </dsp:nvSpPr>
      <dsp:spPr>
        <a:xfrm>
          <a:off x="2604029" y="0"/>
          <a:ext cx="2890730" cy="468630"/>
        </a:xfrm>
        <a:prstGeom prst="chevron">
          <a:avLst/>
        </a:prstGeo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eating noodles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2604029" y="0"/>
        <a:ext cx="2890730" cy="468630"/>
      </dsp:txXfrm>
    </dsp:sp>
    <dsp:sp modelId="{EAD28DAE-6D76-4370-A88A-76965BDEEE8D}">
      <dsp:nvSpPr>
        <dsp:cNvPr id="0" name=""/>
        <dsp:cNvSpPr/>
      </dsp:nvSpPr>
      <dsp:spPr>
        <a:xfrm>
          <a:off x="5208059" y="0"/>
          <a:ext cx="2890730" cy="468630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in the gym.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5208059" y="0"/>
        <a:ext cx="2890730" cy="468630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807670E-CBD4-443C-A98F-7B8B9C06AE42}">
      <dsp:nvSpPr>
        <dsp:cNvPr id="0" name=""/>
        <dsp:cNvSpPr/>
      </dsp:nvSpPr>
      <dsp:spPr>
        <a:xfrm>
          <a:off x="2" y="0"/>
          <a:ext cx="2895263" cy="610235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Takuya is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2" y="0"/>
        <a:ext cx="2895263" cy="610235"/>
      </dsp:txXfrm>
    </dsp:sp>
    <dsp:sp modelId="{EAE114BC-F2A5-44B9-9107-879C62F6E804}">
      <dsp:nvSpPr>
        <dsp:cNvPr id="0" name=""/>
        <dsp:cNvSpPr/>
      </dsp:nvSpPr>
      <dsp:spPr>
        <a:xfrm>
          <a:off x="2636133" y="0"/>
          <a:ext cx="2895263" cy="610235"/>
        </a:xfrm>
        <a:prstGeom prst="chevron">
          <a:avLst/>
        </a:prstGeo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18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talking with friends</a:t>
          </a:r>
          <a:endParaRPr kumimoji="1" lang="ja-JP" altLang="en-US" sz="18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2636133" y="0"/>
        <a:ext cx="2895263" cy="610235"/>
      </dsp:txXfrm>
    </dsp:sp>
    <dsp:sp modelId="{EAD28DAE-6D76-4370-A88A-76965BDEEE8D}">
      <dsp:nvSpPr>
        <dsp:cNvPr id="0" name=""/>
        <dsp:cNvSpPr/>
      </dsp:nvSpPr>
      <dsp:spPr>
        <a:xfrm>
          <a:off x="5216226" y="0"/>
          <a:ext cx="2895263" cy="610235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4011" tIns="28004" rIns="28004" bIns="28004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NZ" altLang="ja-JP" sz="21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in the schoolyard.</a:t>
          </a:r>
          <a:endParaRPr kumimoji="1" lang="ja-JP" altLang="en-US" sz="21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5216226" y="0"/>
        <a:ext cx="2895263" cy="610235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807670E-CBD4-443C-A98F-7B8B9C06AE42}">
      <dsp:nvSpPr>
        <dsp:cNvPr id="0" name=""/>
        <dsp:cNvSpPr/>
      </dsp:nvSpPr>
      <dsp:spPr>
        <a:xfrm>
          <a:off x="2392" y="0"/>
          <a:ext cx="2914755" cy="551180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012" tIns="32004" rIns="32004" bIns="32004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4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Koji is</a:t>
          </a:r>
          <a:endParaRPr kumimoji="1" lang="ja-JP" altLang="en-US" sz="24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2392" y="0"/>
        <a:ext cx="2914755" cy="551180"/>
      </dsp:txXfrm>
    </dsp:sp>
    <dsp:sp modelId="{EAE114BC-F2A5-44B9-9107-879C62F6E804}">
      <dsp:nvSpPr>
        <dsp:cNvPr id="0" name=""/>
        <dsp:cNvSpPr/>
      </dsp:nvSpPr>
      <dsp:spPr>
        <a:xfrm>
          <a:off x="2625672" y="0"/>
          <a:ext cx="2914755" cy="551180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012" tIns="32004" rIns="32004" bIns="32004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4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writing a letter</a:t>
          </a:r>
          <a:endParaRPr kumimoji="1" lang="ja-JP" altLang="en-US" sz="24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2625672" y="0"/>
        <a:ext cx="2914755" cy="551180"/>
      </dsp:txXfrm>
    </dsp:sp>
    <dsp:sp modelId="{EAD28DAE-6D76-4370-A88A-76965BDEEE8D}">
      <dsp:nvSpPr>
        <dsp:cNvPr id="0" name=""/>
        <dsp:cNvSpPr/>
      </dsp:nvSpPr>
      <dsp:spPr>
        <a:xfrm>
          <a:off x="5248952" y="0"/>
          <a:ext cx="2914755" cy="551180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012" tIns="32004" rIns="32004" bIns="32004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NZ" altLang="ja-JP" sz="24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at school.</a:t>
          </a:r>
          <a:endParaRPr kumimoji="1" lang="ja-JP" altLang="en-US" sz="24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5248952" y="0"/>
        <a:ext cx="2914755" cy="551180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807670E-CBD4-443C-A98F-7B8B9C06AE42}">
      <dsp:nvSpPr>
        <dsp:cNvPr id="0" name=""/>
        <dsp:cNvSpPr/>
      </dsp:nvSpPr>
      <dsp:spPr>
        <a:xfrm>
          <a:off x="0" y="0"/>
          <a:ext cx="2915435" cy="520065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NZ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Bob is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0" y="0"/>
        <a:ext cx="2915435" cy="520065"/>
      </dsp:txXfrm>
    </dsp:sp>
    <dsp:sp modelId="{EAE114BC-F2A5-44B9-9107-879C62F6E804}">
      <dsp:nvSpPr>
        <dsp:cNvPr id="0" name=""/>
        <dsp:cNvSpPr/>
      </dsp:nvSpPr>
      <dsp:spPr>
        <a:xfrm>
          <a:off x="2626284" y="0"/>
          <a:ext cx="2915435" cy="520065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NZ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singing a song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2626284" y="0"/>
        <a:ext cx="2915435" cy="520065"/>
      </dsp:txXfrm>
    </dsp:sp>
    <dsp:sp modelId="{EAD28DAE-6D76-4370-A88A-76965BDEEE8D}">
      <dsp:nvSpPr>
        <dsp:cNvPr id="0" name=""/>
        <dsp:cNvSpPr/>
      </dsp:nvSpPr>
      <dsp:spPr>
        <a:xfrm>
          <a:off x="5250176" y="0"/>
          <a:ext cx="2915435" cy="520065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NZ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near the river.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5250176" y="0"/>
        <a:ext cx="2915435" cy="520065"/>
      </dsp:txXfrm>
    </dsp:sp>
  </dsp:spTree>
</dsp:drawing>
</file>

<file path=word/diagrams/drawing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807670E-CBD4-443C-A98F-7B8B9C06AE42}">
      <dsp:nvSpPr>
        <dsp:cNvPr id="0" name=""/>
        <dsp:cNvSpPr/>
      </dsp:nvSpPr>
      <dsp:spPr>
        <a:xfrm>
          <a:off x="0" y="0"/>
          <a:ext cx="2890730" cy="468630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NZ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Emma is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0" y="0"/>
        <a:ext cx="2890730" cy="468630"/>
      </dsp:txXfrm>
    </dsp:sp>
    <dsp:sp modelId="{EAE114BC-F2A5-44B9-9107-879C62F6E804}">
      <dsp:nvSpPr>
        <dsp:cNvPr id="0" name=""/>
        <dsp:cNvSpPr/>
      </dsp:nvSpPr>
      <dsp:spPr>
        <a:xfrm>
          <a:off x="2604029" y="0"/>
          <a:ext cx="2890730" cy="468630"/>
        </a:xfrm>
        <a:prstGeom prst="chevron">
          <a:avLst/>
        </a:prstGeo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eating noodles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2604029" y="0"/>
        <a:ext cx="2890730" cy="468630"/>
      </dsp:txXfrm>
    </dsp:sp>
    <dsp:sp modelId="{EAD28DAE-6D76-4370-A88A-76965BDEEE8D}">
      <dsp:nvSpPr>
        <dsp:cNvPr id="0" name=""/>
        <dsp:cNvSpPr/>
      </dsp:nvSpPr>
      <dsp:spPr>
        <a:xfrm>
          <a:off x="5208059" y="0"/>
          <a:ext cx="2890730" cy="468630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in the gym.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5208059" y="0"/>
        <a:ext cx="2890730" cy="468630"/>
      </dsp:txXfrm>
    </dsp:sp>
  </dsp:spTree>
</dsp:drawing>
</file>

<file path=word/diagrams/drawing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807670E-CBD4-443C-A98F-7B8B9C06AE42}">
      <dsp:nvSpPr>
        <dsp:cNvPr id="0" name=""/>
        <dsp:cNvSpPr/>
      </dsp:nvSpPr>
      <dsp:spPr>
        <a:xfrm>
          <a:off x="2" y="0"/>
          <a:ext cx="2895263" cy="610235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2012" tIns="30671" rIns="30671" bIns="30671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3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Takuya is</a:t>
          </a:r>
          <a:endParaRPr kumimoji="1" lang="ja-JP" altLang="en-US" sz="23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2" y="0"/>
        <a:ext cx="2895263" cy="610235"/>
      </dsp:txXfrm>
    </dsp:sp>
    <dsp:sp modelId="{EAE114BC-F2A5-44B9-9107-879C62F6E804}">
      <dsp:nvSpPr>
        <dsp:cNvPr id="0" name=""/>
        <dsp:cNvSpPr/>
      </dsp:nvSpPr>
      <dsp:spPr>
        <a:xfrm>
          <a:off x="2636133" y="0"/>
          <a:ext cx="2895263" cy="610235"/>
        </a:xfrm>
        <a:prstGeom prst="chevron">
          <a:avLst/>
        </a:prstGeom>
        <a:noFill/>
        <a:ln w="25400" cap="flat" cmpd="sng" algn="ctr">
          <a:solidFill>
            <a:srgbClr val="1F497D">
              <a:shade val="80000"/>
              <a:hueOff val="0"/>
              <a:satOff val="0"/>
              <a:lumOff val="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009" tIns="24003" rIns="24003" bIns="2400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18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talking with friends</a:t>
          </a:r>
          <a:endParaRPr kumimoji="1" lang="ja-JP" altLang="en-US" sz="18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2636133" y="0"/>
        <a:ext cx="2895263" cy="610235"/>
      </dsp:txXfrm>
    </dsp:sp>
    <dsp:sp modelId="{EAD28DAE-6D76-4370-A88A-76965BDEEE8D}">
      <dsp:nvSpPr>
        <dsp:cNvPr id="0" name=""/>
        <dsp:cNvSpPr/>
      </dsp:nvSpPr>
      <dsp:spPr>
        <a:xfrm>
          <a:off x="5216226" y="0"/>
          <a:ext cx="2895263" cy="610235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4011" tIns="28004" rIns="28004" bIns="28004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NZ" altLang="ja-JP" sz="21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in the schoolyard.</a:t>
          </a:r>
          <a:endParaRPr kumimoji="1" lang="ja-JP" altLang="en-US" sz="21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5216226" y="0"/>
        <a:ext cx="2895263" cy="610235"/>
      </dsp:txXfrm>
    </dsp:sp>
  </dsp:spTree>
</dsp:drawing>
</file>

<file path=word/diagrams/drawing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807670E-CBD4-443C-A98F-7B8B9C06AE42}">
      <dsp:nvSpPr>
        <dsp:cNvPr id="0" name=""/>
        <dsp:cNvSpPr/>
      </dsp:nvSpPr>
      <dsp:spPr>
        <a:xfrm>
          <a:off x="2392" y="0"/>
          <a:ext cx="2914755" cy="551180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012" tIns="32004" rIns="32004" bIns="32004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4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Koji is</a:t>
          </a:r>
          <a:endParaRPr kumimoji="1" lang="ja-JP" altLang="en-US" sz="24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2392" y="0"/>
        <a:ext cx="2914755" cy="551180"/>
      </dsp:txXfrm>
    </dsp:sp>
    <dsp:sp modelId="{EAE114BC-F2A5-44B9-9107-879C62F6E804}">
      <dsp:nvSpPr>
        <dsp:cNvPr id="0" name=""/>
        <dsp:cNvSpPr/>
      </dsp:nvSpPr>
      <dsp:spPr>
        <a:xfrm>
          <a:off x="2625672" y="0"/>
          <a:ext cx="2914755" cy="551180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1F497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012" tIns="32004" rIns="32004" bIns="32004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24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writing a letter</a:t>
          </a:r>
          <a:endParaRPr kumimoji="1" lang="ja-JP" altLang="en-US" sz="24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2625672" y="0"/>
        <a:ext cx="2914755" cy="551180"/>
      </dsp:txXfrm>
    </dsp:sp>
    <dsp:sp modelId="{EAD28DAE-6D76-4370-A88A-76965BDEEE8D}">
      <dsp:nvSpPr>
        <dsp:cNvPr id="0" name=""/>
        <dsp:cNvSpPr/>
      </dsp:nvSpPr>
      <dsp:spPr>
        <a:xfrm>
          <a:off x="5248952" y="0"/>
          <a:ext cx="2914755" cy="551180"/>
        </a:xfrm>
        <a:prstGeom prst="chevron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lumMod val="50000"/>
            </a:srgbClr>
          </a:solidFill>
          <a:prstDash val="sysDot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012" tIns="32004" rIns="32004" bIns="32004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NZ" altLang="ja-JP" sz="2400" kern="1200">
              <a:solidFill>
                <a:srgbClr val="1F497D">
                  <a:hueOff val="0"/>
                  <a:satOff val="0"/>
                  <a:lumOff val="0"/>
                  <a:alphaOff val="0"/>
                </a:srgbClr>
              </a:solidFill>
              <a:latin typeface="Century"/>
              <a:ea typeface="ＭＳ 明朝"/>
              <a:cs typeface="+mn-cs"/>
            </a:rPr>
            <a:t>at school.</a:t>
          </a:r>
          <a:endParaRPr kumimoji="1" lang="ja-JP" altLang="en-US" sz="2400" kern="1200">
            <a:solidFill>
              <a:srgbClr val="1F497D">
                <a:hueOff val="0"/>
                <a:satOff val="0"/>
                <a:lumOff val="0"/>
                <a:alphaOff val="0"/>
              </a:srgbClr>
            </a:solidFill>
            <a:latin typeface="Century"/>
            <a:ea typeface="ＭＳ 明朝"/>
            <a:cs typeface="+mn-cs"/>
          </a:endParaRPr>
        </a:p>
      </dsp:txBody>
      <dsp:txXfrm>
        <a:off x="5248952" y="0"/>
        <a:ext cx="2914755" cy="5511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0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Kamikosaka</dc:creator>
  <cp:lastModifiedBy>Ryan Muggli</cp:lastModifiedBy>
  <cp:revision>2</cp:revision>
  <dcterms:created xsi:type="dcterms:W3CDTF">2016-05-10T08:14:00Z</dcterms:created>
  <dcterms:modified xsi:type="dcterms:W3CDTF">2016-05-10T08:14:00Z</dcterms:modified>
</cp:coreProperties>
</file>