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A9" w:rsidRDefault="00C554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FD958" wp14:editId="6641B957">
                <wp:simplePos x="0" y="0"/>
                <wp:positionH relativeFrom="margin">
                  <wp:posOffset>5878286</wp:posOffset>
                </wp:positionH>
                <wp:positionV relativeFrom="paragraph">
                  <wp:posOffset>173281</wp:posOffset>
                </wp:positionV>
                <wp:extent cx="5795158" cy="62484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158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4A9" w:rsidRPr="00C554A9" w:rsidRDefault="00C554A9" w:rsidP="00C554A9">
                            <w:pPr>
                              <w:jc w:val="left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>Part 2:  Listening</w:t>
                            </w:r>
                          </w:p>
                          <w:p w:rsidR="00C554A9" w:rsidRPr="003D16FB" w:rsidRDefault="00C554A9" w:rsidP="00C554A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3D16FB"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>Muggli</w:t>
                            </w:r>
                            <w:proofErr w:type="spellEnd"/>
                            <w:r w:rsidRPr="003D16FB"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3D16F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Pr="003D16F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Ms. Inoue, I don</w:t>
                            </w:r>
                            <w:r w:rsidRPr="00C554A9">
                              <w:rPr>
                                <w:sz w:val="32"/>
                                <w:szCs w:val="36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 xml:space="preserve">t feel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i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　　　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.</w:t>
                            </w:r>
                          </w:p>
                          <w:p w:rsidR="00C554A9" w:rsidRPr="003D16FB" w:rsidRDefault="00C554A9" w:rsidP="00C554A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>Iwakiri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3D16F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What</w:t>
                            </w:r>
                            <w:r w:rsidRPr="00C554A9">
                              <w:rPr>
                                <w:sz w:val="32"/>
                                <w:szCs w:val="36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 xml:space="preserve">s the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　　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?</w:t>
                            </w:r>
                          </w:p>
                          <w:p w:rsidR="00C554A9" w:rsidRPr="003D16FB" w:rsidRDefault="00C554A9" w:rsidP="00C554A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>Muggli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3D16F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 xml:space="preserve">I have a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       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.</w:t>
                            </w:r>
                          </w:p>
                          <w:p w:rsidR="00C554A9" w:rsidRPr="003D16FB" w:rsidRDefault="00C554A9" w:rsidP="00C554A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>Iwakiri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3D16F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That</w:t>
                            </w:r>
                            <w:r w:rsidRPr="00C554A9">
                              <w:rPr>
                                <w:sz w:val="32"/>
                                <w:szCs w:val="36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 xml:space="preserve">s too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  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. Let</w:t>
                            </w:r>
                            <w:r w:rsidRPr="00C554A9">
                              <w:rPr>
                                <w:sz w:val="32"/>
                                <w:szCs w:val="36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s go to the doctor.</w:t>
                            </w:r>
                          </w:p>
                          <w:p w:rsidR="00C554A9" w:rsidRDefault="00C554A9" w:rsidP="00C554A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>Muggli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That</w:t>
                            </w:r>
                            <w:r w:rsidRPr="00C554A9">
                              <w:rPr>
                                <w:sz w:val="32"/>
                                <w:szCs w:val="36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 xml:space="preserve">s very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    </w:t>
                            </w:r>
                            <w:r w:rsidRPr="00C554A9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 xml:space="preserve"> of you.</w:t>
                            </w:r>
                          </w:p>
                          <w:p w:rsidR="00C554A9" w:rsidRDefault="00C554A9" w:rsidP="00C554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47D55" wp14:editId="0B291A79">
                                  <wp:extent cx="2837460" cy="2873829"/>
                                  <wp:effectExtent l="0" t="0" r="1270" b="3175"/>
                                  <wp:docPr id="7" name="Picture 13" descr="http://healthsciencedegree.info/wp-content/uploads/2014/04/headache-clipar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http://healthsciencedegree.info/wp-content/uploads/2014/04/headache-clipart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2618" cy="2879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C554A9" w:rsidRDefault="00C554A9" w:rsidP="00C554A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FFD95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62.85pt;margin-top:13.65pt;width:456.3pt;height:49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" fillcolor="white [3201]" stroked="f" strokeweight=".5pt">
                <v:textbox>
                  <w:txbxContent>
                    <w:p w:rsidR="00C554A9" w:rsidRPr="00C554A9" w:rsidRDefault="00C554A9" w:rsidP="00C554A9">
                      <w:pPr>
                        <w:jc w:val="left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>Part 2:  Listening</w:t>
                      </w:r>
                    </w:p>
                    <w:p w:rsidR="00C554A9" w:rsidRPr="003D16FB" w:rsidRDefault="00C554A9" w:rsidP="00C554A9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3D16FB"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>Muggli</w:t>
                      </w:r>
                      <w:proofErr w:type="spellEnd"/>
                      <w:r w:rsidRPr="003D16FB"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3D16FB">
                        <w:rPr>
                          <w:rFonts w:hint="eastAsia"/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Pr="003D16FB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Ms. Inoue, I don</w:t>
                      </w:r>
                      <w:r w:rsidRPr="00C554A9">
                        <w:rPr>
                          <w:sz w:val="32"/>
                          <w:szCs w:val="36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 xml:space="preserve">t feel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i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　　　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.</w:t>
                      </w:r>
                    </w:p>
                    <w:p w:rsidR="00C554A9" w:rsidRPr="003D16FB" w:rsidRDefault="00C554A9" w:rsidP="00C554A9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>Iwakiri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3D16FB">
                        <w:rPr>
                          <w:rFonts w:hint="eastAsia"/>
                          <w:sz w:val="36"/>
                          <w:szCs w:val="36"/>
                        </w:rPr>
                        <w:t xml:space="preserve">: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What</w:t>
                      </w:r>
                      <w:r w:rsidRPr="00C554A9">
                        <w:rPr>
                          <w:sz w:val="32"/>
                          <w:szCs w:val="36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 xml:space="preserve">s the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　　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 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  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?</w:t>
                      </w:r>
                    </w:p>
                    <w:p w:rsidR="00C554A9" w:rsidRPr="003D16FB" w:rsidRDefault="00C554A9" w:rsidP="00C554A9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>Muggli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3D16FB">
                        <w:rPr>
                          <w:rFonts w:hint="eastAsia"/>
                          <w:sz w:val="36"/>
                          <w:szCs w:val="36"/>
                        </w:rPr>
                        <w:t xml:space="preserve">: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 xml:space="preserve">I have a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  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          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.</w:t>
                      </w:r>
                    </w:p>
                    <w:p w:rsidR="00C554A9" w:rsidRPr="003D16FB" w:rsidRDefault="00C554A9" w:rsidP="00C554A9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>Iwakiri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3D16FB">
                        <w:rPr>
                          <w:rFonts w:hint="eastAsia"/>
                          <w:sz w:val="36"/>
                          <w:szCs w:val="36"/>
                        </w:rPr>
                        <w:t xml:space="preserve">: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That</w:t>
                      </w:r>
                      <w:r w:rsidRPr="00C554A9">
                        <w:rPr>
                          <w:sz w:val="32"/>
                          <w:szCs w:val="36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 xml:space="preserve">s too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     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. Let</w:t>
                      </w:r>
                      <w:r w:rsidRPr="00C554A9">
                        <w:rPr>
                          <w:sz w:val="32"/>
                          <w:szCs w:val="36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s go to the doctor.</w:t>
                      </w:r>
                    </w:p>
                    <w:p w:rsidR="00C554A9" w:rsidRDefault="00C554A9" w:rsidP="00C554A9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>Muggli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36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: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>That</w:t>
                      </w:r>
                      <w:r w:rsidRPr="00C554A9">
                        <w:rPr>
                          <w:sz w:val="32"/>
                          <w:szCs w:val="36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 xml:space="preserve">s very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  <w:bdr w:val="single" w:sz="4" w:space="0" w:color="auto"/>
                          <w:shd w:val="pct15" w:color="auto" w:fill="FFFFFF"/>
                        </w:rPr>
                        <w:t xml:space="preserve">        </w:t>
                      </w:r>
                      <w:r w:rsidRPr="00C554A9">
                        <w:rPr>
                          <w:rFonts w:hint="eastAsia"/>
                          <w:sz w:val="32"/>
                          <w:szCs w:val="36"/>
                        </w:rPr>
                        <w:t xml:space="preserve"> of you.</w:t>
                      </w:r>
                    </w:p>
                    <w:p w:rsidR="00C554A9" w:rsidRDefault="00C554A9" w:rsidP="00C554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647D55" wp14:editId="0B291A79">
                            <wp:extent cx="2837460" cy="2873829"/>
                            <wp:effectExtent l="0" t="0" r="1270" b="3175"/>
                            <wp:docPr id="7" name="Picture 13" descr="http://healthsciencedegree.info/wp-content/uploads/2014/04/headache-clipar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3" descr="http://healthsciencedegree.info/wp-content/uploads/2014/04/headache-clipart.png"/>
                                    <pic:cNvPicPr/>
                                  </pic:nvPicPr>
                                  <pic:blipFill>
                                    <a:blip r:embed="rId8" cstate="print">
                                      <a:grayscl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2618" cy="2879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br/>
                      </w:r>
                    </w:p>
                    <w:p w:rsidR="00C554A9" w:rsidRDefault="00C554A9" w:rsidP="00C554A9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03D8A" wp14:editId="26F57F12">
                <wp:simplePos x="0" y="0"/>
                <wp:positionH relativeFrom="column">
                  <wp:posOffset>2707574</wp:posOffset>
                </wp:positionH>
                <wp:positionV relativeFrom="paragraph">
                  <wp:posOffset>1313311</wp:posOffset>
                </wp:positionV>
                <wp:extent cx="1008825" cy="712519"/>
                <wp:effectExtent l="38100" t="38100" r="58420" b="4953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825" cy="7125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5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" o:spid="_x0000_s1026" type="#_x0000_t32" style="position:absolute;left:0;text-align:left;margin-left:213.2pt;margin-top:103.4pt;width:79.45pt;height:56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8A843" wp14:editId="53FBF133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676405" cy="6248400"/>
                <wp:effectExtent l="0" t="0" r="635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405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4A9" w:rsidRPr="00C554A9" w:rsidRDefault="00C554A9" w:rsidP="00C554A9">
                            <w:pPr>
                              <w:jc w:val="left"/>
                              <w:rPr>
                                <w:rFonts w:ascii="Arial Black" w:hAnsi="Arial Black"/>
                              </w:rPr>
                            </w:pPr>
                            <w:r w:rsidRPr="00C554A9"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 xml:space="preserve">Part 1:  English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  <w:r w:rsidRPr="00C554A9"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>Japanese</w:t>
                            </w:r>
                          </w:p>
                          <w:p w:rsidR="00C554A9" w:rsidRDefault="00C554A9"/>
                          <w:tbl>
                            <w:tblPr>
                              <w:tblW w:w="87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3601"/>
                              <w:gridCol w:w="1559"/>
                              <w:gridCol w:w="3119"/>
                            </w:tblGrid>
                            <w:tr w:rsidR="00C554A9" w:rsidRPr="00524266" w:rsidTr="00B826F6">
                              <w:trPr>
                                <w:trHeight w:val="1279"/>
                              </w:trPr>
                              <w:tc>
                                <w:tcPr>
                                  <w:tcW w:w="510" w:type="dxa"/>
                                </w:tcPr>
                                <w:p w:rsidR="00C554A9" w:rsidRPr="00524266" w:rsidRDefault="00C554A9" w:rsidP="00C554A9">
                                  <w:pPr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554A9" w:rsidRPr="00C554A9" w:rsidRDefault="00C554A9" w:rsidP="00C554A9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  <w:t>I have a stomachache.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54A9" w:rsidRPr="00524266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C554A9" w:rsidRPr="00C554A9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頭痛がします</w:t>
                                  </w:r>
                                </w:p>
                              </w:tc>
                            </w:tr>
                            <w:tr w:rsidR="00C554A9" w:rsidRPr="00524266" w:rsidTr="00B826F6">
                              <w:trPr>
                                <w:trHeight w:val="1279"/>
                              </w:trPr>
                              <w:tc>
                                <w:tcPr>
                                  <w:tcW w:w="510" w:type="dxa"/>
                                </w:tcPr>
                                <w:p w:rsidR="00C554A9" w:rsidRPr="00403747" w:rsidRDefault="00C554A9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ind w:leftChars="0"/>
                                    <w:contextualSpacing/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554A9" w:rsidRPr="00C554A9" w:rsidRDefault="00C554A9" w:rsidP="00C554A9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  <w:t>I have a fever.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54A9" w:rsidRPr="00524266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C554A9" w:rsidRPr="00C554A9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かぜをひきました</w:t>
                                  </w:r>
                                </w:p>
                              </w:tc>
                            </w:tr>
                            <w:tr w:rsidR="00C554A9" w:rsidRPr="00524266" w:rsidTr="00B826F6">
                              <w:trPr>
                                <w:trHeight w:val="1279"/>
                              </w:trPr>
                              <w:tc>
                                <w:tcPr>
                                  <w:tcW w:w="510" w:type="dxa"/>
                                </w:tcPr>
                                <w:p w:rsidR="00C554A9" w:rsidRPr="00403747" w:rsidRDefault="00C554A9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ind w:leftChars="0"/>
                                    <w:contextualSpacing/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554A9" w:rsidRPr="00C554A9" w:rsidRDefault="00C554A9" w:rsidP="00C554A9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  <w:t>I have a cold.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54A9" w:rsidRPr="00524266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C554A9" w:rsidRPr="00C554A9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腹痛がします</w:t>
                                  </w:r>
                                </w:p>
                              </w:tc>
                            </w:tr>
                            <w:tr w:rsidR="00C554A9" w:rsidRPr="00524266" w:rsidTr="00B826F6">
                              <w:trPr>
                                <w:trHeight w:val="1279"/>
                              </w:trPr>
                              <w:tc>
                                <w:tcPr>
                                  <w:tcW w:w="510" w:type="dxa"/>
                                </w:tcPr>
                                <w:p w:rsidR="00C554A9" w:rsidRPr="00403747" w:rsidRDefault="00C554A9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ind w:leftChars="0"/>
                                    <w:contextualSpacing/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554A9" w:rsidRPr="00C554A9" w:rsidRDefault="00C554A9" w:rsidP="00C554A9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  <w:t>I have a headache.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54A9" w:rsidRPr="00524266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C554A9" w:rsidRPr="00C554A9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気分が悪い</w:t>
                                  </w:r>
                                </w:p>
                              </w:tc>
                            </w:tr>
                            <w:tr w:rsidR="00C554A9" w:rsidRPr="00524266" w:rsidTr="00B826F6">
                              <w:trPr>
                                <w:trHeight w:val="1279"/>
                              </w:trPr>
                              <w:tc>
                                <w:tcPr>
                                  <w:tcW w:w="510" w:type="dxa"/>
                                </w:tcPr>
                                <w:p w:rsidR="00C554A9" w:rsidRPr="00403747" w:rsidRDefault="00C554A9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ind w:leftChars="0"/>
                                    <w:contextualSpacing/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554A9" w:rsidRPr="00C554A9" w:rsidRDefault="00C554A9" w:rsidP="00C554A9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  <w:t>I have a nosebleed.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54A9" w:rsidRPr="00524266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C554A9" w:rsidRPr="00C554A9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鼻から出血</w:t>
                                  </w:r>
                                  <w:proofErr w:type="gramStart"/>
                                  <w:r w:rsidRPr="00C554A9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してます</w:t>
                                  </w:r>
                                  <w:proofErr w:type="gramEnd"/>
                                </w:p>
                              </w:tc>
                            </w:tr>
                            <w:tr w:rsidR="00C554A9" w:rsidRPr="00524266" w:rsidTr="00B826F6">
                              <w:trPr>
                                <w:trHeight w:val="1279"/>
                              </w:trPr>
                              <w:tc>
                                <w:tcPr>
                                  <w:tcW w:w="510" w:type="dxa"/>
                                </w:tcPr>
                                <w:p w:rsidR="00C554A9" w:rsidRPr="00403747" w:rsidRDefault="00C554A9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ind w:leftChars="0"/>
                                    <w:contextualSpacing/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554A9" w:rsidRPr="00C554A9" w:rsidRDefault="00C554A9" w:rsidP="00C554A9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  <w:t>I hurt my arm.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54A9" w:rsidRPr="00524266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C554A9" w:rsidRPr="00C554A9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熱があります</w:t>
                                  </w:r>
                                </w:p>
                              </w:tc>
                            </w:tr>
                            <w:tr w:rsidR="00C554A9" w:rsidRPr="00524266" w:rsidTr="00B826F6">
                              <w:trPr>
                                <w:trHeight w:val="1279"/>
                              </w:trPr>
                              <w:tc>
                                <w:tcPr>
                                  <w:tcW w:w="510" w:type="dxa"/>
                                </w:tcPr>
                                <w:p w:rsidR="00C554A9" w:rsidRPr="00403747" w:rsidRDefault="00C554A9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ind w:leftChars="0"/>
                                    <w:contextualSpacing/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C554A9" w:rsidRPr="00C554A9" w:rsidRDefault="00C554A9" w:rsidP="00C554A9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ascii="Comic Sans MS" w:hAnsi="Comic Sans MS"/>
                                      <w:sz w:val="32"/>
                                      <w:szCs w:val="32"/>
                                    </w:rPr>
                                    <w:t>I feel sick.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54A9" w:rsidRPr="00524266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C554A9" w:rsidRPr="00C554A9" w:rsidRDefault="00C554A9" w:rsidP="00C554A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腕を痛めました</w:t>
                                  </w:r>
                                </w:p>
                              </w:tc>
                            </w:tr>
                          </w:tbl>
                          <w:p w:rsidR="00C554A9" w:rsidRDefault="00C554A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8A843" id="テキスト ボックス 1" o:spid="_x0000_s1027" type="#_x0000_t202" style="position:absolute;left:0;text-align:left;margin-left:0;margin-top:13.8pt;width:446.95pt;height:49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" fillcolor="white [3201]" stroked="f" strokeweight=".5pt">
                <v:textbox>
                  <w:txbxContent>
                    <w:p w:rsidR="00C554A9" w:rsidRPr="00C554A9" w:rsidRDefault="00C554A9" w:rsidP="00C554A9">
                      <w:pPr>
                        <w:jc w:val="left"/>
                        <w:rPr>
                          <w:rFonts w:ascii="Arial Black" w:hAnsi="Arial Black"/>
                        </w:rPr>
                      </w:pPr>
                      <w:r w:rsidRPr="00C554A9"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 xml:space="preserve">Part 1:  English </w:t>
                      </w:r>
                      <w:r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  <w:r w:rsidRPr="00C554A9"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>Japanese</w:t>
                      </w:r>
                    </w:p>
                    <w:p w:rsidR="00C554A9" w:rsidRDefault="00C554A9"/>
                    <w:tbl>
                      <w:tblPr>
                        <w:tblW w:w="8789" w:type="dxa"/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3601"/>
                        <w:gridCol w:w="1559"/>
                        <w:gridCol w:w="3119"/>
                      </w:tblGrid>
                      <w:tr w:rsidR="00C554A9" w:rsidRPr="00524266" w:rsidTr="00B826F6">
                        <w:trPr>
                          <w:trHeight w:val="1279"/>
                        </w:trPr>
                        <w:tc>
                          <w:tcPr>
                            <w:tcW w:w="510" w:type="dxa"/>
                          </w:tcPr>
                          <w:p w:rsidR="00C554A9" w:rsidRPr="00524266" w:rsidRDefault="00C554A9" w:rsidP="00C554A9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601" w:type="dxa"/>
                          </w:tcPr>
                          <w:p w:rsidR="00C554A9" w:rsidRPr="00C554A9" w:rsidRDefault="00C554A9" w:rsidP="00C554A9">
                            <w:pPr>
                              <w:jc w:val="right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I have a stomachache.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54A9" w:rsidRPr="00524266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C554A9" w:rsidRPr="00C554A9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頭痛がします</w:t>
                            </w:r>
                          </w:p>
                        </w:tc>
                      </w:tr>
                      <w:tr w:rsidR="00C554A9" w:rsidRPr="00524266" w:rsidTr="00B826F6">
                        <w:trPr>
                          <w:trHeight w:val="1279"/>
                        </w:trPr>
                        <w:tc>
                          <w:tcPr>
                            <w:tcW w:w="510" w:type="dxa"/>
                          </w:tcPr>
                          <w:p w:rsidR="00C554A9" w:rsidRPr="00403747" w:rsidRDefault="00C554A9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ind w:leftChars="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601" w:type="dxa"/>
                          </w:tcPr>
                          <w:p w:rsidR="00C554A9" w:rsidRPr="00C554A9" w:rsidRDefault="00C554A9" w:rsidP="00C554A9">
                            <w:pPr>
                              <w:jc w:val="right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I have a fever.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54A9" w:rsidRPr="00524266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C554A9" w:rsidRPr="00C554A9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かぜをひきました</w:t>
                            </w:r>
                          </w:p>
                        </w:tc>
                      </w:tr>
                      <w:tr w:rsidR="00C554A9" w:rsidRPr="00524266" w:rsidTr="00B826F6">
                        <w:trPr>
                          <w:trHeight w:val="1279"/>
                        </w:trPr>
                        <w:tc>
                          <w:tcPr>
                            <w:tcW w:w="510" w:type="dxa"/>
                          </w:tcPr>
                          <w:p w:rsidR="00C554A9" w:rsidRPr="00403747" w:rsidRDefault="00C554A9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ind w:leftChars="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601" w:type="dxa"/>
                          </w:tcPr>
                          <w:p w:rsidR="00C554A9" w:rsidRPr="00C554A9" w:rsidRDefault="00C554A9" w:rsidP="00C554A9">
                            <w:pPr>
                              <w:jc w:val="right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I have a cold.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54A9" w:rsidRPr="00524266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C554A9" w:rsidRPr="00C554A9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腹痛がします</w:t>
                            </w:r>
                          </w:p>
                        </w:tc>
                      </w:tr>
                      <w:tr w:rsidR="00C554A9" w:rsidRPr="00524266" w:rsidTr="00B826F6">
                        <w:trPr>
                          <w:trHeight w:val="1279"/>
                        </w:trPr>
                        <w:tc>
                          <w:tcPr>
                            <w:tcW w:w="510" w:type="dxa"/>
                          </w:tcPr>
                          <w:p w:rsidR="00C554A9" w:rsidRPr="00403747" w:rsidRDefault="00C554A9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ind w:leftChars="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601" w:type="dxa"/>
                          </w:tcPr>
                          <w:p w:rsidR="00C554A9" w:rsidRPr="00C554A9" w:rsidRDefault="00C554A9" w:rsidP="00C554A9">
                            <w:pPr>
                              <w:jc w:val="right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I have a headache.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54A9" w:rsidRPr="00524266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C554A9" w:rsidRPr="00C554A9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気分が悪い</w:t>
                            </w:r>
                          </w:p>
                        </w:tc>
                      </w:tr>
                      <w:tr w:rsidR="00C554A9" w:rsidRPr="00524266" w:rsidTr="00B826F6">
                        <w:trPr>
                          <w:trHeight w:val="1279"/>
                        </w:trPr>
                        <w:tc>
                          <w:tcPr>
                            <w:tcW w:w="510" w:type="dxa"/>
                          </w:tcPr>
                          <w:p w:rsidR="00C554A9" w:rsidRPr="00403747" w:rsidRDefault="00C554A9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ind w:leftChars="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601" w:type="dxa"/>
                          </w:tcPr>
                          <w:p w:rsidR="00C554A9" w:rsidRPr="00C554A9" w:rsidRDefault="00C554A9" w:rsidP="00C554A9">
                            <w:pPr>
                              <w:jc w:val="right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I have a nosebleed.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54A9" w:rsidRPr="00524266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C554A9" w:rsidRPr="00C554A9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鼻から出血</w:t>
                            </w:r>
                            <w:proofErr w:type="gramStart"/>
                            <w:r w:rsidRPr="00C554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してます</w:t>
                            </w:r>
                            <w:proofErr w:type="gramEnd"/>
                          </w:p>
                        </w:tc>
                      </w:tr>
                      <w:tr w:rsidR="00C554A9" w:rsidRPr="00524266" w:rsidTr="00B826F6">
                        <w:trPr>
                          <w:trHeight w:val="1279"/>
                        </w:trPr>
                        <w:tc>
                          <w:tcPr>
                            <w:tcW w:w="510" w:type="dxa"/>
                          </w:tcPr>
                          <w:p w:rsidR="00C554A9" w:rsidRPr="00403747" w:rsidRDefault="00C554A9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ind w:leftChars="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601" w:type="dxa"/>
                          </w:tcPr>
                          <w:p w:rsidR="00C554A9" w:rsidRPr="00C554A9" w:rsidRDefault="00C554A9" w:rsidP="00C554A9">
                            <w:pPr>
                              <w:jc w:val="right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I hurt my arm.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54A9" w:rsidRPr="00524266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C554A9" w:rsidRPr="00C554A9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熱があります</w:t>
                            </w:r>
                          </w:p>
                        </w:tc>
                      </w:tr>
                      <w:tr w:rsidR="00C554A9" w:rsidRPr="00524266" w:rsidTr="00B826F6">
                        <w:trPr>
                          <w:trHeight w:val="1279"/>
                        </w:trPr>
                        <w:tc>
                          <w:tcPr>
                            <w:tcW w:w="510" w:type="dxa"/>
                          </w:tcPr>
                          <w:p w:rsidR="00C554A9" w:rsidRPr="00403747" w:rsidRDefault="00C554A9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ind w:leftChars="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601" w:type="dxa"/>
                          </w:tcPr>
                          <w:p w:rsidR="00C554A9" w:rsidRPr="00C554A9" w:rsidRDefault="00C554A9" w:rsidP="00C554A9">
                            <w:pPr>
                              <w:jc w:val="right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I feel sick.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54A9" w:rsidRPr="00524266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</w:tcPr>
                          <w:p w:rsidR="00C554A9" w:rsidRPr="00C554A9" w:rsidRDefault="00C554A9" w:rsidP="00C554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腕を痛めました</w:t>
                            </w:r>
                          </w:p>
                        </w:tc>
                      </w:tr>
                    </w:tbl>
                    <w:p w:rsidR="00C554A9" w:rsidRDefault="00C554A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BE4DD9" w:rsidRDefault="00DB1446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833DB" wp14:editId="331A362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50774" cy="7386130"/>
                <wp:effectExtent l="0" t="0" r="0" b="571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774" cy="7386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46" w:rsidRPr="00DB1446" w:rsidRDefault="00DB1446" w:rsidP="00DB1446">
                            <w:pPr>
                              <w:jc w:val="left"/>
                              <w:rPr>
                                <w:rFonts w:ascii="Arial Black" w:hAnsi="Arial Black" w:hint="eastAsia"/>
                                <w:b/>
                                <w:sz w:val="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>Part 3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>:  Writing Practice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br/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4"/>
                              <w:gridCol w:w="2650"/>
                              <w:gridCol w:w="2811"/>
                            </w:tblGrid>
                            <w:tr w:rsidR="00DB1446" w:rsidTr="00B826F6">
                              <w:trPr>
                                <w:trHeight w:val="2968"/>
                              </w:trPr>
                              <w:tc>
                                <w:tcPr>
                                  <w:tcW w:w="2911" w:type="dxa"/>
                                </w:tcPr>
                                <w:p w:rsidR="00DB1446" w:rsidRPr="00076453" w:rsidRDefault="00DB1446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ind w:leftChars="0"/>
                                    <w:contextualSpacing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076453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headache</w:t>
                                  </w:r>
                                  <w:r>
                                    <w:rPr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2A4AB32" wp14:editId="124886BE">
                                        <wp:extent cx="1222931" cy="1009403"/>
                                        <wp:effectExtent l="0" t="0" r="0" b="635"/>
                                        <wp:docPr id="11" name="図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 descr="http://assets.pakwheels.com/forums/2009/3/2/headache_2YV_PakWheels(com)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0807" cy="10159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</w:tcPr>
                                <w:p w:rsidR="00DB1446" w:rsidRDefault="00DB1446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ind w:leftChars="0"/>
                                    <w:contextualSpacing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076453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arm</w:t>
                                  </w:r>
                                </w:p>
                                <w:p w:rsidR="00DB1446" w:rsidRPr="00076453" w:rsidRDefault="00DB1446" w:rsidP="00C554A9">
                                  <w:pPr>
                                    <w:pStyle w:val="ae"/>
                                    <w:widowControl/>
                                    <w:ind w:leftChars="0" w:left="360"/>
                                    <w:contextualSpacing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0365D7E1" wp14:editId="751796B2">
                                        <wp:extent cx="779466" cy="1092530"/>
                                        <wp:effectExtent l="0" t="0" r="1905" b="0"/>
                                        <wp:docPr id="12" name="図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grayscl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4690" cy="11138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</w:tcPr>
                                <w:p w:rsidR="00DB1446" w:rsidRPr="00076453" w:rsidRDefault="00DB1446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ind w:leftChars="0"/>
                                    <w:contextualSpacing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076453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stomachache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24FD2134" wp14:editId="1DEF8928">
                                        <wp:extent cx="1196196" cy="1045028"/>
                                        <wp:effectExtent l="0" t="0" r="4445" b="3175"/>
                                        <wp:docPr id="13" name="図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 descr="http://4.bp.blogspot.com/-_R30zCfpJpY/Tia5E0ztG7I/AAAAAAAADWM/PNw-gwGl4WY/s1600/stomachache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01988" cy="10500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B1446" w:rsidRDefault="00DB1446" w:rsidP="00DB1446"/>
                          <w:p w:rsidR="00DB1446" w:rsidRDefault="00DB1446" w:rsidP="00DB1446"/>
                          <w:p w:rsidR="00DB1446" w:rsidRPr="00DB1446" w:rsidRDefault="00DB1446" w:rsidP="00DB1446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after="200"/>
                              <w:ind w:leftChars="0"/>
                              <w:contextualSpacing/>
                              <w:jc w:val="left"/>
                              <w:rPr>
                                <w:sz w:val="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C554A9">
                              <w:rPr>
                                <w:rFonts w:ascii="MV Boli" w:hAnsi="MV Boli" w:cs="MV Boli"/>
                                <w:sz w:val="36"/>
                                <w:szCs w:val="36"/>
                                <w:u w:val="single"/>
                              </w:rPr>
                              <w:t>What</w:t>
                            </w:r>
                            <w:r>
                              <w:rPr>
                                <w:rFonts w:ascii="MV Boli" w:hAnsi="MV Boli" w:cs="MV Boli"/>
                                <w:sz w:val="36"/>
                                <w:szCs w:val="36"/>
                                <w:u w:val="single"/>
                              </w:rPr>
                              <w:t>’s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the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C554A9">
                              <w:rPr>
                                <w:rFonts w:ascii="MV Boli" w:hAnsi="MV Boli" w:cs="MV Boli"/>
                                <w:sz w:val="36"/>
                                <w:szCs w:val="36"/>
                                <w:u w:val="single"/>
                              </w:rPr>
                              <w:t>matter</w:t>
                            </w:r>
                            <w:r>
                              <w:rPr>
                                <w:rFonts w:ascii="MV Boli" w:hAnsi="MV Boli" w:cs="MV Boli"/>
                                <w:sz w:val="36"/>
                                <w:szCs w:val="36"/>
                                <w:u w:val="single"/>
                              </w:rPr>
                              <w:t xml:space="preserve">        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?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－</w:t>
                            </w:r>
                            <w:r>
                              <w:rPr>
                                <w:rFonts w:ascii="MV Boli" w:hAnsi="MV Boli" w:cs="MV Boli"/>
                                <w:sz w:val="36"/>
                                <w:szCs w:val="36"/>
                                <w:u w:val="single"/>
                              </w:rPr>
                              <w:t>I have a headache</w:t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_________________</w:t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DB1446" w:rsidRPr="00DB1446" w:rsidRDefault="00DB1446" w:rsidP="00DB1446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  <w:contextualSpacing/>
                              <w:jc w:val="left"/>
                              <w:rPr>
                                <w:sz w:val="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_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__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</w:t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?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br/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－</w:t>
                            </w:r>
                            <w:r w:rsidRPr="00C554A9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I</w:t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hurt my </w:t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__________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________</w:t>
                            </w:r>
                            <w:r w:rsidRPr="00DB1446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_______</w:t>
                            </w:r>
                            <w:r w:rsidRPr="00DB1446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.</w:t>
                            </w:r>
                            <w:r w:rsidRPr="00DB1446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DB1446" w:rsidRPr="00C554A9" w:rsidRDefault="00DB1446" w:rsidP="00DB1446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after="200" w:line="480" w:lineRule="auto"/>
                              <w:ind w:leftChars="0"/>
                              <w:contextualSpacing/>
                              <w:jc w:val="left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____</w:t>
                            </w:r>
                            <w:r w:rsidRPr="00E03F72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</w:t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?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br/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－</w:t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_____________________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u w:val="single"/>
                              </w:rPr>
                              <w:t>___</w:t>
                            </w:r>
                            <w:r w:rsidRPr="00C554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33DB" id="テキスト ボックス 9" o:spid="_x0000_s1028" type="#_x0000_t202" style="position:absolute;left:0;text-align:left;margin-left:0;margin-top:0;width:429.2pt;height:581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" fillcolor="white [3201]" stroked="f" strokeweight=".5pt">
                <v:textbox>
                  <w:txbxContent>
                    <w:p w:rsidR="00DB1446" w:rsidRPr="00DB1446" w:rsidRDefault="00DB1446" w:rsidP="00DB1446">
                      <w:pPr>
                        <w:jc w:val="left"/>
                        <w:rPr>
                          <w:rFonts w:ascii="Arial Black" w:hAnsi="Arial Black" w:hint="eastAsia"/>
                          <w:b/>
                          <w:sz w:val="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>Part 3</w:t>
                      </w:r>
                      <w:r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>:  Writing Practice</w:t>
                      </w:r>
                      <w:r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br/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4"/>
                        <w:gridCol w:w="2650"/>
                        <w:gridCol w:w="2811"/>
                      </w:tblGrid>
                      <w:tr w:rsidR="00DB1446" w:rsidTr="00B826F6">
                        <w:trPr>
                          <w:trHeight w:val="2968"/>
                        </w:trPr>
                        <w:tc>
                          <w:tcPr>
                            <w:tcW w:w="2911" w:type="dxa"/>
                          </w:tcPr>
                          <w:p w:rsidR="00DB1446" w:rsidRPr="00076453" w:rsidRDefault="00DB1446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76453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headache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2A4AB32" wp14:editId="124886BE">
                                  <wp:extent cx="1222931" cy="1009403"/>
                                  <wp:effectExtent l="0" t="0" r="0" b="635"/>
                                  <wp:docPr id="11" name="図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://assets.pakwheels.com/forums/2009/3/2/headache_2YV_PakWheels(com)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0807" cy="1015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12" w:type="dxa"/>
                          </w:tcPr>
                          <w:p w:rsidR="00DB1446" w:rsidRDefault="00DB1446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76453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arm</w:t>
                            </w:r>
                          </w:p>
                          <w:p w:rsidR="00DB1446" w:rsidRPr="00076453" w:rsidRDefault="00DB1446" w:rsidP="00C554A9">
                            <w:pPr>
                              <w:pStyle w:val="ae"/>
                              <w:widowControl/>
                              <w:ind w:leftChars="0" w:left="360"/>
                              <w:contextualSpacing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365D7E1" wp14:editId="751796B2">
                                  <wp:extent cx="779466" cy="1092530"/>
                                  <wp:effectExtent l="0" t="0" r="1905" b="0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690" cy="1113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12" w:type="dxa"/>
                          </w:tcPr>
                          <w:p w:rsidR="00DB1446" w:rsidRPr="00076453" w:rsidRDefault="00DB1446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76453">
                              <w:rPr>
                                <w:b/>
                                <w:sz w:val="32"/>
                                <w:szCs w:val="32"/>
                              </w:rPr>
                              <w:t>stomachache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4FD2134" wp14:editId="1DEF8928">
                                  <wp:extent cx="1196196" cy="1045028"/>
                                  <wp:effectExtent l="0" t="0" r="4445" b="3175"/>
                                  <wp:docPr id="13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http://4.bp.blogspot.com/-_R30zCfpJpY/Tia5E0ztG7I/AAAAAAAADWM/PNw-gwGl4WY/s1600/stomachach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1988" cy="10500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B1446" w:rsidRDefault="00DB1446" w:rsidP="00DB1446"/>
                    <w:p w:rsidR="00DB1446" w:rsidRDefault="00DB1446" w:rsidP="00DB1446"/>
                    <w:p w:rsidR="00DB1446" w:rsidRPr="00DB1446" w:rsidRDefault="00DB1446" w:rsidP="00DB1446">
                      <w:pPr>
                        <w:pStyle w:val="ae"/>
                        <w:widowControl/>
                        <w:numPr>
                          <w:ilvl w:val="0"/>
                          <w:numId w:val="3"/>
                        </w:numPr>
                        <w:spacing w:after="200"/>
                        <w:ind w:leftChars="0"/>
                        <w:contextualSpacing/>
                        <w:jc w:val="left"/>
                        <w:rPr>
                          <w:sz w:val="2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C554A9">
                        <w:rPr>
                          <w:rFonts w:ascii="MV Boli" w:hAnsi="MV Boli" w:cs="MV Boli"/>
                          <w:sz w:val="36"/>
                          <w:szCs w:val="36"/>
                          <w:u w:val="single"/>
                        </w:rPr>
                        <w:t>What</w:t>
                      </w:r>
                      <w:r>
                        <w:rPr>
                          <w:rFonts w:ascii="MV Boli" w:hAnsi="MV Boli" w:cs="MV Boli"/>
                          <w:sz w:val="36"/>
                          <w:szCs w:val="36"/>
                          <w:u w:val="single"/>
                        </w:rPr>
                        <w:t>’s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 xml:space="preserve">     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</w:rPr>
                        <w:t xml:space="preserve"> the </w:t>
                      </w:r>
                      <w:r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C554A9">
                        <w:rPr>
                          <w:rFonts w:ascii="MV Boli" w:hAnsi="MV Boli" w:cs="MV Boli"/>
                          <w:sz w:val="36"/>
                          <w:szCs w:val="36"/>
                          <w:u w:val="single"/>
                        </w:rPr>
                        <w:t>matter</w:t>
                      </w:r>
                      <w:r>
                        <w:rPr>
                          <w:rFonts w:ascii="MV Boli" w:hAnsi="MV Boli" w:cs="MV Boli"/>
                          <w:sz w:val="36"/>
                          <w:szCs w:val="36"/>
                          <w:u w:val="single"/>
                        </w:rPr>
                        <w:t xml:space="preserve">        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</w:rPr>
                        <w:t>?</w:t>
                      </w:r>
                      <w:r>
                        <w:rPr>
                          <w:sz w:val="36"/>
                          <w:szCs w:val="36"/>
                        </w:rPr>
                        <w:br/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</w:rPr>
                        <w:t>－</w:t>
                      </w:r>
                      <w:r>
                        <w:rPr>
                          <w:rFonts w:ascii="MV Boli" w:hAnsi="MV Boli" w:cs="MV Boli"/>
                          <w:sz w:val="36"/>
                          <w:szCs w:val="36"/>
                          <w:u w:val="single"/>
                        </w:rPr>
                        <w:t>I have a headache</w:t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_________________</w:t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sz w:val="36"/>
                          <w:szCs w:val="36"/>
                        </w:rPr>
                        <w:br/>
                      </w:r>
                    </w:p>
                    <w:p w:rsidR="00DB1446" w:rsidRPr="00DB1446" w:rsidRDefault="00DB1446" w:rsidP="00DB1446">
                      <w:pPr>
                        <w:pStyle w:val="ae"/>
                        <w:widowControl/>
                        <w:numPr>
                          <w:ilvl w:val="0"/>
                          <w:numId w:val="3"/>
                        </w:numPr>
                        <w:ind w:leftChars="0"/>
                        <w:contextualSpacing/>
                        <w:jc w:val="left"/>
                        <w:rPr>
                          <w:sz w:val="2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_______</w:t>
                      </w:r>
                      <w:r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_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</w:rPr>
                        <w:t xml:space="preserve">the 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__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</w:t>
                      </w:r>
                      <w:r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</w:t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</w:rPr>
                        <w:t>?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br/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</w:rPr>
                        <w:t>－</w:t>
                      </w:r>
                      <w:r w:rsidRPr="00C554A9">
                        <w:rPr>
                          <w:rFonts w:ascii="Times New Roman" w:hAnsi="Times New Roman"/>
                          <w:sz w:val="36"/>
                          <w:szCs w:val="36"/>
                        </w:rPr>
                        <w:t>I</w:t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</w:rPr>
                        <w:t xml:space="preserve"> hurt my </w:t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__________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________</w:t>
                      </w:r>
                      <w:r w:rsidRPr="00DB1446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_______</w:t>
                      </w:r>
                      <w:r w:rsidRPr="00DB1446">
                        <w:rPr>
                          <w:rFonts w:hint="eastAsia"/>
                          <w:sz w:val="36"/>
                          <w:szCs w:val="36"/>
                        </w:rPr>
                        <w:t>.</w:t>
                      </w:r>
                      <w:r w:rsidRPr="00DB1446">
                        <w:rPr>
                          <w:sz w:val="36"/>
                          <w:szCs w:val="36"/>
                        </w:rPr>
                        <w:br/>
                      </w:r>
                    </w:p>
                    <w:p w:rsidR="00DB1446" w:rsidRPr="00C554A9" w:rsidRDefault="00DB1446" w:rsidP="00DB1446">
                      <w:pPr>
                        <w:pStyle w:val="ae"/>
                        <w:widowControl/>
                        <w:numPr>
                          <w:ilvl w:val="0"/>
                          <w:numId w:val="3"/>
                        </w:numPr>
                        <w:spacing w:after="200" w:line="480" w:lineRule="auto"/>
                        <w:ind w:leftChars="0"/>
                        <w:contextualSpacing/>
                        <w:jc w:val="left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_______</w:t>
                      </w:r>
                      <w:r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_________</w:t>
                      </w:r>
                      <w:r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____</w:t>
                      </w:r>
                      <w:r w:rsidRPr="00E03F72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</w:t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</w:rPr>
                        <w:t>?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br/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</w:rPr>
                        <w:t>－</w:t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_____________________</w:t>
                      </w:r>
                      <w:r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________</w:t>
                      </w:r>
                      <w:r>
                        <w:rPr>
                          <w:rFonts w:hint="eastAsia"/>
                          <w:sz w:val="36"/>
                          <w:szCs w:val="36"/>
                          <w:u w:val="single"/>
                        </w:rPr>
                        <w:t>___</w:t>
                      </w:r>
                      <w:r w:rsidRPr="00C554A9">
                        <w:rPr>
                          <w:rFonts w:hint="eastAsia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CD229" wp14:editId="77574D87">
                <wp:simplePos x="0" y="0"/>
                <wp:positionH relativeFrom="margin">
                  <wp:align>right</wp:align>
                </wp:positionH>
                <wp:positionV relativeFrom="paragraph">
                  <wp:posOffset>-6985</wp:posOffset>
                </wp:positionV>
                <wp:extent cx="5450774" cy="7386130"/>
                <wp:effectExtent l="0" t="0" r="0" b="571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774" cy="7386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4A9" w:rsidRDefault="00DB1446" w:rsidP="00C554A9">
                            <w:pPr>
                              <w:jc w:val="left"/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>Part 4</w:t>
                            </w:r>
                            <w:r w:rsidR="00C554A9"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 xml:space="preserve">:  </w:t>
                            </w:r>
                            <w:r w:rsidR="00C554A9"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u w:val="single"/>
                              </w:rPr>
                              <w:t>Speaking Practice</w:t>
                            </w:r>
                          </w:p>
                          <w:p w:rsidR="00C554A9" w:rsidRPr="00C554A9" w:rsidRDefault="00C554A9" w:rsidP="00C554A9">
                            <w:pPr>
                              <w:jc w:val="left"/>
                              <w:rPr>
                                <w:rFonts w:ascii="Arial Black" w:hAnsi="Arial Black"/>
                                <w:b/>
                                <w:sz w:val="2"/>
                                <w:szCs w:val="52"/>
                                <w:u w:val="single"/>
                              </w:rPr>
                            </w:pPr>
                          </w:p>
                          <w:p w:rsidR="00C554A9" w:rsidRPr="00EE724E" w:rsidRDefault="00C554A9" w:rsidP="00C554A9">
                            <w:pPr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,</w:instrText>
                            </w:r>
                            <w:r w:rsidRPr="00CB62E6">
                              <w:rPr>
                                <w:rFonts w:hint="eastAsia"/>
                                <w:position w:val="6"/>
                                <w:sz w:val="30"/>
                                <w:szCs w:val="44"/>
                                <w:shd w:val="pct15" w:color="auto" w:fill="FFFFFF"/>
                              </w:rPr>
                              <w:instrText>A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)</w:instrText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end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t xml:space="preserve"> </w:t>
                            </w:r>
                            <w:r w:rsidRPr="00EE724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</w:t>
                            </w:r>
                            <w:r w:rsidRPr="00C554A9">
                              <w:rPr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fldChar w:fldCharType="begin"/>
                            </w:r>
                            <w:r w:rsidRPr="00C554A9">
                              <w:rPr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instrText xml:space="preserve"> </w:instrTex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instrText>eq \o\ac(</w:instrTex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instrText>○</w:instrTex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instrText>,</w:instrText>
                            </w:r>
                            <w:r w:rsidRPr="00C554A9">
                              <w:rPr>
                                <w:rFonts w:hint="eastAsia"/>
                                <w:position w:val="6"/>
                                <w:sz w:val="28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instrText>B</w:instrTex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instrText>)</w:instrText>
                            </w:r>
                            <w:r w:rsidRPr="00C554A9">
                              <w:rPr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fldChar w:fldCharType="end"/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          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, I don</w:t>
                            </w:r>
                            <w:r w:rsidRPr="00C554A9">
                              <w:rPr>
                                <w:sz w:val="40"/>
                                <w:szCs w:val="44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t feel well.</w:t>
                            </w:r>
                          </w:p>
                          <w:p w:rsidR="00C554A9" w:rsidRPr="00EE724E" w:rsidRDefault="00C554A9" w:rsidP="00C554A9">
                            <w:pPr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,</w:instrText>
                            </w:r>
                            <w:r w:rsidRPr="00CB62E6">
                              <w:rPr>
                                <w:rFonts w:hint="eastAsia"/>
                                <w:position w:val="6"/>
                                <w:sz w:val="30"/>
                                <w:szCs w:val="44"/>
                                <w:shd w:val="pct15" w:color="auto" w:fill="FFFFFF"/>
                              </w:rPr>
                              <w:instrText>B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)</w:instrText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end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t xml:space="preserve"> </w:t>
                            </w:r>
                            <w:r w:rsidRPr="00EE724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What</w:t>
                            </w:r>
                            <w:r w:rsidRPr="00C554A9">
                              <w:rPr>
                                <w:sz w:val="40"/>
                                <w:szCs w:val="44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s the matter?</w:t>
                            </w:r>
                          </w:p>
                          <w:p w:rsidR="00C554A9" w:rsidRPr="00EE724E" w:rsidRDefault="00C554A9" w:rsidP="00C554A9">
                            <w:pPr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,</w:instrText>
                            </w:r>
                            <w:r w:rsidRPr="00CB62E6">
                              <w:rPr>
                                <w:rFonts w:hint="eastAsia"/>
                                <w:position w:val="6"/>
                                <w:sz w:val="30"/>
                                <w:szCs w:val="44"/>
                                <w:shd w:val="pct15" w:color="auto" w:fill="FFFFFF"/>
                              </w:rPr>
                              <w:instrText>A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)</w:instrText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end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①　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       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.</w:t>
                            </w:r>
                          </w:p>
                          <w:p w:rsidR="00C554A9" w:rsidRDefault="00C554A9" w:rsidP="00C554A9">
                            <w:pPr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,</w:instrText>
                            </w:r>
                            <w:r w:rsidRPr="00CB62E6">
                              <w:rPr>
                                <w:rFonts w:hint="eastAsia"/>
                                <w:position w:val="6"/>
                                <w:sz w:val="30"/>
                                <w:szCs w:val="44"/>
                                <w:shd w:val="pct15" w:color="auto" w:fill="FFFFFF"/>
                              </w:rPr>
                              <w:instrText>B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)</w:instrText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end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:</w:t>
                            </w:r>
                            <w:r w:rsidRPr="00EE724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That’s too bad.</w:t>
                            </w:r>
                          </w:p>
                          <w:p w:rsidR="00C554A9" w:rsidRPr="00EE724E" w:rsidRDefault="00C554A9" w:rsidP="00C554A9">
                            <w:pPr>
                              <w:ind w:firstLine="88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Let</w:t>
                            </w:r>
                            <w:r w:rsidRPr="00C554A9">
                              <w:rPr>
                                <w:sz w:val="40"/>
                                <w:szCs w:val="44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 xml:space="preserve">s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  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  <w:bdr w:val="single" w:sz="4" w:space="0" w:color="auto"/>
                                <w:shd w:val="pct15" w:color="auto" w:fill="FFFFFF"/>
                              </w:rPr>
                              <w:t xml:space="preserve">  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.</w:t>
                            </w:r>
                          </w:p>
                          <w:p w:rsidR="00C554A9" w:rsidRPr="00EE724E" w:rsidRDefault="00C554A9" w:rsidP="00C554A9">
                            <w:pPr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,</w:instrText>
                            </w:r>
                            <w:r w:rsidRPr="00CB62E6">
                              <w:rPr>
                                <w:rFonts w:hint="eastAsia"/>
                                <w:position w:val="6"/>
                                <w:sz w:val="30"/>
                                <w:szCs w:val="44"/>
                                <w:shd w:val="pct15" w:color="auto" w:fill="FFFFFF"/>
                              </w:rPr>
                              <w:instrText>A</w:instrTex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shd w:val="pct15" w:color="auto" w:fill="FFFFFF"/>
                              </w:rPr>
                              <w:instrText>)</w:instrText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fldChar w:fldCharType="end"/>
                            </w:r>
                            <w:r>
                              <w:rPr>
                                <w:sz w:val="44"/>
                                <w:szCs w:val="44"/>
                                <w:shd w:val="pct15" w:color="auto" w:fill="FFFFFF"/>
                              </w:rPr>
                              <w:t xml:space="preserve"> </w:t>
                            </w:r>
                            <w:r w:rsidRPr="00EE724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That</w:t>
                            </w:r>
                            <w:r w:rsidRPr="00C554A9">
                              <w:rPr>
                                <w:sz w:val="40"/>
                                <w:szCs w:val="44"/>
                              </w:rPr>
                              <w:t>’</w:t>
                            </w: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s very kind of you.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52"/>
                              <w:gridCol w:w="3836"/>
                            </w:tblGrid>
                            <w:tr w:rsidR="00C554A9" w:rsidRPr="00524266" w:rsidTr="00C554A9">
                              <w:tc>
                                <w:tcPr>
                                  <w:tcW w:w="4352" w:type="dxa"/>
                                </w:tcPr>
                                <w:p w:rsidR="00C554A9" w:rsidRDefault="00C554A9" w:rsidP="00C554A9">
                                  <w:pPr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C554A9" w:rsidRDefault="00C554A9" w:rsidP="00C554A9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C554A9" w:rsidRDefault="00C554A9" w:rsidP="00C554A9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C554A9" w:rsidRPr="00524266" w:rsidRDefault="00C554A9" w:rsidP="00C554A9">
                                  <w:pPr>
                                    <w:rPr>
                                      <w:rFonts w:hint="eastAsia"/>
                                      <w:b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C554A9" w:rsidRPr="00CB62E6" w:rsidRDefault="00C554A9" w:rsidP="00C554A9">
                                  <w:pPr>
                                    <w:pStyle w:val="ae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="276" w:lineRule="auto"/>
                                    <w:ind w:leftChars="0"/>
                                    <w:contextualSpacing/>
                                    <w:jc w:val="left"/>
                                    <w:rPr>
                                      <w:sz w:val="44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Pr="00CB62E6">
                                    <w:rPr>
                                      <w:rFonts w:hint="eastAsia"/>
                                      <w:b/>
                                      <w:sz w:val="44"/>
                                      <w:szCs w:val="44"/>
                                      <w:u w:val="single"/>
                                    </w:rPr>
                                    <w:t>Sentences</w:t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 w:rsidR="00C554A9" w:rsidRPr="00524266" w:rsidRDefault="00C554A9" w:rsidP="00C554A9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C554A9" w:rsidRPr="00524266" w:rsidTr="00C554A9">
                              <w:trPr>
                                <w:trHeight w:val="3504"/>
                              </w:trPr>
                              <w:tc>
                                <w:tcPr>
                                  <w:tcW w:w="4352" w:type="dxa"/>
                                </w:tcPr>
                                <w:p w:rsidR="00C554A9" w:rsidRPr="00C554A9" w:rsidRDefault="00C554A9" w:rsidP="00C554A9">
                                  <w:pPr>
                                    <w:jc w:val="left"/>
                                    <w:rPr>
                                      <w:sz w:val="40"/>
                                      <w:szCs w:val="44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40"/>
                                      <w:szCs w:val="44"/>
                                    </w:rPr>
                                    <w:t>I have a stomachache.</w:t>
                                  </w:r>
                                </w:p>
                                <w:p w:rsidR="00C554A9" w:rsidRPr="00C554A9" w:rsidRDefault="00C554A9" w:rsidP="00C554A9">
                                  <w:pPr>
                                    <w:jc w:val="left"/>
                                    <w:rPr>
                                      <w:sz w:val="40"/>
                                      <w:szCs w:val="44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40"/>
                                      <w:szCs w:val="44"/>
                                    </w:rPr>
                                    <w:t>I have a cold.</w:t>
                                  </w:r>
                                </w:p>
                                <w:p w:rsidR="00C554A9" w:rsidRPr="00C554A9" w:rsidRDefault="00C554A9" w:rsidP="00C554A9">
                                  <w:pPr>
                                    <w:jc w:val="left"/>
                                    <w:rPr>
                                      <w:sz w:val="40"/>
                                      <w:szCs w:val="44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40"/>
                                      <w:szCs w:val="44"/>
                                    </w:rPr>
                                    <w:t>I have a fever.</w:t>
                                  </w:r>
                                </w:p>
                                <w:p w:rsidR="00C554A9" w:rsidRPr="00C554A9" w:rsidRDefault="00C554A9" w:rsidP="00C554A9">
                                  <w:pPr>
                                    <w:jc w:val="left"/>
                                    <w:rPr>
                                      <w:sz w:val="40"/>
                                      <w:szCs w:val="44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40"/>
                                      <w:szCs w:val="44"/>
                                    </w:rPr>
                                    <w:t>I feel sick.</w:t>
                                  </w:r>
                                </w:p>
                              </w:tc>
                              <w:tc>
                                <w:tcPr>
                                  <w:tcW w:w="3836" w:type="dxa"/>
                                </w:tcPr>
                                <w:p w:rsidR="00C554A9" w:rsidRPr="00C554A9" w:rsidRDefault="00C554A9" w:rsidP="00C554A9">
                                  <w:pPr>
                                    <w:jc w:val="left"/>
                                    <w:rPr>
                                      <w:sz w:val="40"/>
                                      <w:szCs w:val="44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40"/>
                                      <w:szCs w:val="44"/>
                                    </w:rPr>
                                    <w:t>I have a nosebleed.</w:t>
                                  </w:r>
                                </w:p>
                                <w:p w:rsidR="00C554A9" w:rsidRPr="00C554A9" w:rsidRDefault="00C554A9" w:rsidP="00C554A9">
                                  <w:pPr>
                                    <w:jc w:val="left"/>
                                    <w:rPr>
                                      <w:sz w:val="40"/>
                                      <w:szCs w:val="44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40"/>
                                      <w:szCs w:val="44"/>
                                    </w:rPr>
                                    <w:t>I have a headache.</w:t>
                                  </w:r>
                                </w:p>
                                <w:p w:rsidR="00C554A9" w:rsidRPr="00C554A9" w:rsidRDefault="00C554A9" w:rsidP="00C554A9">
                                  <w:pPr>
                                    <w:jc w:val="left"/>
                                    <w:rPr>
                                      <w:sz w:val="40"/>
                                      <w:szCs w:val="44"/>
                                    </w:rPr>
                                  </w:pPr>
                                  <w:r w:rsidRPr="00C554A9">
                                    <w:rPr>
                                      <w:rFonts w:hint="eastAsia"/>
                                      <w:sz w:val="40"/>
                                      <w:szCs w:val="44"/>
                                    </w:rPr>
                                    <w:t>I hurt my arm.</w:t>
                                  </w:r>
                                </w:p>
                              </w:tc>
                            </w:tr>
                          </w:tbl>
                          <w:p w:rsidR="00C554A9" w:rsidRDefault="00C554A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D229" id="テキスト ボックス 8" o:spid="_x0000_s1029" type="#_x0000_t202" style="position:absolute;left:0;text-align:left;margin-left:378pt;margin-top:-.55pt;width:429.2pt;height:581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" fillcolor="white [3201]" stroked="f" strokeweight=".5pt">
                <v:textbox>
                  <w:txbxContent>
                    <w:p w:rsidR="00C554A9" w:rsidRDefault="00DB1446" w:rsidP="00C554A9">
                      <w:pPr>
                        <w:jc w:val="left"/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>Part 4</w:t>
                      </w:r>
                      <w:r w:rsidR="00C554A9"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 xml:space="preserve">:  </w:t>
                      </w:r>
                      <w:r w:rsidR="00C554A9">
                        <w:rPr>
                          <w:rFonts w:ascii="Arial Black" w:hAnsi="Arial Black"/>
                          <w:b/>
                          <w:sz w:val="52"/>
                          <w:szCs w:val="52"/>
                          <w:u w:val="single"/>
                        </w:rPr>
                        <w:t>Speaking Practice</w:t>
                      </w:r>
                    </w:p>
                    <w:p w:rsidR="00C554A9" w:rsidRPr="00C554A9" w:rsidRDefault="00C554A9" w:rsidP="00C554A9">
                      <w:pPr>
                        <w:jc w:val="left"/>
                        <w:rPr>
                          <w:rFonts w:ascii="Arial Black" w:hAnsi="Arial Black"/>
                          <w:b/>
                          <w:sz w:val="2"/>
                          <w:szCs w:val="52"/>
                          <w:u w:val="single"/>
                        </w:rPr>
                      </w:pPr>
                    </w:p>
                    <w:p w:rsidR="00C554A9" w:rsidRPr="00EE724E" w:rsidRDefault="00C554A9" w:rsidP="00C554A9">
                      <w:pPr>
                        <w:jc w:val="lef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begin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○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,</w:instrText>
                      </w:r>
                      <w:r w:rsidRPr="00CB62E6">
                        <w:rPr>
                          <w:rFonts w:hint="eastAsia"/>
                          <w:position w:val="6"/>
                          <w:sz w:val="30"/>
                          <w:szCs w:val="44"/>
                          <w:shd w:val="pct15" w:color="auto" w:fill="FFFFFF"/>
                        </w:rPr>
                        <w:instrText>A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)</w:instrText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end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t xml:space="preserve"> </w:t>
                      </w:r>
                      <w:r w:rsidRPr="00EE724E">
                        <w:rPr>
                          <w:rFonts w:hint="eastAsia"/>
                          <w:sz w:val="44"/>
                          <w:szCs w:val="44"/>
                        </w:rPr>
                        <w:t xml:space="preserve">: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</w:t>
                      </w:r>
                      <w:r w:rsidRPr="00C554A9">
                        <w:rPr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fldChar w:fldCharType="begin"/>
                      </w:r>
                      <w:r w:rsidRPr="00C554A9">
                        <w:rPr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instrText xml:space="preserve"> </w:instrTex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instrText>eq \o\ac(</w:instrTex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instrText>○</w:instrTex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instrText>,</w:instrText>
                      </w:r>
                      <w:r w:rsidRPr="00C554A9">
                        <w:rPr>
                          <w:rFonts w:hint="eastAsia"/>
                          <w:position w:val="6"/>
                          <w:sz w:val="28"/>
                          <w:szCs w:val="44"/>
                          <w:bdr w:val="single" w:sz="4" w:space="0" w:color="auto"/>
                          <w:shd w:val="pct15" w:color="auto" w:fill="FFFFFF"/>
                        </w:rPr>
                        <w:instrText>B</w:instrTex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instrText>)</w:instrText>
                      </w:r>
                      <w:r w:rsidRPr="00C554A9">
                        <w:rPr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fldChar w:fldCharType="end"/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             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, I don</w:t>
                      </w:r>
                      <w:r w:rsidRPr="00C554A9">
                        <w:rPr>
                          <w:sz w:val="40"/>
                          <w:szCs w:val="44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t feel well.</w:t>
                      </w:r>
                    </w:p>
                    <w:p w:rsidR="00C554A9" w:rsidRPr="00EE724E" w:rsidRDefault="00C554A9" w:rsidP="00C554A9">
                      <w:pPr>
                        <w:jc w:val="lef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begin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○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,</w:instrText>
                      </w:r>
                      <w:r w:rsidRPr="00CB62E6">
                        <w:rPr>
                          <w:rFonts w:hint="eastAsia"/>
                          <w:position w:val="6"/>
                          <w:sz w:val="30"/>
                          <w:szCs w:val="44"/>
                          <w:shd w:val="pct15" w:color="auto" w:fill="FFFFFF"/>
                        </w:rPr>
                        <w:instrText>B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)</w:instrText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end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t xml:space="preserve"> </w:t>
                      </w:r>
                      <w:r w:rsidRPr="00EE724E">
                        <w:rPr>
                          <w:rFonts w:hint="eastAsia"/>
                          <w:sz w:val="44"/>
                          <w:szCs w:val="44"/>
                        </w:rPr>
                        <w:t xml:space="preserve">: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What</w:t>
                      </w:r>
                      <w:r w:rsidRPr="00C554A9">
                        <w:rPr>
                          <w:sz w:val="40"/>
                          <w:szCs w:val="44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s the matter?</w:t>
                      </w:r>
                    </w:p>
                    <w:p w:rsidR="00C554A9" w:rsidRPr="00EE724E" w:rsidRDefault="00C554A9" w:rsidP="00C554A9">
                      <w:pPr>
                        <w:jc w:val="lef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begin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○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,</w:instrText>
                      </w:r>
                      <w:r w:rsidRPr="00CB62E6">
                        <w:rPr>
                          <w:rFonts w:hint="eastAsia"/>
                          <w:position w:val="6"/>
                          <w:sz w:val="30"/>
                          <w:szCs w:val="44"/>
                          <w:shd w:val="pct15" w:color="auto" w:fill="FFFFFF"/>
                        </w:rPr>
                        <w:instrText>A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)</w:instrText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end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: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①　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  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  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          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.</w:t>
                      </w:r>
                    </w:p>
                    <w:p w:rsidR="00C554A9" w:rsidRDefault="00C554A9" w:rsidP="00C554A9">
                      <w:pPr>
                        <w:jc w:val="lef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begin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○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,</w:instrText>
                      </w:r>
                      <w:r w:rsidRPr="00CB62E6">
                        <w:rPr>
                          <w:rFonts w:hint="eastAsia"/>
                          <w:position w:val="6"/>
                          <w:sz w:val="30"/>
                          <w:szCs w:val="44"/>
                          <w:shd w:val="pct15" w:color="auto" w:fill="FFFFFF"/>
                        </w:rPr>
                        <w:instrText>B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)</w:instrText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end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:</w:t>
                      </w:r>
                      <w:r w:rsidRPr="00EE724E">
                        <w:rPr>
                          <w:rFonts w:hint="eastAsia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That’s too bad.</w:t>
                      </w:r>
                    </w:p>
                    <w:p w:rsidR="00C554A9" w:rsidRPr="00EE724E" w:rsidRDefault="00C554A9" w:rsidP="00C554A9">
                      <w:pPr>
                        <w:ind w:firstLine="880"/>
                        <w:jc w:val="left"/>
                        <w:rPr>
                          <w:sz w:val="44"/>
                          <w:szCs w:val="44"/>
                        </w:rPr>
                      </w:pP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Let</w:t>
                      </w:r>
                      <w:r w:rsidRPr="00C554A9">
                        <w:rPr>
                          <w:sz w:val="40"/>
                          <w:szCs w:val="44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 xml:space="preserve">s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    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  <w:bdr w:val="single" w:sz="4" w:space="0" w:color="auto"/>
                          <w:shd w:val="pct15" w:color="auto" w:fill="FFFFFF"/>
                        </w:rPr>
                        <w:t xml:space="preserve">  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.</w:t>
                      </w:r>
                    </w:p>
                    <w:p w:rsidR="00C554A9" w:rsidRPr="00EE724E" w:rsidRDefault="00C554A9" w:rsidP="00C554A9">
                      <w:pPr>
                        <w:jc w:val="lef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begin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○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,</w:instrText>
                      </w:r>
                      <w:r w:rsidRPr="00CB62E6">
                        <w:rPr>
                          <w:rFonts w:hint="eastAsia"/>
                          <w:position w:val="6"/>
                          <w:sz w:val="30"/>
                          <w:szCs w:val="44"/>
                          <w:shd w:val="pct15" w:color="auto" w:fill="FFFFFF"/>
                        </w:rPr>
                        <w:instrText>A</w:instrText>
                      </w:r>
                      <w:r>
                        <w:rPr>
                          <w:rFonts w:hint="eastAsia"/>
                          <w:sz w:val="44"/>
                          <w:szCs w:val="44"/>
                          <w:shd w:val="pct15" w:color="auto" w:fill="FFFFFF"/>
                        </w:rPr>
                        <w:instrText>)</w:instrText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fldChar w:fldCharType="end"/>
                      </w:r>
                      <w:r>
                        <w:rPr>
                          <w:sz w:val="44"/>
                          <w:szCs w:val="44"/>
                          <w:shd w:val="pct15" w:color="auto" w:fill="FFFFFF"/>
                        </w:rPr>
                        <w:t xml:space="preserve"> </w:t>
                      </w:r>
                      <w:r w:rsidRPr="00EE724E">
                        <w:rPr>
                          <w:rFonts w:hint="eastAsia"/>
                          <w:sz w:val="44"/>
                          <w:szCs w:val="44"/>
                        </w:rPr>
                        <w:t xml:space="preserve">: 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That</w:t>
                      </w:r>
                      <w:r w:rsidRPr="00C554A9">
                        <w:rPr>
                          <w:sz w:val="40"/>
                          <w:szCs w:val="44"/>
                        </w:rPr>
                        <w:t>’</w:t>
                      </w:r>
                      <w:r w:rsidRPr="00C554A9">
                        <w:rPr>
                          <w:rFonts w:hint="eastAsia"/>
                          <w:sz w:val="40"/>
                          <w:szCs w:val="44"/>
                        </w:rPr>
                        <w:t>s very kind of you.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52"/>
                        <w:gridCol w:w="3836"/>
                      </w:tblGrid>
                      <w:tr w:rsidR="00C554A9" w:rsidRPr="00524266" w:rsidTr="00C554A9">
                        <w:tc>
                          <w:tcPr>
                            <w:tcW w:w="4352" w:type="dxa"/>
                          </w:tcPr>
                          <w:p w:rsidR="00C554A9" w:rsidRDefault="00C554A9" w:rsidP="00C554A9">
                            <w:pP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C554A9" w:rsidRDefault="00C554A9" w:rsidP="00C554A9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C554A9" w:rsidRDefault="00C554A9" w:rsidP="00C554A9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C554A9" w:rsidRPr="00524266" w:rsidRDefault="00C554A9" w:rsidP="00C554A9">
                            <w:pPr>
                              <w:rPr>
                                <w:rFonts w:hint="eastAsi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C554A9" w:rsidRPr="00CB62E6" w:rsidRDefault="00C554A9" w:rsidP="00C554A9">
                            <w:pPr>
                              <w:pStyle w:val="ae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Chars="0"/>
                              <w:contextualSpacing/>
                              <w:jc w:val="left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CB62E6">
                              <w:rPr>
                                <w:rFonts w:hint="eastAsia"/>
                                <w:b/>
                                <w:sz w:val="44"/>
                                <w:szCs w:val="44"/>
                                <w:u w:val="single"/>
                              </w:rPr>
                              <w:t>Sentences</w:t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 w:rsidR="00C554A9" w:rsidRPr="00524266" w:rsidRDefault="00C554A9" w:rsidP="00C554A9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c>
                      </w:tr>
                      <w:tr w:rsidR="00C554A9" w:rsidRPr="00524266" w:rsidTr="00C554A9">
                        <w:trPr>
                          <w:trHeight w:val="3504"/>
                        </w:trPr>
                        <w:tc>
                          <w:tcPr>
                            <w:tcW w:w="4352" w:type="dxa"/>
                          </w:tcPr>
                          <w:p w:rsidR="00C554A9" w:rsidRPr="00C554A9" w:rsidRDefault="00C554A9" w:rsidP="00C554A9">
                            <w:pPr>
                              <w:jc w:val="left"/>
                              <w:rPr>
                                <w:sz w:val="40"/>
                                <w:szCs w:val="44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I have a stomachache.</w:t>
                            </w:r>
                          </w:p>
                          <w:p w:rsidR="00C554A9" w:rsidRPr="00C554A9" w:rsidRDefault="00C554A9" w:rsidP="00C554A9">
                            <w:pPr>
                              <w:jc w:val="left"/>
                              <w:rPr>
                                <w:sz w:val="40"/>
                                <w:szCs w:val="44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I have a cold.</w:t>
                            </w:r>
                          </w:p>
                          <w:p w:rsidR="00C554A9" w:rsidRPr="00C554A9" w:rsidRDefault="00C554A9" w:rsidP="00C554A9">
                            <w:pPr>
                              <w:jc w:val="left"/>
                              <w:rPr>
                                <w:sz w:val="40"/>
                                <w:szCs w:val="44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I have a fever.</w:t>
                            </w:r>
                          </w:p>
                          <w:p w:rsidR="00C554A9" w:rsidRPr="00C554A9" w:rsidRDefault="00C554A9" w:rsidP="00C554A9">
                            <w:pPr>
                              <w:jc w:val="left"/>
                              <w:rPr>
                                <w:sz w:val="40"/>
                                <w:szCs w:val="44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I feel sick.</w:t>
                            </w:r>
                          </w:p>
                        </w:tc>
                        <w:tc>
                          <w:tcPr>
                            <w:tcW w:w="3836" w:type="dxa"/>
                          </w:tcPr>
                          <w:p w:rsidR="00C554A9" w:rsidRPr="00C554A9" w:rsidRDefault="00C554A9" w:rsidP="00C554A9">
                            <w:pPr>
                              <w:jc w:val="left"/>
                              <w:rPr>
                                <w:sz w:val="40"/>
                                <w:szCs w:val="44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I have a nosebleed.</w:t>
                            </w:r>
                          </w:p>
                          <w:p w:rsidR="00C554A9" w:rsidRPr="00C554A9" w:rsidRDefault="00C554A9" w:rsidP="00C554A9">
                            <w:pPr>
                              <w:jc w:val="left"/>
                              <w:rPr>
                                <w:sz w:val="40"/>
                                <w:szCs w:val="44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I have a headache.</w:t>
                            </w:r>
                          </w:p>
                          <w:p w:rsidR="00C554A9" w:rsidRPr="00C554A9" w:rsidRDefault="00C554A9" w:rsidP="00C554A9">
                            <w:pPr>
                              <w:jc w:val="left"/>
                              <w:rPr>
                                <w:sz w:val="40"/>
                                <w:szCs w:val="44"/>
                              </w:rPr>
                            </w:pPr>
                            <w:r w:rsidRPr="00C554A9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I hurt my arm.</w:t>
                            </w:r>
                          </w:p>
                        </w:tc>
                      </w:tr>
                    </w:tbl>
                    <w:p w:rsidR="00C554A9" w:rsidRDefault="00C554A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E4DD9" w:rsidSect="00C554A9">
      <w:headerReference w:type="first" r:id="rId12"/>
      <w:footerReference w:type="first" r:id="rId13"/>
      <w:pgSz w:w="20639" w:h="14572" w:orient="landscape" w:code="12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4A9" w:rsidRDefault="00C554A9" w:rsidP="00C554A9">
      <w:r>
        <w:separator/>
      </w:r>
    </w:p>
  </w:endnote>
  <w:endnote w:type="continuationSeparator" w:id="0">
    <w:p w:rsidR="00C554A9" w:rsidRDefault="00C554A9" w:rsidP="00C5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9" w:rsidRPr="00547B47" w:rsidRDefault="00C554A9" w:rsidP="00C554A9">
    <w:pPr>
      <w:pStyle w:val="af1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4A9" w:rsidRDefault="00C554A9" w:rsidP="00C554A9">
      <w:r>
        <w:separator/>
      </w:r>
    </w:p>
  </w:footnote>
  <w:footnote w:type="continuationSeparator" w:id="0">
    <w:p w:rsidR="00C554A9" w:rsidRDefault="00C554A9" w:rsidP="00C55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5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54A9" w:rsidRPr="00C572A0" w:rsidTr="00B826F6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54A9" w:rsidRPr="005B494A" w:rsidRDefault="00C554A9" w:rsidP="00C554A9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2</w:t>
          </w:r>
        </w:p>
        <w:p w:rsidR="00C554A9" w:rsidRPr="005B494A" w:rsidRDefault="00C554A9" w:rsidP="00C554A9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We Are Talking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54A9" w:rsidRPr="00C572A0" w:rsidRDefault="00C554A9" w:rsidP="00C554A9">
          <w:pPr>
            <w:ind w:left="660"/>
            <w:rPr>
              <w:rFonts w:ascii="Comic Sans MS" w:hAnsi="Comic Sans MS"/>
              <w:b/>
              <w:sz w:val="88"/>
              <w:szCs w:val="88"/>
            </w:rPr>
          </w:pPr>
          <w:r>
            <w:rPr>
              <w:rFonts w:ascii="Cambria" w:hAnsi="Cambria"/>
              <w:b/>
              <w:sz w:val="88"/>
              <w:szCs w:val="88"/>
            </w:rPr>
            <w:t>What’s the matter?</w:t>
          </w:r>
        </w:p>
      </w:tc>
    </w:tr>
  </w:tbl>
  <w:p w:rsidR="00C554A9" w:rsidRDefault="00C554A9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5C49"/>
    <w:multiLevelType w:val="hybridMultilevel"/>
    <w:tmpl w:val="82B8397A"/>
    <w:lvl w:ilvl="0" w:tplc="9F3AF9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AF2F93"/>
    <w:multiLevelType w:val="hybridMultilevel"/>
    <w:tmpl w:val="39582DE8"/>
    <w:lvl w:ilvl="0" w:tplc="757806CC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sz w:val="36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8F4BA4"/>
    <w:multiLevelType w:val="hybridMultilevel"/>
    <w:tmpl w:val="C50268CC"/>
    <w:lvl w:ilvl="0" w:tplc="F828DDF2">
      <w:start w:val="1"/>
      <w:numFmt w:val="decimalEnclosedCircle"/>
      <w:lvlText w:val="%1"/>
      <w:lvlJc w:val="left"/>
      <w:pPr>
        <w:ind w:left="46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336328"/>
    <w:multiLevelType w:val="hybridMultilevel"/>
    <w:tmpl w:val="03E84A90"/>
    <w:lvl w:ilvl="0" w:tplc="E1F0350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12"/>
    <w:rsid w:val="00411674"/>
    <w:rsid w:val="00746F12"/>
    <w:rsid w:val="00BE4DD9"/>
    <w:rsid w:val="00C554A9"/>
    <w:rsid w:val="00DB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34EF129-3B34-4944-9A76-189D5014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Pr>
      <w:b/>
      <w:bCs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b/>
      <w:bCs/>
    </w:rPr>
  </w:style>
  <w:style w:type="character" w:customStyle="1" w:styleId="70">
    <w:name w:val="見出し 7 (文字)"/>
    <w:basedOn w:val="a0"/>
    <w:link w:val="7"/>
    <w:uiPriority w:val="9"/>
  </w:style>
  <w:style w:type="character" w:customStyle="1" w:styleId="80">
    <w:name w:val="見出し 8 (文字)"/>
    <w:basedOn w:val="a0"/>
    <w:link w:val="8"/>
    <w:uiPriority w:val="9"/>
  </w:style>
  <w:style w:type="character" w:customStyle="1" w:styleId="90">
    <w:name w:val="見出し 9 (文字)"/>
    <w:basedOn w:val="a0"/>
    <w:link w:val="9"/>
    <w:uiPriority w:val="9"/>
  </w:style>
  <w:style w:type="paragraph" w:styleId="a3">
    <w:name w:val="Title"/>
    <w:basedOn w:val="a"/>
    <w:next w:val="a"/>
    <w:link w:val="a4"/>
    <w:uiPriority w:val="10"/>
    <w:qFormat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21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ab"/>
    <w:uiPriority w:val="29"/>
    <w:qFormat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4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C554A9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C554A9"/>
  </w:style>
  <w:style w:type="paragraph" w:styleId="af3">
    <w:name w:val="footer"/>
    <w:basedOn w:val="a"/>
    <w:link w:val="af4"/>
    <w:uiPriority w:val="99"/>
    <w:unhideWhenUsed/>
    <w:rsid w:val="00C554A9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C554A9"/>
  </w:style>
  <w:style w:type="table" w:styleId="af5">
    <w:name w:val="Table Grid"/>
    <w:basedOn w:val="a1"/>
    <w:uiPriority w:val="59"/>
    <w:rsid w:val="00C554A9"/>
    <w:rPr>
      <w:rFonts w:ascii="Calibri" w:eastAsia="ＭＳ 明朝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99D2A-38AA-43DB-B57C-13207A99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Kamikosaka</cp:lastModifiedBy>
  <cp:revision>3</cp:revision>
  <dcterms:created xsi:type="dcterms:W3CDTF">2016-03-18T05:42:00Z</dcterms:created>
  <dcterms:modified xsi:type="dcterms:W3CDTF">2016-03-18T06:06:00Z</dcterms:modified>
</cp:coreProperties>
</file>