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45" w:rsidRDefault="00657145">
      <w:r w:rsidRPr="00657145">
        <w:drawing>
          <wp:anchor distT="0" distB="0" distL="114300" distR="114300" simplePos="0" relativeHeight="251658240" behindDoc="0" locked="0" layoutInCell="1" allowOverlap="1" wp14:anchorId="7ED98B3A" wp14:editId="7ABF28B4">
            <wp:simplePos x="0" y="0"/>
            <wp:positionH relativeFrom="margin">
              <wp:posOffset>25134</wp:posOffset>
            </wp:positionH>
            <wp:positionV relativeFrom="margin">
              <wp:posOffset>2068830</wp:posOffset>
            </wp:positionV>
            <wp:extent cx="7401439" cy="7110484"/>
            <wp:effectExtent l="0" t="0" r="0" b="0"/>
            <wp:wrapSquare wrapText="bothSides"/>
            <wp:docPr id="85" name="Shap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hape 85"/>
                    <pic:cNvPicPr preferRelativeResize="0"/>
                  </pic:nvPicPr>
                  <pic:blipFill rotWithShape="1"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401439" cy="71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57145" w:rsidRDefault="00657145">
      <w:r w:rsidRPr="00657145"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420024" cy="6550925"/>
            <wp:effectExtent l="0" t="0" r="0" b="0"/>
            <wp:wrapSquare wrapText="bothSides"/>
            <wp:docPr id="105" name="Shap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hape 105"/>
                    <pic:cNvPicPr preferRelativeResize="0"/>
                  </pic:nvPicPr>
                  <pic:blipFill rotWithShape="1"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420024" cy="65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57145" w:rsidRDefault="00657145">
      <w:r w:rsidRPr="00657145">
        <w:lastRenderedPageBreak/>
        <w:drawing>
          <wp:anchor distT="0" distB="0" distL="114300" distR="114300" simplePos="0" relativeHeight="251661312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397087" cy="8124451"/>
            <wp:effectExtent l="0" t="0" r="0" b="0"/>
            <wp:wrapSquare wrapText="bothSides"/>
            <wp:docPr id="115" name="Shap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Shape 115"/>
                    <pic:cNvPicPr preferRelativeResize="0"/>
                  </pic:nvPicPr>
                  <pic:blipFill rotWithShape="1"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397087" cy="81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57145" w:rsidRDefault="00657145">
      <w:r w:rsidRPr="00657145">
        <w:lastRenderedPageBreak/>
        <w:drawing>
          <wp:anchor distT="0" distB="0" distL="114300" distR="114300" simplePos="0" relativeHeight="25166233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465325" cy="7465325"/>
            <wp:effectExtent l="0" t="0" r="0" b="0"/>
            <wp:wrapSquare wrapText="bothSides"/>
            <wp:docPr id="125" name="Shap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Shape 125"/>
                    <pic:cNvPicPr preferRelativeResize="0"/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465325" cy="74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57145" w:rsidRDefault="00657145">
      <w:r w:rsidRPr="00657145">
        <w:lastRenderedPageBreak/>
        <w:drawing>
          <wp:anchor distT="0" distB="0" distL="114300" distR="114300" simplePos="0" relativeHeight="25166336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410734" cy="7443816"/>
            <wp:effectExtent l="0" t="0" r="0" b="0"/>
            <wp:wrapSquare wrapText="bothSides"/>
            <wp:docPr id="144" name="Shap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Shape 144"/>
                    <pic:cNvPicPr preferRelativeResize="0"/>
                  </pic:nvPicPr>
                  <pic:blipFill rotWithShape="1"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410734" cy="744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57145" w:rsidRDefault="00657145">
      <w:r w:rsidRPr="00657145">
        <w:lastRenderedPageBreak/>
        <w:drawing>
          <wp:anchor distT="0" distB="0" distL="114300" distR="114300" simplePos="0" relativeHeight="25166438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438030" cy="7438030"/>
            <wp:effectExtent l="0" t="0" r="0" b="0"/>
            <wp:wrapSquare wrapText="bothSides"/>
            <wp:docPr id="174" name="Shap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Shape 174"/>
                    <pic:cNvPicPr preferRelativeResize="0"/>
                  </pic:nvPicPr>
                  <pic:blipFill rotWithShape="1"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438030" cy="743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57145" w:rsidRDefault="00657145">
      <w:r w:rsidRPr="00657145"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1645265" cy="7299325"/>
            <wp:effectExtent l="0" t="2171700" r="0" b="2149475"/>
            <wp:wrapSquare wrapText="bothSides"/>
            <wp:docPr id="184" name="Shap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Shape 184"/>
                    <pic:cNvPicPr preferRelativeResize="0"/>
                  </pic:nvPicPr>
                  <pic:blipFill rotWithShape="1"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 rot="5400000">
                      <a:off x="0" y="0"/>
                      <a:ext cx="11645265" cy="72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57145" w:rsidRDefault="00657145">
      <w:r w:rsidRPr="00657145"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284335" cy="7545070"/>
            <wp:effectExtent l="0" t="876300" r="0" b="855980"/>
            <wp:wrapSquare wrapText="bothSides"/>
            <wp:docPr id="203" name="Shap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Shape 203"/>
                    <pic:cNvPicPr preferRelativeResize="0"/>
                  </pic:nvPicPr>
                  <pic:blipFill rotWithShape="1">
                    <a:blip r:embed="rId12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 rot="5400000">
                      <a:off x="0" y="0"/>
                      <a:ext cx="9284335" cy="754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57145" w:rsidRDefault="00657145">
      <w:r w:rsidRPr="00657145">
        <w:lastRenderedPageBreak/>
        <w:drawing>
          <wp:anchor distT="0" distB="0" distL="114300" distR="114300" simplePos="0" relativeHeight="25166745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410734" cy="7410734"/>
            <wp:effectExtent l="0" t="0" r="0" b="0"/>
            <wp:wrapSquare wrapText="bothSides"/>
            <wp:docPr id="213" name="Shap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Shape 213"/>
                    <pic:cNvPicPr preferRelativeResize="0"/>
                  </pic:nvPicPr>
                  <pic:blipFill rotWithShape="1"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410734" cy="74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57145" w:rsidRDefault="00657145">
      <w:r w:rsidRPr="00657145">
        <w:lastRenderedPageBreak/>
        <w:drawing>
          <wp:anchor distT="0" distB="0" distL="114300" distR="114300" simplePos="0" relativeHeight="25166950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411539" cy="7874758"/>
            <wp:effectExtent l="0" t="0" r="0" b="0"/>
            <wp:wrapSquare wrapText="bothSides"/>
            <wp:docPr id="253" name="Shap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Shape 253"/>
                    <pic:cNvPicPr preferRelativeResize="0"/>
                  </pic:nvPicPr>
                  <pic:blipFill rotWithShape="1">
                    <a:blip r:embed="rId1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411539" cy="7874758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57145" w:rsidRDefault="00657145">
      <w:r w:rsidRPr="00657145">
        <w:lastRenderedPageBreak/>
        <w:drawing>
          <wp:anchor distT="0" distB="0" distL="114300" distR="114300" simplePos="0" relativeHeight="251670528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274257" cy="7274257"/>
            <wp:effectExtent l="0" t="0" r="0" b="0"/>
            <wp:wrapSquare wrapText="bothSides"/>
            <wp:docPr id="223" name="Shap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Shape 223"/>
                    <pic:cNvPicPr preferRelativeResize="0"/>
                  </pic:nvPicPr>
                  <pic:blipFill rotWithShape="1">
                    <a:blip r:embed="rId1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 rot="5400000">
                      <a:off x="0" y="0"/>
                      <a:ext cx="7274257" cy="727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57145" w:rsidRDefault="00657145" w:rsidP="00657145">
      <w:pPr>
        <w:pStyle w:val="a3"/>
      </w:pPr>
      <w:r w:rsidRPr="00657145">
        <w:lastRenderedPageBreak/>
        <w:drawing>
          <wp:anchor distT="0" distB="0" distL="114300" distR="114300" simplePos="0" relativeHeight="251671552" behindDoc="0" locked="0" layoutInCell="1" allowOverlap="1">
            <wp:simplePos x="914400" y="3712191"/>
            <wp:positionH relativeFrom="margin">
              <wp:align>center</wp:align>
            </wp:positionH>
            <wp:positionV relativeFrom="margin">
              <wp:align>center</wp:align>
            </wp:positionV>
            <wp:extent cx="11015048" cy="5404341"/>
            <wp:effectExtent l="0" t="2800350" r="0" b="2787650"/>
            <wp:wrapSquare wrapText="bothSides"/>
            <wp:docPr id="233" name="Shap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Shape 233"/>
                    <pic:cNvPicPr preferRelativeResize="0"/>
                  </pic:nvPicPr>
                  <pic:blipFill rotWithShape="1">
                    <a:blip r:embed="rId1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 rot="5400000">
                      <a:off x="0" y="0"/>
                      <a:ext cx="11015048" cy="540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7B1AC2" w:rsidRDefault="00657145">
      <w:bookmarkStart w:id="0" w:name="_GoBack"/>
      <w:bookmarkEnd w:id="0"/>
      <w:r w:rsidRPr="00657145">
        <w:lastRenderedPageBreak/>
        <w:drawing>
          <wp:anchor distT="0" distB="0" distL="114300" distR="114300" simplePos="0" relativeHeight="251668480" behindDoc="0" locked="0" layoutInCell="1" allowOverlap="1">
            <wp:simplePos x="914400" y="2702257"/>
            <wp:positionH relativeFrom="margin">
              <wp:align>center</wp:align>
            </wp:positionH>
            <wp:positionV relativeFrom="margin">
              <wp:align>center</wp:align>
            </wp:positionV>
            <wp:extent cx="10680280" cy="7105582"/>
            <wp:effectExtent l="0" t="1790700" r="0" b="1772285"/>
            <wp:wrapSquare wrapText="bothSides"/>
            <wp:docPr id="263" name="Shap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Shape 263"/>
                    <pic:cNvPicPr preferRelativeResize="0"/>
                  </pic:nvPicPr>
                  <pic:blipFill rotWithShape="1">
                    <a:blip r:embed="rId1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 rot="5400000">
                      <a:off x="0" y="0"/>
                      <a:ext cx="10680280" cy="710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B1AC2" w:rsidSect="00657145">
      <w:pgSz w:w="14572" w:h="20639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45"/>
    <w:rsid w:val="000F398F"/>
    <w:rsid w:val="00102AB2"/>
    <w:rsid w:val="00657145"/>
    <w:rsid w:val="007B1AC2"/>
    <w:rsid w:val="00BD2416"/>
    <w:rsid w:val="00F5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A43BA86-2905-45EE-BFFA-B124789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A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1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En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FFDE-C991-4FD9-9E6F-7E04ADE5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EnNormal</Template>
  <TotalTime>11</TotalTime>
  <Pages>13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Kamikosaka</dc:creator>
  <cp:keywords/>
  <dc:description/>
  <cp:lastModifiedBy>Kamikosaka</cp:lastModifiedBy>
  <cp:revision>1</cp:revision>
  <dcterms:created xsi:type="dcterms:W3CDTF">2014-09-18T07:43:00Z</dcterms:created>
  <dcterms:modified xsi:type="dcterms:W3CDTF">2014-09-18T07:54:00Z</dcterms:modified>
</cp:coreProperties>
</file>