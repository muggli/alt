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6"/>
        <w:gridCol w:w="4156"/>
        <w:gridCol w:w="4157"/>
      </w:tblGrid>
      <w:tr w:rsidR="008F0541" w:rsidTr="009B4164">
        <w:tc>
          <w:tcPr>
            <w:tcW w:w="4156" w:type="dxa"/>
          </w:tcPr>
          <w:p w:rsidR="008F0541" w:rsidRDefault="002E0F43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A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4156" w:type="dxa"/>
          </w:tcPr>
          <w:p w:rsidR="008F0541" w:rsidRDefault="002E0F43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B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4157" w:type="dxa"/>
          </w:tcPr>
          <w:p w:rsidR="008F0541" w:rsidRDefault="002E0F43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C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</w:tr>
    </w:tbl>
    <w:p w:rsidR="008F0541" w:rsidRDefault="002E0F43">
      <w:pPr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2E0F43">
        <w:rPr>
          <w:noProof/>
        </w:rPr>
        <w:pict>
          <v:group id="グループ化 5" o:spid="_x0000_s1026" style="position:absolute;left:0;text-align:left;margin-left:82.7pt;margin-top:3.95pt;width:438.2pt;height:105.35pt;z-index:251663360;mso-position-horizontal-relative:margin;mso-position-vertical-relative:text;mso-width-relative:margin;mso-height-relative:margin" coordsize="10576,1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27" type="#_x0000_t75" style="position:absolute;width:1580;height:152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r1f7DAAAA2gAAAA8AAABkcnMvZG93bnJldi54bWxEj0FrwkAUhO+F/oflCb3VjZZKiK5BKgUP&#10;tWAUen3NPpOQ3bchu03Sf+8WCh6HmfmG2eSTNWKg3jeOFSzmCQji0umGKwWX8/tzCsIHZI3GMSn4&#10;JQ/59vFhg5l2I59oKEIlIoR9hgrqELpMSl/WZNHPXUccvavrLYYo+0rqHscIt0Yuk2QlLTYcF2rs&#10;6K2msi1+rIJj+zIOtCsuH+Vris1hb74+v41ST7NptwYRaAr38H/7oBWs4O9KvAFye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+vV/sMAAADaAAAADwAAAAAAAAAAAAAAAACf&#10;AgAAZHJzL2Rvd25yZXYueG1sUEsFBgAAAAAEAAQA9wAAAI8DAAAAAA==&#10;" filled="t" stroked="t" strokecolor="white [3212]" strokeweight="1pt">
              <v:stroke joinstyle="round"/>
              <v:imagedata r:id="rId6" o:title=""/>
              <o:lock v:ext="edit" aspectratio="f"/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AutoShape 8" o:spid="_x0000_s1028" type="#_x0000_t63" style="position:absolute;left:1856;top:69;width:872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bhsMA&#10;AADaAAAADwAAAGRycy9kb3ducmV2LnhtbESPUUsDMRCE3wX/Q1jBF7G5tqjlbFpKQeuLBa/+gOWy&#10;Xg4vm2uybc/++kYQfBxm5htmvhx8p44UUxvYwHhUgCKug225MfC5e7mfgUqCbLELTAZ+KMFycX01&#10;x9KGE3/QsZJGZQinEg04kb7UOtWOPKZR6Imz9xWiR8kyNtpGPGW47/SkKB61x5bzgsOe1o7q7+rg&#10;DUymh7sHmVW8w9jwduPez/tXMeb2Zlg9gxIa5D/8136zBp7g90q+AXp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bhsMAAADaAAAADwAAAAAAAAAAAAAAAACYAgAAZHJzL2Rv&#10;d25yZXYueG1sUEsFBgAAAAAEAAQA9QAAAIgDAAAAAA==&#10;" adj="-1387,9704" strokeweight="1pt">
              <v:textbox inset="8pt,8pt,8pt,8pt">
                <w:txbxContent>
                  <w:p w:rsidR="008F0541" w:rsidRDefault="008F0541" w:rsidP="008F0541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  <w:tab w:val="left" w:pos="7795"/>
                        <w:tab w:val="left" w:pos="8504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US"/>
                      </w:rPr>
                    </w:pPr>
                  </w:p>
                </w:txbxContent>
              </v:textbox>
            </v:shape>
            <v:rect id="Rectangle 9" o:spid="_x0000_s1029" style="position:absolute;left:2396;top:509;width:7580;height: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difr4A&#10;AADaAAAADwAAAGRycy9kb3ducmV2LnhtbERPzWoCMRC+F/oOYQq91WyLWF2NUioWwUN19QGGzZgE&#10;N5NlE3V9e3MQPH58/7NF7xtxoS66wAo+BwUI4jpox0bBYb/6GIOICVljE5gU3CjCYv76MsNShyvv&#10;6FIlI3IIxxIV2JTaUspYW/IYB6ElztwxdB5Thp2RusNrDveN/CqKkfToODdYbOnXUn2qzl6B25rT&#10;eRg2S7TszGYy/Hd/31Kp97f+ZwoiUZ+e4od7rRXkrflKvgFyf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83Yn6+AAAA2gAAAA8AAAAAAAAAAAAAAAAAmAIAAGRycy9kb3ducmV2&#10;LnhtbFBLBQYAAAAABAAEAPUAAACDAwAAAAA=&#10;" filled="f" stroked="f" strokeweight="1pt">
              <v:path arrowok="t"/>
              <v:textbox inset="0,0,0,0">
                <w:txbxContent>
                  <w:p w:rsidR="008F0541" w:rsidRPr="007B3C03" w:rsidRDefault="008F0541" w:rsidP="008F0541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</w:tabs>
                      <w:jc w:val="right"/>
                      <w:rPr>
                        <w:rFonts w:ascii="Comic Sans MS" w:eastAsiaTheme="minorEastAsia" w:hAnsi="Comic Sans MS"/>
                        <w:b/>
                        <w:sz w:val="40"/>
                        <w:szCs w:val="40"/>
                      </w:rPr>
                    </w:pPr>
                    <w:r w:rsidRPr="007B3C03">
                      <w:rPr>
                        <w:rFonts w:ascii="Comic Sans MS" w:eastAsiaTheme="minorEastAsia" w:hAnsi="Comic Sans MS" w:hint="eastAsia"/>
                        <w:b/>
                        <w:sz w:val="40"/>
                        <w:szCs w:val="40"/>
                      </w:rPr>
                      <w:t>What is</w:t>
                    </w:r>
                    <w:r w:rsidRPr="007B3C03">
                      <w:rPr>
                        <w:rFonts w:ascii="Comic Sans MS" w:hAnsi="Comic Sans MS"/>
                        <w:b/>
                        <w:sz w:val="40"/>
                        <w:szCs w:val="40"/>
                      </w:rPr>
                      <w:t xml:space="preserve"> your friend’s sentence</w:t>
                    </w:r>
                    <w:r w:rsidRPr="007B3C03">
                      <w:rPr>
                        <w:rFonts w:ascii="Comic Sans MS" w:eastAsiaTheme="minorEastAsia" w:hAnsi="Comic Sans MS" w:hint="eastAsia"/>
                        <w:b/>
                        <w:sz w:val="40"/>
                        <w:szCs w:val="40"/>
                      </w:rPr>
                      <w:t>?</w:t>
                    </w:r>
                  </w:p>
                  <w:p w:rsidR="008F0541" w:rsidRDefault="008F0541" w:rsidP="008F0541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  <w:r w:rsidR="008F0541" w:rsidRPr="008F0541">
        <w:rPr>
          <w:rFonts w:ascii="Comic Sans MS" w:hAnsi="Comic Sans MS"/>
          <w:noProof/>
          <w:sz w:val="24"/>
          <w:szCs w:val="29"/>
        </w:rPr>
        <w:drawing>
          <wp:anchor distT="24384" distB="25527" distL="144780" distR="115316" simplePos="0" relativeHeight="251662336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1163955</wp:posOffset>
            </wp:positionV>
            <wp:extent cx="8168005" cy="520065"/>
            <wp:effectExtent l="38100" t="0" r="23495" b="0"/>
            <wp:wrapThrough wrapText="bothSides">
              <wp:wrapPolygon edited="0">
                <wp:start x="-101" y="0"/>
                <wp:lineTo x="353" y="12659"/>
                <wp:lineTo x="-101" y="21363"/>
                <wp:lineTo x="21058" y="21363"/>
                <wp:lineTo x="21108" y="21363"/>
                <wp:lineTo x="21662" y="13451"/>
                <wp:lineTo x="21662" y="10286"/>
                <wp:lineTo x="21058" y="0"/>
                <wp:lineTo x="-101" y="0"/>
              </wp:wrapPolygon>
            </wp:wrapThrough>
            <wp:docPr id="18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8F0541" w:rsidRPr="008F0541">
        <w:rPr>
          <w:rFonts w:ascii="Comic Sans MS" w:hAnsi="Comic Sans MS"/>
          <w:noProof/>
          <w:sz w:val="24"/>
          <w:szCs w:val="29"/>
        </w:rPr>
        <w:drawing>
          <wp:anchor distT="12192" distB="10668" distL="144780" distR="120777" simplePos="0" relativeHeight="251661312" behindDoc="0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662305</wp:posOffset>
            </wp:positionV>
            <wp:extent cx="8098790" cy="468630"/>
            <wp:effectExtent l="38100" t="0" r="16510" b="7620"/>
            <wp:wrapThrough wrapText="bothSides">
              <wp:wrapPolygon edited="0">
                <wp:start x="-102" y="0"/>
                <wp:lineTo x="305" y="14049"/>
                <wp:lineTo x="-102" y="21951"/>
                <wp:lineTo x="21085" y="21951"/>
                <wp:lineTo x="21136" y="21951"/>
                <wp:lineTo x="21542" y="14927"/>
                <wp:lineTo x="21542" y="14049"/>
                <wp:lineTo x="21644" y="10537"/>
                <wp:lineTo x="21085" y="0"/>
                <wp:lineTo x="-102" y="0"/>
              </wp:wrapPolygon>
            </wp:wrapThrough>
            <wp:docPr id="20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8F0541" w:rsidRPr="008F0541">
        <w:rPr>
          <w:rFonts w:ascii="Comic Sans MS" w:hAnsi="Comic Sans MS"/>
          <w:noProof/>
          <w:sz w:val="24"/>
          <w:szCs w:val="29"/>
        </w:rPr>
        <w:drawing>
          <wp:anchor distT="12192" distB="9525" distL="144780" distR="134493" simplePos="0" relativeHeight="251660288" behindDoc="0" locked="0" layoutInCell="1" allowOverlap="1">
            <wp:simplePos x="0" y="0"/>
            <wp:positionH relativeFrom="column">
              <wp:posOffset>-264160</wp:posOffset>
            </wp:positionH>
            <wp:positionV relativeFrom="paragraph">
              <wp:posOffset>1665605</wp:posOffset>
            </wp:positionV>
            <wp:extent cx="8111490" cy="610235"/>
            <wp:effectExtent l="38100" t="0" r="22860" b="0"/>
            <wp:wrapThrough wrapText="bothSides">
              <wp:wrapPolygon edited="0">
                <wp:start x="-101" y="0"/>
                <wp:lineTo x="609" y="10789"/>
                <wp:lineTo x="-101" y="21578"/>
                <wp:lineTo x="20951" y="21578"/>
                <wp:lineTo x="21001" y="21578"/>
                <wp:lineTo x="21661" y="11463"/>
                <wp:lineTo x="21661" y="10114"/>
                <wp:lineTo x="21306" y="5394"/>
                <wp:lineTo x="20951" y="0"/>
                <wp:lineTo x="-101" y="0"/>
              </wp:wrapPolygon>
            </wp:wrapThrough>
            <wp:docPr id="19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="008F0541" w:rsidRPr="008F0541">
        <w:rPr>
          <w:rFonts w:ascii="Comic Sans MS" w:hAnsi="Comic Sans MS"/>
          <w:noProof/>
          <w:sz w:val="24"/>
          <w:szCs w:val="29"/>
        </w:rPr>
        <w:drawing>
          <wp:anchor distT="24384" distB="23241" distL="144780" distR="133604" simplePos="0" relativeHeight="251659264" behindDoc="0" locked="0" layoutInCell="1" allowOverlap="1">
            <wp:simplePos x="0" y="0"/>
            <wp:positionH relativeFrom="column">
              <wp:posOffset>-319492</wp:posOffset>
            </wp:positionH>
            <wp:positionV relativeFrom="paragraph">
              <wp:posOffset>89119</wp:posOffset>
            </wp:positionV>
            <wp:extent cx="8166100" cy="551180"/>
            <wp:effectExtent l="38100" t="0" r="25400" b="1270"/>
            <wp:wrapThrough wrapText="bothSides">
              <wp:wrapPolygon edited="0">
                <wp:start x="-101" y="0"/>
                <wp:lineTo x="453" y="11945"/>
                <wp:lineTo x="-101" y="21650"/>
                <wp:lineTo x="21063" y="21650"/>
                <wp:lineTo x="21113" y="21650"/>
                <wp:lineTo x="21667" y="12691"/>
                <wp:lineTo x="21667" y="10452"/>
                <wp:lineTo x="21516" y="8212"/>
                <wp:lineTo x="21012" y="0"/>
                <wp:lineTo x="-101" y="0"/>
              </wp:wrapPolygon>
            </wp:wrapThrough>
            <wp:docPr id="17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</w:p>
    <w:p w:rsidR="008F0541" w:rsidRDefault="008F0541"/>
    <w:p w:rsidR="008F0541" w:rsidRDefault="008F0541"/>
    <w:p w:rsidR="008F0541" w:rsidRDefault="008F0541"/>
    <w:p w:rsidR="008F0541" w:rsidRDefault="008F0541"/>
    <w:p w:rsidR="008F0541" w:rsidRDefault="008F0541"/>
    <w:p w:rsidR="008F0541" w:rsidRDefault="008F0541"/>
    <w:tbl>
      <w:tblPr>
        <w:tblStyle w:val="71"/>
        <w:tblW w:w="12206" w:type="dxa"/>
        <w:tblInd w:w="-176" w:type="dxa"/>
        <w:tblLook w:val="04A0"/>
      </w:tblPr>
      <w:tblGrid>
        <w:gridCol w:w="1608"/>
        <w:gridCol w:w="2964"/>
        <w:gridCol w:w="3338"/>
        <w:gridCol w:w="3337"/>
        <w:gridCol w:w="959"/>
      </w:tblGrid>
      <w:tr w:rsidR="008F0541" w:rsidRPr="00F053D1" w:rsidTr="008F0541">
        <w:trPr>
          <w:cnfStyle w:val="100000000000"/>
          <w:trHeight w:val="695"/>
        </w:trPr>
        <w:tc>
          <w:tcPr>
            <w:cnfStyle w:val="001000000100"/>
            <w:tcW w:w="1608" w:type="dxa"/>
            <w:tcBorders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rPr>
                <w:b/>
                <w:sz w:val="29"/>
                <w:szCs w:val="29"/>
                <w:lang w:val="en-NZ"/>
              </w:rPr>
            </w:pPr>
          </w:p>
        </w:tc>
        <w:tc>
          <w:tcPr>
            <w:tcW w:w="2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2E0F43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A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3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2E0F43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B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3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2E0F43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C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 w:rsidRPr="00EA6E55">
              <w:rPr>
                <w:rFonts w:ascii="Comic Sans MS" w:hAnsi="Comic Sans MS"/>
                <w:sz w:val="44"/>
                <w:szCs w:val="29"/>
                <w:lang w:val="en-NZ"/>
              </w:rPr>
              <w:t>#</w:t>
            </w: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2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2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3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4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5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6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7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8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>
              <w:rPr>
                <w:b/>
                <w:sz w:val="48"/>
                <w:szCs w:val="29"/>
                <w:lang w:val="en-NZ"/>
              </w:rPr>
              <w:t>10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right w:val="single" w:sz="4" w:space="0" w:color="auto"/>
            </w:tcBorders>
          </w:tcPr>
          <w:p w:rsidR="008F0541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>
              <w:rPr>
                <w:rFonts w:hint="eastAsia"/>
                <w:b/>
                <w:sz w:val="48"/>
                <w:szCs w:val="29"/>
                <w:lang w:val="en-NZ"/>
              </w:rPr>
              <w:t>11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</w:tbl>
    <w:p w:rsidR="00197BC8" w:rsidRDefault="00197BC8" w:rsidP="008F0541"/>
    <w:p w:rsidR="00197BC8" w:rsidRDefault="00197BC8">
      <w:pPr>
        <w:widowControl/>
        <w:jc w:val="left"/>
      </w:pPr>
      <w:r>
        <w:br w:type="page"/>
      </w:r>
    </w:p>
    <w:p w:rsidR="00197BC8" w:rsidRDefault="00197BC8" w:rsidP="008F0541"/>
    <w:p w:rsidR="00197BC8" w:rsidRDefault="00197BC8" w:rsidP="008F0541"/>
    <w:tbl>
      <w:tblPr>
        <w:tblStyle w:val="TableGrid"/>
        <w:tblW w:w="12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6"/>
        <w:gridCol w:w="4156"/>
        <w:gridCol w:w="4157"/>
      </w:tblGrid>
      <w:tr w:rsidR="00197BC8" w:rsidTr="009B4164">
        <w:tc>
          <w:tcPr>
            <w:tcW w:w="4156" w:type="dxa"/>
          </w:tcPr>
          <w:p w:rsidR="00197BC8" w:rsidRDefault="002E0F43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A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4156" w:type="dxa"/>
          </w:tcPr>
          <w:p w:rsidR="00197BC8" w:rsidRDefault="002E0F43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B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4157" w:type="dxa"/>
          </w:tcPr>
          <w:p w:rsidR="00197BC8" w:rsidRDefault="002E0F43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C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</w:tr>
    </w:tbl>
    <w:p w:rsidR="00197BC8" w:rsidRDefault="002E0F43" w:rsidP="00197BC8">
      <w:pPr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2E0F43">
        <w:rPr>
          <w:noProof/>
        </w:rPr>
        <w:pict>
          <v:group id="グループ化 22" o:spid="_x0000_s1030" style="position:absolute;left:0;text-align:left;margin-left:82.45pt;margin-top:7.8pt;width:438.2pt;height:105.35pt;z-index:251669504;mso-position-horizontal-relative:margin;mso-position-vertical-relative:text;mso-width-relative:margin;mso-height-relative:margin" coordsize="10576,1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">
            <v:shape id="Picture 7" o:spid="_x0000_s1031" type="#_x0000_t75" style="position:absolute;width:1580;height:152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lN9rEAAAA2wAAAA8AAABkcnMvZG93bnJldi54bWxEj0FrwkAUhO+F/oflFXqrGxVFYjYiLQUP&#10;VTAVen1mn0lw923IbpP033cFweMwM98w2Wa0RvTU+caxgukkAUFcOt1wpeD0/fm2AuEDskbjmBT8&#10;kYdN/vyUYardwEfqi1CJCGGfooI6hDaV0pc1WfQT1xJH7+I6iyHKrpK6wyHCrZGzJFlKiw3HhRpb&#10;eq+pvBa/VsH+Oh962hanr3Kxwmb3YX4OZ6PU68u4XYMINIZH+N7eaQWzOdy+xB8g8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TlN9rEAAAA2wAAAA8AAAAAAAAAAAAAAAAA&#10;nwIAAGRycy9kb3ducmV2LnhtbFBLBQYAAAAABAAEAPcAAACQAwAAAAA=&#10;" filled="t" stroked="t" strokecolor="white [3212]" strokeweight="1pt">
              <v:stroke joinstyle="round"/>
              <v:imagedata r:id="rId6" o:title=""/>
              <o:lock v:ext="edit" aspectratio="f"/>
            </v:shape>
            <v:shape id="AutoShape 8" o:spid="_x0000_s1032" type="#_x0000_t63" style="position:absolute;left:1856;top:69;width:8720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tKzcQA&#10;AADbAAAADwAAAGRycy9kb3ducmV2LnhtbESPUUsDMRCE3wX/Q1jBF7G5tirlbFpKQeuLBa/+gOWy&#10;Xg4vm2uybc/++kYQfBxmvhlmvhx8p44UUxvYwHhUgCKug225MfC5e7mfgUqCbLELTAZ+KMFycX01&#10;x9KGE3/QsZJG5RJOJRpwIn2pdaodeUyj0BNn7ytEj5JlbLSNeMrlvtOTonjSHlvOCw57Wjuqv6uD&#10;NzCZHu4eZVbxDmPD2417P+9fxZjbm2H1DEpokP/wH/1mM/cAv1/yD9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LSs3EAAAA2wAAAA8AAAAAAAAAAAAAAAAAmAIAAGRycy9k&#10;b3ducmV2LnhtbFBLBQYAAAAABAAEAPUAAACJAwAAAAA=&#10;" adj="-1387,9704" strokeweight="1pt">
              <v:textbox inset="8pt,8pt,8pt,8pt">
                <w:txbxContent>
                  <w:p w:rsidR="00197BC8" w:rsidRDefault="00197BC8" w:rsidP="00197BC8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  <w:tab w:val="left" w:pos="7795"/>
                        <w:tab w:val="left" w:pos="8504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US"/>
                      </w:rPr>
                    </w:pPr>
                  </w:p>
                </w:txbxContent>
              </v:textbox>
            </v:shape>
            <v:rect id="Rectangle 9" o:spid="_x0000_s1033" style="position:absolute;left:2396;top:509;width:7580;height: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XQZsMA&#10;AADbAAAADwAAAGRycy9kb3ducmV2LnhtbESP3WoCMRSE74W+QzgF72pWsa2uRimVFsEL688DHDbH&#10;JLg5WTZRt29vCgUvh5n5hpkvO1+LK7XRBVYwHBQgiKugHRsFx8PXywRETMga68Ck4JciLBdPvTmW&#10;Otx4R9d9MiJDOJaowKbUlFLGypLHOAgNcfZOofWYsmyN1C3eMtzXclQUb9Kj47xgsaFPS9V5f/EK&#10;3I85X8Zhs0LLzmym4637fpdK9Z+7jxmIRF16hP/ba61g9Ap/X/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XQZsMAAADbAAAADwAAAAAAAAAAAAAAAACYAgAAZHJzL2Rv&#10;d25yZXYueG1sUEsFBgAAAAAEAAQA9QAAAIgDAAAAAA==&#10;" filled="f" stroked="f" strokeweight="1pt">
              <v:path arrowok="t"/>
              <v:textbox inset="0,0,0,0">
                <w:txbxContent>
                  <w:p w:rsidR="00197BC8" w:rsidRPr="007B3C03" w:rsidRDefault="00197BC8" w:rsidP="00197BC8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</w:tabs>
                      <w:jc w:val="right"/>
                      <w:rPr>
                        <w:rFonts w:ascii="Comic Sans MS" w:eastAsiaTheme="minorEastAsia" w:hAnsi="Comic Sans MS"/>
                        <w:b/>
                        <w:sz w:val="40"/>
                        <w:szCs w:val="40"/>
                      </w:rPr>
                    </w:pPr>
                    <w:r w:rsidRPr="007B3C03">
                      <w:rPr>
                        <w:rFonts w:ascii="Comic Sans MS" w:eastAsiaTheme="minorEastAsia" w:hAnsi="Comic Sans MS" w:hint="eastAsia"/>
                        <w:b/>
                        <w:sz w:val="40"/>
                        <w:szCs w:val="40"/>
                      </w:rPr>
                      <w:t>What is</w:t>
                    </w:r>
                    <w:r w:rsidRPr="007B3C03">
                      <w:rPr>
                        <w:rFonts w:ascii="Comic Sans MS" w:hAnsi="Comic Sans MS"/>
                        <w:b/>
                        <w:sz w:val="40"/>
                        <w:szCs w:val="40"/>
                      </w:rPr>
                      <w:t xml:space="preserve"> your friend’s sentence</w:t>
                    </w:r>
                    <w:r w:rsidRPr="007B3C03">
                      <w:rPr>
                        <w:rFonts w:ascii="Comic Sans MS" w:eastAsiaTheme="minorEastAsia" w:hAnsi="Comic Sans MS" w:hint="eastAsia"/>
                        <w:b/>
                        <w:sz w:val="40"/>
                        <w:szCs w:val="40"/>
                      </w:rPr>
                      <w:t>?</w:t>
                    </w:r>
                  </w:p>
                  <w:p w:rsidR="00197BC8" w:rsidRDefault="00197BC8" w:rsidP="00197BC8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  <w:r w:rsidR="00197BC8" w:rsidRPr="008F0541">
        <w:rPr>
          <w:rFonts w:ascii="Comic Sans MS" w:hAnsi="Comic Sans MS"/>
          <w:noProof/>
          <w:sz w:val="24"/>
          <w:szCs w:val="29"/>
        </w:rPr>
        <w:drawing>
          <wp:anchor distT="24384" distB="25527" distL="144780" distR="115316" simplePos="0" relativeHeight="251668480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1163955</wp:posOffset>
            </wp:positionV>
            <wp:extent cx="8168005" cy="520065"/>
            <wp:effectExtent l="38100" t="0" r="23495" b="0"/>
            <wp:wrapThrough wrapText="bothSides">
              <wp:wrapPolygon edited="0">
                <wp:start x="-101" y="0"/>
                <wp:lineTo x="353" y="12659"/>
                <wp:lineTo x="-101" y="21363"/>
                <wp:lineTo x="21058" y="21363"/>
                <wp:lineTo x="21108" y="21363"/>
                <wp:lineTo x="21662" y="13451"/>
                <wp:lineTo x="21662" y="10286"/>
                <wp:lineTo x="21058" y="0"/>
                <wp:lineTo x="-101" y="0"/>
              </wp:wrapPolygon>
            </wp:wrapThrough>
            <wp:docPr id="26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anchor>
        </w:drawing>
      </w:r>
      <w:r w:rsidR="00197BC8" w:rsidRPr="008F0541">
        <w:rPr>
          <w:rFonts w:ascii="Comic Sans MS" w:hAnsi="Comic Sans MS"/>
          <w:noProof/>
          <w:sz w:val="24"/>
          <w:szCs w:val="29"/>
        </w:rPr>
        <w:drawing>
          <wp:anchor distT="12192" distB="10668" distL="144780" distR="120777" simplePos="0" relativeHeight="251667456" behindDoc="0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662305</wp:posOffset>
            </wp:positionV>
            <wp:extent cx="8098790" cy="468630"/>
            <wp:effectExtent l="38100" t="0" r="16510" b="7620"/>
            <wp:wrapThrough wrapText="bothSides">
              <wp:wrapPolygon edited="0">
                <wp:start x="-102" y="0"/>
                <wp:lineTo x="305" y="14049"/>
                <wp:lineTo x="-102" y="21951"/>
                <wp:lineTo x="21085" y="21951"/>
                <wp:lineTo x="21136" y="21951"/>
                <wp:lineTo x="21542" y="14927"/>
                <wp:lineTo x="21542" y="14049"/>
                <wp:lineTo x="21644" y="10537"/>
                <wp:lineTo x="21085" y="0"/>
                <wp:lineTo x="-102" y="0"/>
              </wp:wrapPolygon>
            </wp:wrapThrough>
            <wp:docPr id="27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anchor>
        </w:drawing>
      </w:r>
      <w:r w:rsidR="00197BC8" w:rsidRPr="008F0541">
        <w:rPr>
          <w:rFonts w:ascii="Comic Sans MS" w:hAnsi="Comic Sans MS"/>
          <w:noProof/>
          <w:sz w:val="24"/>
          <w:szCs w:val="29"/>
        </w:rPr>
        <w:drawing>
          <wp:anchor distT="12192" distB="9525" distL="144780" distR="134493" simplePos="0" relativeHeight="251666432" behindDoc="0" locked="0" layoutInCell="1" allowOverlap="1">
            <wp:simplePos x="0" y="0"/>
            <wp:positionH relativeFrom="column">
              <wp:posOffset>-264160</wp:posOffset>
            </wp:positionH>
            <wp:positionV relativeFrom="paragraph">
              <wp:posOffset>1665605</wp:posOffset>
            </wp:positionV>
            <wp:extent cx="8111490" cy="610235"/>
            <wp:effectExtent l="38100" t="0" r="22860" b="0"/>
            <wp:wrapThrough wrapText="bothSides">
              <wp:wrapPolygon edited="0">
                <wp:start x="-101" y="0"/>
                <wp:lineTo x="609" y="10789"/>
                <wp:lineTo x="-101" y="21578"/>
                <wp:lineTo x="20951" y="21578"/>
                <wp:lineTo x="21001" y="21578"/>
                <wp:lineTo x="21661" y="11463"/>
                <wp:lineTo x="21661" y="10114"/>
                <wp:lineTo x="21306" y="5394"/>
                <wp:lineTo x="20951" y="0"/>
                <wp:lineTo x="-101" y="0"/>
              </wp:wrapPolygon>
            </wp:wrapThrough>
            <wp:docPr id="28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anchor>
        </w:drawing>
      </w:r>
      <w:r w:rsidR="00197BC8" w:rsidRPr="008F0541">
        <w:rPr>
          <w:rFonts w:ascii="Comic Sans MS" w:hAnsi="Comic Sans MS"/>
          <w:noProof/>
          <w:sz w:val="24"/>
          <w:szCs w:val="29"/>
        </w:rPr>
        <w:drawing>
          <wp:anchor distT="24384" distB="23241" distL="144780" distR="133604" simplePos="0" relativeHeight="251665408" behindDoc="0" locked="0" layoutInCell="1" allowOverlap="1">
            <wp:simplePos x="0" y="0"/>
            <wp:positionH relativeFrom="column">
              <wp:posOffset>-319492</wp:posOffset>
            </wp:positionH>
            <wp:positionV relativeFrom="paragraph">
              <wp:posOffset>89119</wp:posOffset>
            </wp:positionV>
            <wp:extent cx="8166100" cy="551180"/>
            <wp:effectExtent l="38100" t="0" r="25400" b="1270"/>
            <wp:wrapThrough wrapText="bothSides">
              <wp:wrapPolygon edited="0">
                <wp:start x="-101" y="0"/>
                <wp:lineTo x="453" y="11945"/>
                <wp:lineTo x="-101" y="21650"/>
                <wp:lineTo x="21063" y="21650"/>
                <wp:lineTo x="21113" y="21650"/>
                <wp:lineTo x="21667" y="12691"/>
                <wp:lineTo x="21667" y="10452"/>
                <wp:lineTo x="21516" y="8212"/>
                <wp:lineTo x="21012" y="0"/>
                <wp:lineTo x="-101" y="0"/>
              </wp:wrapPolygon>
            </wp:wrapThrough>
            <wp:docPr id="29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anchor>
        </w:drawing>
      </w:r>
    </w:p>
    <w:p w:rsidR="00197BC8" w:rsidRDefault="00197BC8" w:rsidP="00197BC8"/>
    <w:p w:rsidR="00197BC8" w:rsidRDefault="00197BC8" w:rsidP="00B94F4B">
      <w:pPr>
        <w:jc w:val="right"/>
      </w:pPr>
      <w:bookmarkStart w:id="0" w:name="_GoBack"/>
      <w:bookmarkEnd w:id="0"/>
    </w:p>
    <w:p w:rsidR="00197BC8" w:rsidRDefault="00197BC8" w:rsidP="00197BC8"/>
    <w:p w:rsidR="00197BC8" w:rsidRDefault="00197BC8" w:rsidP="00197BC8"/>
    <w:p w:rsidR="00197BC8" w:rsidRDefault="00197BC8" w:rsidP="00197BC8"/>
    <w:p w:rsidR="00197BC8" w:rsidRDefault="00197BC8" w:rsidP="00197BC8"/>
    <w:tbl>
      <w:tblPr>
        <w:tblStyle w:val="71"/>
        <w:tblW w:w="12206" w:type="dxa"/>
        <w:tblInd w:w="-176" w:type="dxa"/>
        <w:tblLook w:val="04A0"/>
      </w:tblPr>
      <w:tblGrid>
        <w:gridCol w:w="1608"/>
        <w:gridCol w:w="2964"/>
        <w:gridCol w:w="3338"/>
        <w:gridCol w:w="3337"/>
        <w:gridCol w:w="959"/>
      </w:tblGrid>
      <w:tr w:rsidR="00197BC8" w:rsidRPr="00F053D1" w:rsidTr="009B4164">
        <w:trPr>
          <w:cnfStyle w:val="100000000000"/>
          <w:trHeight w:val="695"/>
        </w:trPr>
        <w:tc>
          <w:tcPr>
            <w:cnfStyle w:val="001000000100"/>
            <w:tcW w:w="1608" w:type="dxa"/>
            <w:tcBorders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rPr>
                <w:b/>
                <w:sz w:val="29"/>
                <w:szCs w:val="29"/>
                <w:lang w:val="en-NZ"/>
              </w:rPr>
            </w:pPr>
          </w:p>
        </w:tc>
        <w:tc>
          <w:tcPr>
            <w:tcW w:w="2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2E0F43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A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3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2E0F43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B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3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2E0F43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C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 w:rsidRPr="00EA6E55">
              <w:rPr>
                <w:rFonts w:ascii="Comic Sans MS" w:hAnsi="Comic Sans MS"/>
                <w:sz w:val="44"/>
                <w:szCs w:val="29"/>
                <w:lang w:val="en-NZ"/>
              </w:rPr>
              <w:t>#</w:t>
            </w: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2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2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3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4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5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6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7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8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>
              <w:rPr>
                <w:b/>
                <w:sz w:val="48"/>
                <w:szCs w:val="29"/>
                <w:lang w:val="en-NZ"/>
              </w:rPr>
              <w:t>10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right w:val="single" w:sz="4" w:space="0" w:color="auto"/>
            </w:tcBorders>
          </w:tcPr>
          <w:p w:rsidR="00197BC8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>
              <w:rPr>
                <w:rFonts w:hint="eastAsia"/>
                <w:b/>
                <w:sz w:val="48"/>
                <w:szCs w:val="29"/>
                <w:lang w:val="en-NZ"/>
              </w:rPr>
              <w:t>11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</w:tbl>
    <w:p w:rsidR="00197BC8" w:rsidRDefault="00197BC8" w:rsidP="008F0541"/>
    <w:sectPr w:rsidR="00197BC8" w:rsidSect="00197BC8">
      <w:headerReference w:type="default" r:id="rId47"/>
      <w:headerReference w:type="first" r:id="rId48"/>
      <w:footerReference w:type="first" r:id="rId49"/>
      <w:pgSz w:w="14572" w:h="20639" w:code="12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541" w:rsidRDefault="008F0541" w:rsidP="008F0541">
      <w:r>
        <w:separator/>
      </w:r>
    </w:p>
  </w:endnote>
  <w:endnote w:type="continuationSeparator" w:id="0">
    <w:p w:rsidR="008F0541" w:rsidRDefault="008F0541" w:rsidP="008F05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MinchoE">
    <w:altName w:val="MS Mincho"/>
    <w:charset w:val="80"/>
    <w:family w:val="roman"/>
    <w:pitch w:val="fixed"/>
    <w:sig w:usb0="00000000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BC8" w:rsidRPr="00197BC8" w:rsidRDefault="00197BC8" w:rsidP="00197BC8">
    <w:pPr>
      <w:pStyle w:val="Header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541" w:rsidRDefault="008F0541" w:rsidP="008F0541">
      <w:r>
        <w:separator/>
      </w:r>
    </w:p>
  </w:footnote>
  <w:footnote w:type="continuationSeparator" w:id="0">
    <w:p w:rsidR="008F0541" w:rsidRDefault="008F0541" w:rsidP="008F05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BC8" w:rsidRDefault="00197BC8" w:rsidP="00197BC8">
    <w:pPr>
      <w:pStyle w:val="Footer"/>
    </w:pPr>
  </w:p>
  <w:p w:rsidR="008F0541" w:rsidRPr="00197BC8" w:rsidRDefault="008F0541" w:rsidP="00197B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40"/>
      <w:gridCol w:w="9484"/>
    </w:tblGrid>
    <w:tr w:rsidR="00197BC8" w:rsidRPr="005B494A" w:rsidTr="009B4164">
      <w:trPr>
        <w:trHeight w:val="1291"/>
      </w:trPr>
      <w:tc>
        <w:tcPr>
          <w:tcW w:w="2640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197BC8" w:rsidRPr="00B02CD0" w:rsidRDefault="00197BC8" w:rsidP="00197BC8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B94F4B">
            <w:rPr>
              <w:rFonts w:ascii="Arial Black" w:hAnsi="Arial Black"/>
              <w:sz w:val="36"/>
              <w:szCs w:val="92"/>
            </w:rPr>
            <w:t>4</w:t>
          </w:r>
          <w:r w:rsidRPr="005B494A">
            <w:rPr>
              <w:rFonts w:ascii="HGMinchoE" w:eastAsia="HGMinchoE" w:hAnsi="HGMinchoE" w:hint="eastAsia"/>
              <w:b/>
              <w:sz w:val="36"/>
              <w:szCs w:val="92"/>
            </w:rPr>
            <w:t>-</w:t>
          </w:r>
          <w:r w:rsidR="00B94F4B">
            <w:rPr>
              <w:rFonts w:ascii="Arial Black" w:hAnsi="Arial Black"/>
              <w:sz w:val="36"/>
              <w:szCs w:val="92"/>
            </w:rPr>
            <w:t>2</w:t>
          </w:r>
        </w:p>
      </w:tc>
      <w:tc>
        <w:tcPr>
          <w:tcW w:w="948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197BC8" w:rsidRPr="008F0541" w:rsidRDefault="00197BC8" w:rsidP="00197BC8">
          <w:pPr>
            <w:ind w:left="880"/>
            <w:rPr>
              <w:rFonts w:ascii="Comic Sans MS" w:hAnsi="Comic Sans MS"/>
              <w:b/>
              <w:sz w:val="116"/>
              <w:szCs w:val="116"/>
            </w:rPr>
          </w:pPr>
          <w:r w:rsidRPr="000063CA">
            <w:rPr>
              <w:noProof/>
              <w:u w:val="single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4860290</wp:posOffset>
                </wp:positionH>
                <wp:positionV relativeFrom="page">
                  <wp:posOffset>-63500</wp:posOffset>
                </wp:positionV>
                <wp:extent cx="1163320" cy="819785"/>
                <wp:effectExtent l="0" t="0" r="0" b="0"/>
                <wp:wrapNone/>
                <wp:docPr id="13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3320" cy="8197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8F0541">
            <w:rPr>
              <w:rFonts w:ascii="Cambria" w:hAnsi="Cambria"/>
              <w:b/>
              <w:sz w:val="116"/>
              <w:szCs w:val="116"/>
            </w:rPr>
            <w:t>Mastermind</w:t>
          </w:r>
        </w:p>
      </w:tc>
    </w:tr>
  </w:tbl>
  <w:p w:rsidR="00197BC8" w:rsidRDefault="00197B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A1D"/>
    <w:rsid w:val="00197BC8"/>
    <w:rsid w:val="002E0F43"/>
    <w:rsid w:val="0035310D"/>
    <w:rsid w:val="004C3C1A"/>
    <w:rsid w:val="006A46C1"/>
    <w:rsid w:val="008F0541"/>
    <w:rsid w:val="00B02CD0"/>
    <w:rsid w:val="00B94F4B"/>
    <w:rsid w:val="00C32A1D"/>
    <w:rsid w:val="00D36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  <o:rules v:ext="edit">
        <o:r id="V:Rule1" type="callout" idref="#AutoShape 8"/>
        <o:r id="V:Rule2" type="callout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4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0F4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F4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F4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0F43"/>
    <w:pPr>
      <w:keepNext/>
      <w:ind w:leftChars="400" w:left="4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0F4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0F43"/>
    <w:pPr>
      <w:keepNext/>
      <w:ind w:leftChars="800" w:left="8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0F43"/>
    <w:pPr>
      <w:keepNext/>
      <w:ind w:leftChars="800" w:left="80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E0F43"/>
    <w:pPr>
      <w:keepNext/>
      <w:ind w:leftChars="1200" w:left="120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E0F43"/>
    <w:pPr>
      <w:keepNext/>
      <w:ind w:leftChars="1200" w:left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F4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E0F4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2E0F43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2E0F4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E0F43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E0F4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2E0F43"/>
  </w:style>
  <w:style w:type="character" w:customStyle="1" w:styleId="Heading8Char">
    <w:name w:val="Heading 8 Char"/>
    <w:basedOn w:val="DefaultParagraphFont"/>
    <w:link w:val="Heading8"/>
    <w:uiPriority w:val="9"/>
    <w:rsid w:val="002E0F43"/>
  </w:style>
  <w:style w:type="character" w:customStyle="1" w:styleId="Heading9Char">
    <w:name w:val="Heading 9 Char"/>
    <w:basedOn w:val="DefaultParagraphFont"/>
    <w:link w:val="Heading9"/>
    <w:uiPriority w:val="9"/>
    <w:rsid w:val="002E0F43"/>
  </w:style>
  <w:style w:type="paragraph" w:styleId="Title">
    <w:name w:val="Title"/>
    <w:basedOn w:val="Normal"/>
    <w:next w:val="Normal"/>
    <w:link w:val="TitleChar"/>
    <w:uiPriority w:val="10"/>
    <w:qFormat/>
    <w:rsid w:val="002E0F43"/>
    <w:pPr>
      <w:spacing w:before="240" w:after="120"/>
      <w:jc w:val="center"/>
      <w:outlineLvl w:val="0"/>
    </w:pPr>
    <w:rPr>
      <w:rFonts w:asciiTheme="majorHAnsi" w:eastAsia="MS Gothic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E0F43"/>
    <w:rPr>
      <w:rFonts w:asciiTheme="majorHAnsi" w:eastAsia="MS Gothic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43"/>
    <w:pPr>
      <w:jc w:val="center"/>
      <w:outlineLvl w:val="1"/>
    </w:pPr>
    <w:rPr>
      <w:rFonts w:asciiTheme="majorHAnsi" w:eastAsia="MS Gothic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0F43"/>
    <w:rPr>
      <w:rFonts w:asciiTheme="majorHAnsi" w:eastAsia="MS Gothic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E0F4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2E0F4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E0F4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E0F4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E0F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E0F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4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E0F4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E0F4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E0F43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E0F43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2E0F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2E0F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054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0541"/>
  </w:style>
  <w:style w:type="paragraph" w:styleId="Footer">
    <w:name w:val="footer"/>
    <w:basedOn w:val="Normal"/>
    <w:link w:val="FooterChar"/>
    <w:uiPriority w:val="99"/>
    <w:unhideWhenUsed/>
    <w:rsid w:val="008F054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0541"/>
  </w:style>
  <w:style w:type="table" w:styleId="TableGrid">
    <w:name w:val="Table Grid"/>
    <w:basedOn w:val="TableNormal"/>
    <w:uiPriority w:val="59"/>
    <w:rsid w:val="008F0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8F0541"/>
    <w:pPr>
      <w:outlineLvl w:val="0"/>
    </w:pPr>
    <w:rPr>
      <w:rFonts w:ascii="Helvetica" w:eastAsia="ヒラギノ角ゴ Pro W3" w:hAnsi="Helvetica" w:cs="Times New Roman"/>
      <w:color w:val="000000"/>
      <w:kern w:val="0"/>
      <w:sz w:val="24"/>
      <w:szCs w:val="20"/>
      <w:lang w:val="en-GB"/>
    </w:rPr>
  </w:style>
  <w:style w:type="table" w:customStyle="1" w:styleId="71">
    <w:name w:val="表 (モノトーン)  71"/>
    <w:basedOn w:val="TableNormal"/>
    <w:uiPriority w:val="66"/>
    <w:rsid w:val="008F0541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QuickStyle" Target="diagrams/quickStyle7.xml"/><Relationship Id="rId3" Type="http://schemas.openxmlformats.org/officeDocument/2006/relationships/webSettings" Target="webSettings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diagramData" Target="diagrams/data8.xm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2" Type="http://schemas.openxmlformats.org/officeDocument/2006/relationships/settings" Target="setting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41" Type="http://schemas.microsoft.com/office/2007/relationships/diagramDrawing" Target="diagrams/drawing7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" Type="http://schemas.openxmlformats.org/officeDocument/2006/relationships/endnotes" Target="end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header" Target="header2.xml"/><Relationship Id="rId8" Type="http://schemas.openxmlformats.org/officeDocument/2006/relationships/diagramLayout" Target="diagrams/layout1.xml"/><Relationship Id="rId51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1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is fun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29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for us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100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 cook dinner.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X="-8861" custLinFactNeighborX="-10000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 custLinFactNeighborY="-3032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46C52B8E-C9F2-4872-B41F-1CA73A1EFEB3}" type="presOf" srcId="{A6A26A27-211F-4706-A60E-604C978B42DB}" destId="{BA7F6AF5-875B-4213-BCA3-CC556EAE1674}" srcOrd="0" destOrd="0" presId="urn:microsoft.com/office/officeart/2005/8/layout/chevron1"/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2F3EF34B-0E4C-471C-85F6-BEF4A28E75CE}" type="presOf" srcId="{D57073EC-CB02-4D21-8CAE-0CD4ADB3F545}" destId="{D807670E-CBD4-443C-A98F-7B8B9C06AE42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24DEDA03-363E-45C3-8037-C5EC26BA0E53}" type="presOf" srcId="{EACD764A-1BBB-4925-8A7E-83933BFB4F54}" destId="{EAE114BC-F2A5-44B9-9107-879C62F6E804}" srcOrd="0" destOrd="0" presId="urn:microsoft.com/office/officeart/2005/8/layout/chevron1"/>
    <dgm:cxn modelId="{454A55F6-436B-46A6-BA3F-10191687FD90}" type="presOf" srcId="{0493B47A-4CEB-4ABF-ABA4-B6A3E5CF0930}" destId="{EAD28DAE-6D76-4370-A88A-76965BDEEE8D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46DC0D49-7DC0-4C97-A19B-57236B255B8F}" type="presParOf" srcId="{BA7F6AF5-875B-4213-BCA3-CC556EAE1674}" destId="{D807670E-CBD4-443C-A98F-7B8B9C06AE42}" srcOrd="0" destOrd="0" presId="urn:microsoft.com/office/officeart/2005/8/layout/chevron1"/>
    <dgm:cxn modelId="{FAF7344D-87F8-4E89-A8D3-EECADD48608B}" type="presParOf" srcId="{BA7F6AF5-875B-4213-BCA3-CC556EAE1674}" destId="{36D8EC67-49FC-460E-906A-E0C30DA4C0C7}" srcOrd="1" destOrd="0" presId="urn:microsoft.com/office/officeart/2005/8/layout/chevron1"/>
    <dgm:cxn modelId="{B4BEC0AF-48E2-4AF5-863B-4E8BB661A192}" type="presParOf" srcId="{BA7F6AF5-875B-4213-BCA3-CC556EAE1674}" destId="{EAE114BC-F2A5-44B9-9107-879C62F6E804}" srcOrd="2" destOrd="0" presId="urn:microsoft.com/office/officeart/2005/8/layout/chevron1"/>
    <dgm:cxn modelId="{AC39246A-E446-4A14-A5AC-611A2D16C989}" type="presParOf" srcId="{BA7F6AF5-875B-4213-BCA3-CC556EAE1674}" destId="{5A6B6BFE-AF47-40BA-89CE-DE2FF6945AFB}" srcOrd="3" destOrd="0" presId="urn:microsoft.com/office/officeart/2005/8/layout/chevron1"/>
    <dgm:cxn modelId="{8CA659A1-C4E1-45FC-B6EF-CE54648D46C7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682" cy="4952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is difficult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496" y="0"/>
          <a:ext cx="1927682" cy="495299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for you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2992" y="0"/>
          <a:ext cx="1927682" cy="4952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 read a book.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6275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 custLinFactNeighborX="821" custLinFactNeighborY="121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BC15F88A-790D-4564-A6E0-C81FEC011EB5}" type="presOf" srcId="{0493B47A-4CEB-4ABF-ABA4-B6A3E5CF0930}" destId="{EAD28DAE-6D76-4370-A88A-76965BDEEE8D}" srcOrd="0" destOrd="0" presId="urn:microsoft.com/office/officeart/2005/8/layout/chevron1"/>
    <dgm:cxn modelId="{7F0E6C6F-C7C6-4289-A964-EF5AA7B1A5DA}" type="presOf" srcId="{EACD764A-1BBB-4925-8A7E-83933BFB4F54}" destId="{EAE114BC-F2A5-44B9-9107-879C62F6E804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4F71096C-B722-41E2-9CA3-910E48E1ED1B}" type="presOf" srcId="{D57073EC-CB02-4D21-8CAE-0CD4ADB3F545}" destId="{D807670E-CBD4-443C-A98F-7B8B9C06AE42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424BC186-5BC1-4307-86C2-4385D0D4BF7E}" type="presOf" srcId="{A6A26A27-211F-4706-A60E-604C978B42DB}" destId="{BA7F6AF5-875B-4213-BCA3-CC556EAE1674}" srcOrd="0" destOrd="0" presId="urn:microsoft.com/office/officeart/2005/8/layout/chevron1"/>
    <dgm:cxn modelId="{CFB0E267-7E7D-4591-96BA-26E9601BBEC8}" type="presParOf" srcId="{BA7F6AF5-875B-4213-BCA3-CC556EAE1674}" destId="{D807670E-CBD4-443C-A98F-7B8B9C06AE42}" srcOrd="0" destOrd="0" presId="urn:microsoft.com/office/officeart/2005/8/layout/chevron1"/>
    <dgm:cxn modelId="{192C475E-529E-4F95-B9B1-C23BBB0A318E}" type="presParOf" srcId="{BA7F6AF5-875B-4213-BCA3-CC556EAE1674}" destId="{36D8EC67-49FC-460E-906A-E0C30DA4C0C7}" srcOrd="1" destOrd="0" presId="urn:microsoft.com/office/officeart/2005/8/layout/chevron1"/>
    <dgm:cxn modelId="{D8C9BD34-9241-44AD-8435-65A07D734CF9}" type="presParOf" srcId="{BA7F6AF5-875B-4213-BCA3-CC556EAE1674}" destId="{EAE114BC-F2A5-44B9-9107-879C62F6E804}" srcOrd="2" destOrd="0" presId="urn:microsoft.com/office/officeart/2005/8/layout/chevron1"/>
    <dgm:cxn modelId="{149F1656-0400-4BCF-903E-5F6F10805C69}" type="presParOf" srcId="{BA7F6AF5-875B-4213-BCA3-CC556EAE1674}" destId="{5A6B6BFE-AF47-40BA-89CE-DE2FF6945AFB}" srcOrd="3" destOrd="0" presId="urn:microsoft.com/office/officeart/2005/8/layout/chevron1"/>
    <dgm:cxn modelId="{99C52124-01C7-4340-9172-CC056F2EF1E3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615" y="0"/>
          <a:ext cx="1968479" cy="60007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is necessary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546495" y="0"/>
          <a:ext cx="1968479" cy="60007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NZ" altLang="ja-JP" sz="21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 clean the room.</a:t>
          </a:r>
          <a:endParaRPr kumimoji="1" lang="ja-JP" altLang="en-US" sz="21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92298" y="0"/>
          <a:ext cx="1968479" cy="600074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18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for them</a:t>
          </a:r>
          <a:endParaRPr kumimoji="1" lang="ja-JP" altLang="en-US" sz="18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820" custLinFactNeighborY="106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 custLinFactNeighborX="9678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 custLinFactNeighborX="821" custLinFactNeighborY="121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03C27AF7-7333-46DF-A05E-BF25598477AF}" type="presOf" srcId="{EACD764A-1BBB-4925-8A7E-83933BFB4F54}" destId="{EAE114BC-F2A5-44B9-9107-879C62F6E804}" srcOrd="0" destOrd="0" presId="urn:microsoft.com/office/officeart/2005/8/layout/chevron1"/>
    <dgm:cxn modelId="{EA6EB417-E866-4507-8CD0-177F1EC4050A}" type="presOf" srcId="{0493B47A-4CEB-4ABF-ABA4-B6A3E5CF0930}" destId="{EAD28DAE-6D76-4370-A88A-76965BDEEE8D}" srcOrd="0" destOrd="0" presId="urn:microsoft.com/office/officeart/2005/8/layout/chevron1"/>
    <dgm:cxn modelId="{67E46DE5-6D27-4FDA-A0F5-645E4E493127}" type="presOf" srcId="{A6A26A27-211F-4706-A60E-604C978B42DB}" destId="{BA7F6AF5-875B-4213-BCA3-CC556EAE1674}" srcOrd="0" destOrd="0" presId="urn:microsoft.com/office/officeart/2005/8/layout/chevron1"/>
    <dgm:cxn modelId="{53448A92-7215-41A0-89BD-F4CBE6FAA314}" type="presOf" srcId="{D57073EC-CB02-4D21-8CAE-0CD4ADB3F545}" destId="{D807670E-CBD4-443C-A98F-7B8B9C06AE42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A40337F6-7CFE-4C82-BF14-5C5D2C9AC364}" type="presParOf" srcId="{BA7F6AF5-875B-4213-BCA3-CC556EAE1674}" destId="{D807670E-CBD4-443C-A98F-7B8B9C06AE42}" srcOrd="0" destOrd="0" presId="urn:microsoft.com/office/officeart/2005/8/layout/chevron1"/>
    <dgm:cxn modelId="{EAD30AE4-344F-48A3-ACF5-7547AE961E81}" type="presParOf" srcId="{BA7F6AF5-875B-4213-BCA3-CC556EAE1674}" destId="{36D8EC67-49FC-460E-906A-E0C30DA4C0C7}" srcOrd="1" destOrd="0" presId="urn:microsoft.com/office/officeart/2005/8/layout/chevron1"/>
    <dgm:cxn modelId="{07A8F9D4-9D54-461D-AC29-FD87458FEBD4}" type="presParOf" srcId="{BA7F6AF5-875B-4213-BCA3-CC556EAE1674}" destId="{EAE114BC-F2A5-44B9-9107-879C62F6E804}" srcOrd="2" destOrd="0" presId="urn:microsoft.com/office/officeart/2005/8/layout/chevron1"/>
    <dgm:cxn modelId="{BB8A27C7-7ACA-44C4-833A-873F3F5C01EF}" type="presParOf" srcId="{BA7F6AF5-875B-4213-BCA3-CC556EAE1674}" destId="{5A6B6BFE-AF47-40BA-89CE-DE2FF6945AFB}" srcOrd="3" destOrd="0" presId="urn:microsoft.com/office/officeart/2005/8/layout/chevron1"/>
    <dgm:cxn modelId="{AE4B287B-532F-425A-BCFD-4AAB489AB754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/>
      <dgm:spPr>
        <a:xfrm>
          <a:off x="158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is important</a:t>
          </a:r>
          <a:endParaRPr kumimoji="1" lang="ja-JP" altLang="en-US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/>
      <dgm:spPr>
        <a:xfrm>
          <a:off x="173629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for me</a:t>
          </a:r>
          <a:endParaRPr kumimoji="1" lang="ja-JP" altLang="en-US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/>
      <dgm:spPr>
        <a:xfrm>
          <a:off x="347100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NZ" altLang="ja-JP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 study English.</a:t>
          </a:r>
          <a:endParaRPr kumimoji="1" lang="ja-JP" altLang="en-US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A1B40E76-BB95-490E-8013-6B0F805F51DA}" type="presOf" srcId="{EACD764A-1BBB-4925-8A7E-83933BFB4F54}" destId="{EAE114BC-F2A5-44B9-9107-879C62F6E804}" srcOrd="0" destOrd="0" presId="urn:microsoft.com/office/officeart/2005/8/layout/chevron1"/>
    <dgm:cxn modelId="{02EBF409-EB80-43F1-B63F-817CB4F20C2D}" type="presOf" srcId="{0493B47A-4CEB-4ABF-ABA4-B6A3E5CF0930}" destId="{EAD28DAE-6D76-4370-A88A-76965BDEEE8D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EBFCA455-3A92-4DFE-AA5B-3DB0DE4FEDB7}" type="presOf" srcId="{D57073EC-CB02-4D21-8CAE-0CD4ADB3F545}" destId="{D807670E-CBD4-443C-A98F-7B8B9C06AE42}" srcOrd="0" destOrd="0" presId="urn:microsoft.com/office/officeart/2005/8/layout/chevron1"/>
    <dgm:cxn modelId="{38851B23-7D93-4503-84D2-9AD18ACDDB1D}" type="presOf" srcId="{A6A26A27-211F-4706-A60E-604C978B42DB}" destId="{BA7F6AF5-875B-4213-BCA3-CC556EAE1674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8AD35999-3888-4E8D-98DE-BA430CDF8453}" type="presParOf" srcId="{BA7F6AF5-875B-4213-BCA3-CC556EAE1674}" destId="{D807670E-CBD4-443C-A98F-7B8B9C06AE42}" srcOrd="0" destOrd="0" presId="urn:microsoft.com/office/officeart/2005/8/layout/chevron1"/>
    <dgm:cxn modelId="{9F153298-C310-41D0-9B2B-E76B9F43F6D8}" type="presParOf" srcId="{BA7F6AF5-875B-4213-BCA3-CC556EAE1674}" destId="{36D8EC67-49FC-460E-906A-E0C30DA4C0C7}" srcOrd="1" destOrd="0" presId="urn:microsoft.com/office/officeart/2005/8/layout/chevron1"/>
    <dgm:cxn modelId="{5C6DB321-5542-45BD-A146-D8F8F89FF445}" type="presParOf" srcId="{BA7F6AF5-875B-4213-BCA3-CC556EAE1674}" destId="{EAE114BC-F2A5-44B9-9107-879C62F6E804}" srcOrd="2" destOrd="0" presId="urn:microsoft.com/office/officeart/2005/8/layout/chevron1"/>
    <dgm:cxn modelId="{D56C1022-6026-436A-9BCA-CAEA8CD15E4E}" type="presParOf" srcId="{BA7F6AF5-875B-4213-BCA3-CC556EAE1674}" destId="{5A6B6BFE-AF47-40BA-89CE-DE2FF6945AFB}" srcOrd="3" destOrd="0" presId="urn:microsoft.com/office/officeart/2005/8/layout/chevron1"/>
    <dgm:cxn modelId="{F5CA64F8-B293-4433-BDAD-297CFF96FF5B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is fun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29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for us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100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 cook dinner.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X="-8861" custLinFactNeighborX="-10000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 custLinFactNeighborY="-3032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75E34743-D8FF-4355-A645-A46002EDC3FA}" type="presOf" srcId="{EACD764A-1BBB-4925-8A7E-83933BFB4F54}" destId="{EAE114BC-F2A5-44B9-9107-879C62F6E804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59D2632E-EA74-4255-9DDE-F144BE2F4C7C}" type="presOf" srcId="{D57073EC-CB02-4D21-8CAE-0CD4ADB3F545}" destId="{D807670E-CBD4-443C-A98F-7B8B9C06AE42}" srcOrd="0" destOrd="0" presId="urn:microsoft.com/office/officeart/2005/8/layout/chevron1"/>
    <dgm:cxn modelId="{ABD8A38D-B466-48E9-B2CA-0F8A1137188C}" type="presOf" srcId="{A6A26A27-211F-4706-A60E-604C978B42DB}" destId="{BA7F6AF5-875B-4213-BCA3-CC556EAE1674}" srcOrd="0" destOrd="0" presId="urn:microsoft.com/office/officeart/2005/8/layout/chevron1"/>
    <dgm:cxn modelId="{AA631949-7814-4282-B42E-3060F5B05CBE}" type="presOf" srcId="{0493B47A-4CEB-4ABF-ABA4-B6A3E5CF0930}" destId="{EAD28DAE-6D76-4370-A88A-76965BDEEE8D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19C4111B-2219-472C-A988-6120455F3875}" type="presParOf" srcId="{BA7F6AF5-875B-4213-BCA3-CC556EAE1674}" destId="{D807670E-CBD4-443C-A98F-7B8B9C06AE42}" srcOrd="0" destOrd="0" presId="urn:microsoft.com/office/officeart/2005/8/layout/chevron1"/>
    <dgm:cxn modelId="{E8215691-7E06-48E6-B0C0-F109BB3521EB}" type="presParOf" srcId="{BA7F6AF5-875B-4213-BCA3-CC556EAE1674}" destId="{36D8EC67-49FC-460E-906A-E0C30DA4C0C7}" srcOrd="1" destOrd="0" presId="urn:microsoft.com/office/officeart/2005/8/layout/chevron1"/>
    <dgm:cxn modelId="{4312D9E0-2DDF-4D67-96F9-8006FF1AF12F}" type="presParOf" srcId="{BA7F6AF5-875B-4213-BCA3-CC556EAE1674}" destId="{EAE114BC-F2A5-44B9-9107-879C62F6E804}" srcOrd="2" destOrd="0" presId="urn:microsoft.com/office/officeart/2005/8/layout/chevron1"/>
    <dgm:cxn modelId="{8EDFDA59-1C8D-427C-8B93-84A04FA98127}" type="presParOf" srcId="{BA7F6AF5-875B-4213-BCA3-CC556EAE1674}" destId="{5A6B6BFE-AF47-40BA-89CE-DE2FF6945AFB}" srcOrd="3" destOrd="0" presId="urn:microsoft.com/office/officeart/2005/8/layout/chevron1"/>
    <dgm:cxn modelId="{4B24369B-4A5F-4921-BFCB-37296903D7F4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682" cy="4952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is difficult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496" y="0"/>
          <a:ext cx="1927682" cy="495299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for you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2992" y="0"/>
          <a:ext cx="1927682" cy="4952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 read a book.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6275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 custLinFactNeighborX="821" custLinFactNeighborY="121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DC87057A-CF7F-40C7-BAB0-FB1BECE13069}" type="presOf" srcId="{EACD764A-1BBB-4925-8A7E-83933BFB4F54}" destId="{EAE114BC-F2A5-44B9-9107-879C62F6E804}" srcOrd="0" destOrd="0" presId="urn:microsoft.com/office/officeart/2005/8/layout/chevron1"/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7D72D6B4-6F8F-4885-8A06-348F0CD541FD}" type="presOf" srcId="{A6A26A27-211F-4706-A60E-604C978B42DB}" destId="{BA7F6AF5-875B-4213-BCA3-CC556EAE1674}" srcOrd="0" destOrd="0" presId="urn:microsoft.com/office/officeart/2005/8/layout/chevron1"/>
    <dgm:cxn modelId="{E6B87F3D-7C8E-41DB-807E-125A98131907}" type="presOf" srcId="{D57073EC-CB02-4D21-8CAE-0CD4ADB3F545}" destId="{D807670E-CBD4-443C-A98F-7B8B9C06AE42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19AFF2D3-B692-46BA-A115-A747F5031141}" type="presOf" srcId="{0493B47A-4CEB-4ABF-ABA4-B6A3E5CF0930}" destId="{EAD28DAE-6D76-4370-A88A-76965BDEEE8D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AA4B2400-E628-4703-82C3-BDAF24FCF623}" type="presParOf" srcId="{BA7F6AF5-875B-4213-BCA3-CC556EAE1674}" destId="{D807670E-CBD4-443C-A98F-7B8B9C06AE42}" srcOrd="0" destOrd="0" presId="urn:microsoft.com/office/officeart/2005/8/layout/chevron1"/>
    <dgm:cxn modelId="{DE10389A-AAFC-4205-A7CF-E2ACB26EDAC0}" type="presParOf" srcId="{BA7F6AF5-875B-4213-BCA3-CC556EAE1674}" destId="{36D8EC67-49FC-460E-906A-E0C30DA4C0C7}" srcOrd="1" destOrd="0" presId="urn:microsoft.com/office/officeart/2005/8/layout/chevron1"/>
    <dgm:cxn modelId="{8C3F35F6-653D-4ED9-B48B-C1D8E97694F7}" type="presParOf" srcId="{BA7F6AF5-875B-4213-BCA3-CC556EAE1674}" destId="{EAE114BC-F2A5-44B9-9107-879C62F6E804}" srcOrd="2" destOrd="0" presId="urn:microsoft.com/office/officeart/2005/8/layout/chevron1"/>
    <dgm:cxn modelId="{26600C28-338D-441F-A66E-9E487CE530BC}" type="presParOf" srcId="{BA7F6AF5-875B-4213-BCA3-CC556EAE1674}" destId="{5A6B6BFE-AF47-40BA-89CE-DE2FF6945AFB}" srcOrd="3" destOrd="0" presId="urn:microsoft.com/office/officeart/2005/8/layout/chevron1"/>
    <dgm:cxn modelId="{C6960B4C-5558-492A-9D44-EEBC88E3CCF5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615" y="0"/>
          <a:ext cx="1968479" cy="60007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is necessary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546495" y="0"/>
          <a:ext cx="1968479" cy="60007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1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 clean the room.</a:t>
          </a:r>
          <a:endParaRPr kumimoji="1" lang="ja-JP" altLang="en-US" sz="21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92298" y="0"/>
          <a:ext cx="1968479" cy="600074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18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for them</a:t>
          </a:r>
          <a:endParaRPr kumimoji="1" lang="ja-JP" altLang="en-US" sz="18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820" custLinFactNeighborY="106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 custLinFactNeighborX="9678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 custLinFactNeighborX="821" custLinFactNeighborY="121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1AB323CE-6F52-4E4E-A2E6-A57448E10981}" type="presOf" srcId="{A6A26A27-211F-4706-A60E-604C978B42DB}" destId="{BA7F6AF5-875B-4213-BCA3-CC556EAE1674}" srcOrd="0" destOrd="0" presId="urn:microsoft.com/office/officeart/2005/8/layout/chevron1"/>
    <dgm:cxn modelId="{B6852AE4-4652-461E-A28B-B4C69D8CF999}" type="presOf" srcId="{D57073EC-CB02-4D21-8CAE-0CD4ADB3F545}" destId="{D807670E-CBD4-443C-A98F-7B8B9C06AE42}" srcOrd="0" destOrd="0" presId="urn:microsoft.com/office/officeart/2005/8/layout/chevron1"/>
    <dgm:cxn modelId="{9066251F-ED48-44C8-889A-E3BDB88BECD8}" type="presOf" srcId="{0493B47A-4CEB-4ABF-ABA4-B6A3E5CF0930}" destId="{EAD28DAE-6D76-4370-A88A-76965BDEEE8D}" srcOrd="0" destOrd="0" presId="urn:microsoft.com/office/officeart/2005/8/layout/chevron1"/>
    <dgm:cxn modelId="{7B2792DD-28F0-47A4-B887-115E04A68BDC}" type="presOf" srcId="{EACD764A-1BBB-4925-8A7E-83933BFB4F54}" destId="{EAE114BC-F2A5-44B9-9107-879C62F6E804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1FA93A0A-D312-44E1-9318-ECC9EA961A02}" type="presParOf" srcId="{BA7F6AF5-875B-4213-BCA3-CC556EAE1674}" destId="{D807670E-CBD4-443C-A98F-7B8B9C06AE42}" srcOrd="0" destOrd="0" presId="urn:microsoft.com/office/officeart/2005/8/layout/chevron1"/>
    <dgm:cxn modelId="{C9036FF4-92CB-48B0-ACE1-16F4AE3237C7}" type="presParOf" srcId="{BA7F6AF5-875B-4213-BCA3-CC556EAE1674}" destId="{36D8EC67-49FC-460E-906A-E0C30DA4C0C7}" srcOrd="1" destOrd="0" presId="urn:microsoft.com/office/officeart/2005/8/layout/chevron1"/>
    <dgm:cxn modelId="{25BE12B2-98F1-4619-BB50-2708E42C181F}" type="presParOf" srcId="{BA7F6AF5-875B-4213-BCA3-CC556EAE1674}" destId="{EAE114BC-F2A5-44B9-9107-879C62F6E804}" srcOrd="2" destOrd="0" presId="urn:microsoft.com/office/officeart/2005/8/layout/chevron1"/>
    <dgm:cxn modelId="{0DE63C6C-1D6F-43CE-94B9-1BB6C957FE4B}" type="presParOf" srcId="{BA7F6AF5-875B-4213-BCA3-CC556EAE1674}" destId="{5A6B6BFE-AF47-40BA-89CE-DE2FF6945AFB}" srcOrd="3" destOrd="0" presId="urn:microsoft.com/office/officeart/2005/8/layout/chevron1"/>
    <dgm:cxn modelId="{5F744A6E-B794-46B6-86D3-FE59E0AA50D5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/>
      <dgm:spPr>
        <a:xfrm>
          <a:off x="158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is important</a:t>
          </a:r>
          <a:endParaRPr kumimoji="1" lang="ja-JP" altLang="en-US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/>
      <dgm:spPr>
        <a:xfrm>
          <a:off x="173629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for me</a:t>
          </a:r>
          <a:endParaRPr kumimoji="1" lang="ja-JP" altLang="en-US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/>
      <dgm:spPr>
        <a:xfrm>
          <a:off x="347100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 study English.</a:t>
          </a:r>
          <a:endParaRPr kumimoji="1" lang="ja-JP" altLang="en-US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26B21CD1-1775-4012-8E5E-1B88086F3B5D}" type="presOf" srcId="{EACD764A-1BBB-4925-8A7E-83933BFB4F54}" destId="{EAE114BC-F2A5-44B9-9107-879C62F6E804}" srcOrd="0" destOrd="0" presId="urn:microsoft.com/office/officeart/2005/8/layout/chevron1"/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1A1149F3-633B-4D65-9489-480FBB0FFC54}" type="presOf" srcId="{D57073EC-CB02-4D21-8CAE-0CD4ADB3F545}" destId="{D807670E-CBD4-443C-A98F-7B8B9C06AE42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788EC806-EAD7-4255-9F64-6C6D2C97277D}" type="presOf" srcId="{A6A26A27-211F-4706-A60E-604C978B42DB}" destId="{BA7F6AF5-875B-4213-BCA3-CC556EAE1674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BD1E267A-B54C-49CF-8CCD-86FBE6D96E13}" type="presOf" srcId="{0493B47A-4CEB-4ABF-ABA4-B6A3E5CF0930}" destId="{EAD28DAE-6D76-4370-A88A-76965BDEEE8D}" srcOrd="0" destOrd="0" presId="urn:microsoft.com/office/officeart/2005/8/layout/chevron1"/>
    <dgm:cxn modelId="{02140050-F1E2-4460-B247-A266E5F7590F}" type="presParOf" srcId="{BA7F6AF5-875B-4213-BCA3-CC556EAE1674}" destId="{D807670E-CBD4-443C-A98F-7B8B9C06AE42}" srcOrd="0" destOrd="0" presId="urn:microsoft.com/office/officeart/2005/8/layout/chevron1"/>
    <dgm:cxn modelId="{70C429F1-B21F-4717-B0D5-5B612A5E45D4}" type="presParOf" srcId="{BA7F6AF5-875B-4213-BCA3-CC556EAE1674}" destId="{36D8EC67-49FC-460E-906A-E0C30DA4C0C7}" srcOrd="1" destOrd="0" presId="urn:microsoft.com/office/officeart/2005/8/layout/chevron1"/>
    <dgm:cxn modelId="{682793D2-3FE0-415A-9981-5F6764BE5769}" type="presParOf" srcId="{BA7F6AF5-875B-4213-BCA3-CC556EAE1674}" destId="{EAE114BC-F2A5-44B9-9107-879C62F6E804}" srcOrd="2" destOrd="0" presId="urn:microsoft.com/office/officeart/2005/8/layout/chevron1"/>
    <dgm:cxn modelId="{B98BB023-FC82-4142-B79D-6BA31A6BC857}" type="presParOf" srcId="{BA7F6AF5-875B-4213-BCA3-CC556EAE1674}" destId="{5A6B6BFE-AF47-40BA-89CE-DE2FF6945AFB}" srcOrd="3" destOrd="0" presId="urn:microsoft.com/office/officeart/2005/8/layout/chevron1"/>
    <dgm:cxn modelId="{3CC4E010-BA69-42E9-9C49-CD8E3AA3A373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915435" cy="520064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is fun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0" y="0"/>
        <a:ext cx="2915435" cy="520064"/>
      </dsp:txXfrm>
    </dsp:sp>
    <dsp:sp modelId="{EAE114BC-F2A5-44B9-9107-879C62F6E804}">
      <dsp:nvSpPr>
        <dsp:cNvPr id="0" name=""/>
        <dsp:cNvSpPr/>
      </dsp:nvSpPr>
      <dsp:spPr>
        <a:xfrm>
          <a:off x="2626284" y="0"/>
          <a:ext cx="2915435" cy="520064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for us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26284" y="0"/>
        <a:ext cx="2915435" cy="520064"/>
      </dsp:txXfrm>
    </dsp:sp>
    <dsp:sp modelId="{EAD28DAE-6D76-4370-A88A-76965BDEEE8D}">
      <dsp:nvSpPr>
        <dsp:cNvPr id="0" name=""/>
        <dsp:cNvSpPr/>
      </dsp:nvSpPr>
      <dsp:spPr>
        <a:xfrm>
          <a:off x="5250176" y="0"/>
          <a:ext cx="2915435" cy="520064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 cook dinner.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50176" y="0"/>
        <a:ext cx="2915435" cy="52006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890730" cy="46863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is difficult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0" y="0"/>
        <a:ext cx="2890730" cy="468630"/>
      </dsp:txXfrm>
    </dsp:sp>
    <dsp:sp modelId="{EAE114BC-F2A5-44B9-9107-879C62F6E804}">
      <dsp:nvSpPr>
        <dsp:cNvPr id="0" name=""/>
        <dsp:cNvSpPr/>
      </dsp:nvSpPr>
      <dsp:spPr>
        <a:xfrm>
          <a:off x="2604029" y="0"/>
          <a:ext cx="2890730" cy="468630"/>
        </a:xfrm>
        <a:prstGeom prst="chevron">
          <a:avLst/>
        </a:pr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for you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04029" y="0"/>
        <a:ext cx="2890730" cy="468630"/>
      </dsp:txXfrm>
    </dsp:sp>
    <dsp:sp modelId="{EAD28DAE-6D76-4370-A88A-76965BDEEE8D}">
      <dsp:nvSpPr>
        <dsp:cNvPr id="0" name=""/>
        <dsp:cNvSpPr/>
      </dsp:nvSpPr>
      <dsp:spPr>
        <a:xfrm>
          <a:off x="5208059" y="0"/>
          <a:ext cx="2890730" cy="46863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 read a book.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08059" y="0"/>
        <a:ext cx="2890730" cy="46863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2" y="0"/>
          <a:ext cx="2895263" cy="61023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is necessary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" y="0"/>
        <a:ext cx="2895263" cy="610235"/>
      </dsp:txXfrm>
    </dsp:sp>
    <dsp:sp modelId="{EAE114BC-F2A5-44B9-9107-879C62F6E804}">
      <dsp:nvSpPr>
        <dsp:cNvPr id="0" name=""/>
        <dsp:cNvSpPr/>
      </dsp:nvSpPr>
      <dsp:spPr>
        <a:xfrm>
          <a:off x="2636133" y="0"/>
          <a:ext cx="2895263" cy="610235"/>
        </a:xfrm>
        <a:prstGeom prst="chevron">
          <a:avLst/>
        </a:pr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8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for them</a:t>
          </a:r>
          <a:endParaRPr kumimoji="1" lang="ja-JP" altLang="en-US" sz="18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36133" y="0"/>
        <a:ext cx="2895263" cy="610235"/>
      </dsp:txXfrm>
    </dsp:sp>
    <dsp:sp modelId="{EAD28DAE-6D76-4370-A88A-76965BDEEE8D}">
      <dsp:nvSpPr>
        <dsp:cNvPr id="0" name=""/>
        <dsp:cNvSpPr/>
      </dsp:nvSpPr>
      <dsp:spPr>
        <a:xfrm>
          <a:off x="5216226" y="0"/>
          <a:ext cx="2895263" cy="61023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1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 clean the room.</a:t>
          </a:r>
          <a:endParaRPr kumimoji="1" lang="ja-JP" altLang="en-US" sz="21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16226" y="0"/>
        <a:ext cx="2895263" cy="610235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239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is important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392" y="0"/>
        <a:ext cx="2914755" cy="551180"/>
      </dsp:txXfrm>
    </dsp:sp>
    <dsp:sp modelId="{EAE114BC-F2A5-44B9-9107-879C62F6E804}">
      <dsp:nvSpPr>
        <dsp:cNvPr id="0" name=""/>
        <dsp:cNvSpPr/>
      </dsp:nvSpPr>
      <dsp:spPr>
        <a:xfrm>
          <a:off x="262567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for me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25672" y="0"/>
        <a:ext cx="2914755" cy="551180"/>
      </dsp:txXfrm>
    </dsp:sp>
    <dsp:sp modelId="{EAD28DAE-6D76-4370-A88A-76965BDEEE8D}">
      <dsp:nvSpPr>
        <dsp:cNvPr id="0" name=""/>
        <dsp:cNvSpPr/>
      </dsp:nvSpPr>
      <dsp:spPr>
        <a:xfrm>
          <a:off x="524895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 study English.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48952" y="0"/>
        <a:ext cx="2914755" cy="551180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915435" cy="520064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is fun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0" y="0"/>
        <a:ext cx="2915435" cy="520064"/>
      </dsp:txXfrm>
    </dsp:sp>
    <dsp:sp modelId="{EAE114BC-F2A5-44B9-9107-879C62F6E804}">
      <dsp:nvSpPr>
        <dsp:cNvPr id="0" name=""/>
        <dsp:cNvSpPr/>
      </dsp:nvSpPr>
      <dsp:spPr>
        <a:xfrm>
          <a:off x="2626284" y="0"/>
          <a:ext cx="2915435" cy="520064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for us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26284" y="0"/>
        <a:ext cx="2915435" cy="520064"/>
      </dsp:txXfrm>
    </dsp:sp>
    <dsp:sp modelId="{EAD28DAE-6D76-4370-A88A-76965BDEEE8D}">
      <dsp:nvSpPr>
        <dsp:cNvPr id="0" name=""/>
        <dsp:cNvSpPr/>
      </dsp:nvSpPr>
      <dsp:spPr>
        <a:xfrm>
          <a:off x="5250176" y="0"/>
          <a:ext cx="2915435" cy="520064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 cook dinner.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50176" y="0"/>
        <a:ext cx="2915435" cy="520064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890730" cy="46863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is difficult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0" y="0"/>
        <a:ext cx="2890730" cy="468630"/>
      </dsp:txXfrm>
    </dsp:sp>
    <dsp:sp modelId="{EAE114BC-F2A5-44B9-9107-879C62F6E804}">
      <dsp:nvSpPr>
        <dsp:cNvPr id="0" name=""/>
        <dsp:cNvSpPr/>
      </dsp:nvSpPr>
      <dsp:spPr>
        <a:xfrm>
          <a:off x="2604029" y="0"/>
          <a:ext cx="2890730" cy="468630"/>
        </a:xfrm>
        <a:prstGeom prst="chevron">
          <a:avLst/>
        </a:pr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for you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04029" y="0"/>
        <a:ext cx="2890730" cy="468630"/>
      </dsp:txXfrm>
    </dsp:sp>
    <dsp:sp modelId="{EAD28DAE-6D76-4370-A88A-76965BDEEE8D}">
      <dsp:nvSpPr>
        <dsp:cNvPr id="0" name=""/>
        <dsp:cNvSpPr/>
      </dsp:nvSpPr>
      <dsp:spPr>
        <a:xfrm>
          <a:off x="5208059" y="0"/>
          <a:ext cx="2890730" cy="46863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 read a book.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08059" y="0"/>
        <a:ext cx="2890730" cy="468630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2" y="0"/>
          <a:ext cx="2895263" cy="61023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is necessary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" y="0"/>
        <a:ext cx="2895263" cy="610235"/>
      </dsp:txXfrm>
    </dsp:sp>
    <dsp:sp modelId="{EAE114BC-F2A5-44B9-9107-879C62F6E804}">
      <dsp:nvSpPr>
        <dsp:cNvPr id="0" name=""/>
        <dsp:cNvSpPr/>
      </dsp:nvSpPr>
      <dsp:spPr>
        <a:xfrm>
          <a:off x="2636133" y="0"/>
          <a:ext cx="2895263" cy="610235"/>
        </a:xfrm>
        <a:prstGeom prst="chevron">
          <a:avLst/>
        </a:pr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8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for them</a:t>
          </a:r>
          <a:endParaRPr kumimoji="1" lang="ja-JP" altLang="en-US" sz="18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36133" y="0"/>
        <a:ext cx="2895263" cy="610235"/>
      </dsp:txXfrm>
    </dsp:sp>
    <dsp:sp modelId="{EAD28DAE-6D76-4370-A88A-76965BDEEE8D}">
      <dsp:nvSpPr>
        <dsp:cNvPr id="0" name=""/>
        <dsp:cNvSpPr/>
      </dsp:nvSpPr>
      <dsp:spPr>
        <a:xfrm>
          <a:off x="5216226" y="0"/>
          <a:ext cx="2895263" cy="61023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1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 clean the room.</a:t>
          </a:r>
          <a:endParaRPr kumimoji="1" lang="ja-JP" altLang="en-US" sz="21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16226" y="0"/>
        <a:ext cx="2895263" cy="610235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239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is important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392" y="0"/>
        <a:ext cx="2914755" cy="551180"/>
      </dsp:txXfrm>
    </dsp:sp>
    <dsp:sp modelId="{EAE114BC-F2A5-44B9-9107-879C62F6E804}">
      <dsp:nvSpPr>
        <dsp:cNvPr id="0" name=""/>
        <dsp:cNvSpPr/>
      </dsp:nvSpPr>
      <dsp:spPr>
        <a:xfrm>
          <a:off x="262567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for me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25672" y="0"/>
        <a:ext cx="2914755" cy="551180"/>
      </dsp:txXfrm>
    </dsp:sp>
    <dsp:sp modelId="{EAD28DAE-6D76-4370-A88A-76965BDEEE8D}">
      <dsp:nvSpPr>
        <dsp:cNvPr id="0" name=""/>
        <dsp:cNvSpPr/>
      </dsp:nvSpPr>
      <dsp:spPr>
        <a:xfrm>
          <a:off x="524895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 study English.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48952" y="0"/>
        <a:ext cx="2914755" cy="551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3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Muggli</cp:lastModifiedBy>
  <cp:revision>5</cp:revision>
  <dcterms:created xsi:type="dcterms:W3CDTF">2016-03-08T08:26:00Z</dcterms:created>
  <dcterms:modified xsi:type="dcterms:W3CDTF">2016-03-20T04:43:00Z</dcterms:modified>
</cp:coreProperties>
</file>