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A8" w:rsidRDefault="00CB0166" w:rsidP="000D14FC">
      <w:pPr>
        <w:widowControl/>
        <w:jc w:val="left"/>
        <w:rPr>
          <w:rFonts w:ascii="NCGothic" w:hAnsi="NCGothic"/>
        </w:rPr>
      </w:pPr>
      <w:r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FA321" wp14:editId="00120827">
                <wp:simplePos x="0" y="0"/>
                <wp:positionH relativeFrom="margin">
                  <wp:posOffset>9644853</wp:posOffset>
                </wp:positionH>
                <wp:positionV relativeFrom="paragraph">
                  <wp:posOffset>-34925</wp:posOffset>
                </wp:positionV>
                <wp:extent cx="2254103" cy="499731"/>
                <wp:effectExtent l="0" t="0" r="13335" b="1524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103" cy="499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66" w:rsidRPr="00ED07A8" w:rsidRDefault="00CB0166" w:rsidP="00CB0166">
                            <w:pPr>
                              <w:jc w:val="center"/>
                              <w:rPr>
                                <w:rFonts w:ascii="NCGothic" w:eastAsiaTheme="majorEastAsia" w:hAnsi="NCGothic"/>
                                <w:b/>
                                <w:sz w:val="48"/>
                                <w:u w:val="single"/>
                              </w:rPr>
                            </w:pPr>
                            <w:r>
                              <w:rPr>
                                <w:rFonts w:ascii="NCGothic" w:eastAsiaTheme="majorEastAsia" w:hAnsi="NCGothic"/>
                                <w:b/>
                                <w:sz w:val="48"/>
                                <w:u w:val="single"/>
                              </w:rPr>
                              <w:t>IDEA BOX</w:t>
                            </w:r>
                          </w:p>
                          <w:p w:rsidR="00CB0166" w:rsidRPr="00ED07A8" w:rsidRDefault="00CB0166" w:rsidP="00CB016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AFA32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0" o:spid="_x0000_s1026" type="#_x0000_t202" style="position:absolute;margin-left:759.45pt;margin-top:-2.75pt;width:177.5pt;height:39.3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" filled="f" strokecolor="white [3212]" strokeweight=".5pt">
                <v:textbox>
                  <w:txbxContent>
                    <w:p w:rsidR="00CB0166" w:rsidRPr="00ED07A8" w:rsidRDefault="00CB0166" w:rsidP="00CB0166">
                      <w:pPr>
                        <w:jc w:val="center"/>
                        <w:rPr>
                          <w:rFonts w:ascii="NCGothic" w:eastAsiaTheme="majorEastAsia" w:hAnsi="NCGothic"/>
                          <w:b/>
                          <w:sz w:val="48"/>
                          <w:u w:val="single"/>
                        </w:rPr>
                      </w:pPr>
                      <w:r>
                        <w:rPr>
                          <w:rFonts w:ascii="NCGothic" w:eastAsiaTheme="majorEastAsia" w:hAnsi="NCGothic"/>
                          <w:b/>
                          <w:sz w:val="48"/>
                          <w:u w:val="single"/>
                        </w:rPr>
                        <w:t>IDEA BOX</w:t>
                      </w:r>
                    </w:p>
                    <w:p w:rsidR="00CB0166" w:rsidRPr="00ED07A8" w:rsidRDefault="00CB0166" w:rsidP="00CB016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3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F6781" wp14:editId="05C2A792">
                <wp:simplePos x="0" y="0"/>
                <wp:positionH relativeFrom="column">
                  <wp:posOffset>1072988</wp:posOffset>
                </wp:positionH>
                <wp:positionV relativeFrom="paragraph">
                  <wp:posOffset>-38735</wp:posOffset>
                </wp:positionV>
                <wp:extent cx="2253615" cy="499110"/>
                <wp:effectExtent l="0" t="0" r="13335" b="1524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499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7A8" w:rsidRPr="00CB0166" w:rsidRDefault="00ED07A8" w:rsidP="00ED07A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44"/>
                                <w:u w:val="single"/>
                              </w:rPr>
                            </w:pPr>
                            <w:r w:rsidRPr="00CB0166">
                              <w:rPr>
                                <w:rFonts w:asciiTheme="majorEastAsia" w:eastAsiaTheme="majorEastAsia" w:hAnsiTheme="majorEastAsia"/>
                                <w:b/>
                                <w:sz w:val="44"/>
                                <w:u w:val="single"/>
                              </w:rPr>
                              <w:t>日本語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CF6781" id="テキスト ボックス 37" o:spid="_x0000_s1027" type="#_x0000_t202" style="position:absolute;margin-left:84.5pt;margin-top:-3.05pt;width:177.45pt;height:3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" fillcolor="white [3212]" strokecolor="white [3212]" strokeweight=".5pt">
                <v:textbox>
                  <w:txbxContent>
                    <w:p w:rsidR="00ED07A8" w:rsidRPr="00CB0166" w:rsidRDefault="00ED07A8" w:rsidP="00ED07A8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44"/>
                          <w:u w:val="single"/>
                        </w:rPr>
                      </w:pPr>
                      <w:r w:rsidRPr="00CB0166">
                        <w:rPr>
                          <w:rFonts w:asciiTheme="majorEastAsia" w:eastAsiaTheme="majorEastAsia" w:hAnsiTheme="majorEastAsia"/>
                          <w:b/>
                          <w:sz w:val="44"/>
                          <w:u w:val="single"/>
                        </w:rPr>
                        <w:t>日本語</w:t>
                      </w:r>
                    </w:p>
                  </w:txbxContent>
                </v:textbox>
              </v:shape>
            </w:pict>
          </mc:Fallback>
        </mc:AlternateContent>
      </w:r>
      <w:r w:rsidR="00ED07A8"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335C7" wp14:editId="6B52CD6F">
                <wp:simplePos x="0" y="0"/>
                <wp:positionH relativeFrom="column">
                  <wp:posOffset>5752627</wp:posOffset>
                </wp:positionH>
                <wp:positionV relativeFrom="paragraph">
                  <wp:posOffset>-31115</wp:posOffset>
                </wp:positionV>
                <wp:extent cx="2254103" cy="499731"/>
                <wp:effectExtent l="0" t="0" r="13335" b="1524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103" cy="499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7A8" w:rsidRPr="00ED07A8" w:rsidRDefault="00ED07A8" w:rsidP="00ED07A8">
                            <w:pPr>
                              <w:jc w:val="center"/>
                              <w:rPr>
                                <w:rFonts w:ascii="NCGothic" w:eastAsiaTheme="majorEastAsia" w:hAnsi="NCGothic"/>
                                <w:b/>
                                <w:sz w:val="48"/>
                                <w:u w:val="single"/>
                              </w:rPr>
                            </w:pPr>
                            <w:r w:rsidRPr="00ED07A8">
                              <w:rPr>
                                <w:rFonts w:ascii="NCGothic" w:eastAsiaTheme="majorEastAsia" w:hAnsi="NCGothic"/>
                                <w:b/>
                                <w:sz w:val="48"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rFonts w:ascii="NCGothic" w:eastAsiaTheme="majorEastAsia" w:hAnsi="NCGothic"/>
                                <w:b/>
                                <w:sz w:val="48"/>
                                <w:u w:val="single"/>
                              </w:rPr>
                              <w:t>NGLISH</w:t>
                            </w:r>
                          </w:p>
                          <w:p w:rsidR="00ED07A8" w:rsidRPr="00ED07A8" w:rsidRDefault="00ED07A8" w:rsidP="00ED07A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A335C7" id="テキスト ボックス 38" o:spid="_x0000_s1028" type="#_x0000_t202" style="position:absolute;margin-left:452.95pt;margin-top:-2.45pt;width:177.5pt;height:3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" filled="f" strokecolor="white [3212]" strokeweight=".5pt">
                <v:textbox>
                  <w:txbxContent>
                    <w:p w:rsidR="00ED07A8" w:rsidRPr="00ED07A8" w:rsidRDefault="00ED07A8" w:rsidP="00ED07A8">
                      <w:pPr>
                        <w:jc w:val="center"/>
                        <w:rPr>
                          <w:rFonts w:ascii="NCGothic" w:eastAsiaTheme="majorEastAsia" w:hAnsi="NCGothic"/>
                          <w:b/>
                          <w:sz w:val="48"/>
                          <w:u w:val="single"/>
                        </w:rPr>
                      </w:pPr>
                      <w:r w:rsidRPr="00ED07A8">
                        <w:rPr>
                          <w:rFonts w:ascii="NCGothic" w:eastAsiaTheme="majorEastAsia" w:hAnsi="NCGothic"/>
                          <w:b/>
                          <w:sz w:val="48"/>
                          <w:u w:val="single"/>
                        </w:rPr>
                        <w:t>E</w:t>
                      </w:r>
                      <w:r>
                        <w:rPr>
                          <w:rFonts w:ascii="NCGothic" w:eastAsiaTheme="majorEastAsia" w:hAnsi="NCGothic"/>
                          <w:b/>
                          <w:sz w:val="48"/>
                          <w:u w:val="single"/>
                        </w:rPr>
                        <w:t>NGLISH</w:t>
                      </w:r>
                    </w:p>
                    <w:p w:rsidR="00ED07A8" w:rsidRPr="00ED07A8" w:rsidRDefault="00ED07A8" w:rsidP="00ED07A8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3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14FC" w:rsidRPr="00136D70" w:rsidRDefault="00F71760" w:rsidP="000D14FC">
      <w:pPr>
        <w:widowControl/>
        <w:jc w:val="left"/>
        <w:rPr>
          <w:rFonts w:ascii="NCGothic" w:hAnsi="NCGothic"/>
        </w:rPr>
      </w:pPr>
      <w:r w:rsidRPr="00F71760">
        <w:rPr>
          <w:rFonts w:ascii="NCGothic" w:hAnsi="NCGothic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156A1" wp14:editId="42B53D46">
                <wp:simplePos x="0" y="0"/>
                <wp:positionH relativeFrom="margin">
                  <wp:posOffset>4651213</wp:posOffset>
                </wp:positionH>
                <wp:positionV relativeFrom="paragraph">
                  <wp:posOffset>79375</wp:posOffset>
                </wp:positionV>
                <wp:extent cx="563525" cy="533400"/>
                <wp:effectExtent l="19050" t="19050" r="27305" b="38100"/>
                <wp:wrapNone/>
                <wp:docPr id="1" name="星 12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525" cy="533400"/>
                        </a:xfrm>
                        <a:prstGeom prst="star1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760" w:rsidRPr="000D14FC" w:rsidRDefault="00F71760" w:rsidP="00F71760">
                            <w:pPr>
                              <w:jc w:val="left"/>
                              <w:rPr>
                                <w:rFonts w:ascii="NCGothic" w:hAnsi="NCGothic"/>
                                <w:b/>
                                <w:sz w:val="36"/>
                              </w:rPr>
                            </w:pPr>
                            <w:r w:rsidRPr="000D14FC">
                              <w:rPr>
                                <w:rFonts w:ascii="NCGothic" w:hAnsi="NCGothic" w:hint="eastAsia"/>
                                <w:b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9156A1" id="星 12 1" o:spid="_x0000_s1029" style="position:absolute;margin-left:366.25pt;margin-top:6.25pt;width:44.3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56352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" adj="-11796480,,5400" path="m,266700l77641,214930,37749,133350r94586,-8089l140881,35731r86187,37760l281763,r54694,73491l422644,35731r8546,89530l525776,133350r-39892,81580l563525,266700r-77641,51770l525776,400050r-94586,8089l422644,497669,336457,459909r-54694,73491l227068,459909r-86187,37760l132335,408139,37749,400050,77641,318470,,266700xe">
                <v:stroke joinstyle="miter"/>
                <v:formulas/>
                <v:path o:connecttype="custom" o:connectlocs="0,266700;77641,214930;37749,133350;132335,125261;140881,35731;227068,73491;281763,0;336457,73491;422644,35731;431190,125261;525776,133350;485884,214930;563525,266700;485884,318470;525776,400050;431190,408139;422644,497669;336457,459909;281763,533400;227068,459909;140881,497669;132335,408139;37749,400050;77641,318470;0,266700" o:connectangles="0,0,0,0,0,0,0,0,0,0,0,0,0,0,0,0,0,0,0,0,0,0,0,0,0" textboxrect="0,0,563525,533400"/>
                <v:textbox inset="5.85pt,.7pt,5.85pt,.7pt">
                  <w:txbxContent>
                    <w:p w:rsidR="00F71760" w:rsidRPr="000D14FC" w:rsidRDefault="00F71760" w:rsidP="00F71760">
                      <w:pPr>
                        <w:jc w:val="left"/>
                        <w:rPr>
                          <w:rFonts w:ascii="NCGothic" w:hAnsi="NCGothic"/>
                          <w:b/>
                          <w:sz w:val="36"/>
                        </w:rPr>
                      </w:pPr>
                      <w:r w:rsidRPr="000D14FC">
                        <w:rPr>
                          <w:rFonts w:ascii="NCGothic" w:hAnsi="NCGothic" w:hint="eastAsia"/>
                          <w:b/>
                          <w:sz w:val="3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7A8" w:rsidRPr="00ED07A8"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0870AD" wp14:editId="5DD75D36">
                <wp:simplePos x="0" y="0"/>
                <wp:positionH relativeFrom="column">
                  <wp:posOffset>4955540</wp:posOffset>
                </wp:positionH>
                <wp:positionV relativeFrom="paragraph">
                  <wp:posOffset>5658485</wp:posOffset>
                </wp:positionV>
                <wp:extent cx="3816350" cy="1490345"/>
                <wp:effectExtent l="0" t="0" r="12700" b="14605"/>
                <wp:wrapNone/>
                <wp:docPr id="27" name="テキスト ボック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7A8" w:rsidRPr="00CB0166" w:rsidRDefault="00ED07A8" w:rsidP="00ED07A8">
                            <w:pPr>
                              <w:spacing w:line="276" w:lineRule="auto"/>
                              <w:jc w:val="center"/>
                              <w:rPr>
                                <w:rFonts w:ascii="NCGothic" w:hAnsi="NCGothic"/>
                                <w:sz w:val="24"/>
                                <w:szCs w:val="19"/>
                              </w:rPr>
                            </w:pPr>
                            <w:r w:rsidRPr="00CB0166">
                              <w:rPr>
                                <w:rFonts w:ascii="NCGothic" w:hAnsi="NCGothic"/>
                                <w:sz w:val="24"/>
                                <w:szCs w:val="19"/>
                                <w:highlight w:val="white"/>
                              </w:rPr>
                              <w:t>Choose 1: ( difficult / important / useful</w:t>
                            </w:r>
                            <w:r w:rsidR="00A52774">
                              <w:rPr>
                                <w:rFonts w:ascii="NCGothic" w:hAnsi="NCGothic"/>
                                <w:sz w:val="24"/>
                                <w:szCs w:val="19"/>
                                <w:highlight w:val="white"/>
                              </w:rPr>
                              <w:t xml:space="preserve"> / exciting</w:t>
                            </w:r>
                            <w:r w:rsidRPr="00CB0166">
                              <w:rPr>
                                <w:rFonts w:ascii="NCGothic" w:hAnsi="NCGothic"/>
                                <w:sz w:val="24"/>
                                <w:szCs w:val="19"/>
                                <w:highlight w:val="white"/>
                              </w:rPr>
                              <w:t xml:space="preserve"> )</w:t>
                            </w:r>
                          </w:p>
                          <w:p w:rsidR="00B042F5" w:rsidRDefault="00ED07A8" w:rsidP="00ED07A8">
                            <w:pPr>
                              <w:spacing w:line="276" w:lineRule="auto"/>
                              <w:jc w:val="center"/>
                              <w:rPr>
                                <w:rFonts w:ascii="NCGothic" w:hAnsi="NCGothic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71760">
                              <w:rPr>
                                <w:rFonts w:ascii="NCGothic" w:hAnsi="NCGothic"/>
                                <w:b/>
                                <w:sz w:val="24"/>
                                <w:szCs w:val="19"/>
                                <w:highlight w:val="white"/>
                              </w:rPr>
                              <w:t>What was the most</w:t>
                            </w:r>
                            <w:r w:rsidRPr="00F71760">
                              <w:rPr>
                                <w:rFonts w:ascii="NCGothic" w:hAnsi="NCGothic"/>
                                <w:b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="00136F9B" w:rsidRPr="00F71760">
                              <w:rPr>
                                <w:rFonts w:asciiTheme="majorEastAsia" w:eastAsiaTheme="majorEastAsia" w:hAnsiTheme="majorEastAsia" w:cs="Courier New"/>
                                <w:b/>
                                <w:sz w:val="36"/>
                                <w:szCs w:val="19"/>
                                <w:bdr w:val="single" w:sz="4" w:space="0" w:color="auto"/>
                              </w:rPr>
                              <w:t xml:space="preserve">   </w:t>
                            </w:r>
                            <w:r w:rsidRPr="00F71760">
                              <w:rPr>
                                <w:rFonts w:ascii="NCGothic" w:hAnsi="NCGothic"/>
                                <w:b/>
                                <w:sz w:val="24"/>
                                <w:szCs w:val="19"/>
                              </w:rPr>
                              <w:t xml:space="preserve"> thing</w:t>
                            </w:r>
                            <w:r w:rsidR="005D6579" w:rsidRPr="00F71760">
                              <w:rPr>
                                <w:rFonts w:ascii="NCGothic" w:hAnsi="NCGothic"/>
                                <w:b/>
                                <w:sz w:val="24"/>
                                <w:szCs w:val="19"/>
                              </w:rPr>
                              <w:t xml:space="preserve"> you experienced</w:t>
                            </w:r>
                            <w:r w:rsidRPr="00F71760">
                              <w:rPr>
                                <w:rFonts w:ascii="NCGothic" w:hAnsi="NCGothic"/>
                                <w:b/>
                                <w:sz w:val="24"/>
                                <w:szCs w:val="19"/>
                              </w:rPr>
                              <w:t>?</w:t>
                            </w:r>
                            <w:r w:rsidR="00FB727E" w:rsidRPr="00FB727E">
                              <w:rPr>
                                <w:rFonts w:ascii="NCGothic" w:hAnsi="NCGothic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:rsidR="00ED07A8" w:rsidRPr="00B042F5" w:rsidRDefault="00B042F5" w:rsidP="00B042F5">
                            <w:pPr>
                              <w:spacing w:line="276" w:lineRule="auto"/>
                              <w:rPr>
                                <w:rFonts w:ascii="NCGothic" w:hAnsi="NCGothic"/>
                                <w:b/>
                                <w:sz w:val="52"/>
                                <w:u w:val="single"/>
                              </w:rPr>
                            </w:pPr>
                            <w:r w:rsidRPr="00B042F5"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>Example: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A335E8">
                              <w:rPr>
                                <w:rFonts w:ascii="NCGothic" w:hAnsi="NCGothic" w:hint="eastAsia"/>
                                <w:sz w:val="22"/>
                                <w:szCs w:val="20"/>
                                <w:u w:val="single"/>
                              </w:rPr>
                              <w:t>Helping</w:t>
                            </w:r>
                            <w:r w:rsidR="00FB727E" w:rsidRPr="00B042F5">
                              <w:rPr>
                                <w:rFonts w:ascii="NCGothic" w:hAnsi="NCGothic"/>
                                <w:sz w:val="22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A335E8">
                              <w:rPr>
                                <w:rFonts w:ascii="NCGothic" w:hAnsi="NCGothic" w:hint="eastAsia"/>
                                <w:sz w:val="22"/>
                                <w:szCs w:val="20"/>
                                <w:u w:val="single"/>
                              </w:rPr>
                              <w:t>students</w:t>
                            </w:r>
                            <w:r w:rsidR="00FB727E" w:rsidRPr="00B042F5">
                              <w:rPr>
                                <w:rFonts w:ascii="NCGothic" w:hAnsi="NCGothic"/>
                                <w:sz w:val="22"/>
                                <w:szCs w:val="20"/>
                              </w:rPr>
                              <w:t xml:space="preserve"> was the most </w:t>
                            </w:r>
                            <w:r w:rsidR="00A335E8">
                              <w:rPr>
                                <w:rFonts w:ascii="NCGothic" w:hAnsi="NCGothic" w:hint="eastAsia"/>
                                <w:sz w:val="22"/>
                                <w:szCs w:val="20"/>
                                <w:u w:val="single"/>
                              </w:rPr>
                              <w:t>important</w:t>
                            </w:r>
                            <w:r w:rsidR="00FB727E" w:rsidRPr="00B042F5">
                              <w:rPr>
                                <w:rFonts w:ascii="NCGothic" w:hAnsi="NCGothic"/>
                                <w:sz w:val="22"/>
                                <w:szCs w:val="20"/>
                              </w:rPr>
                              <w:t xml:space="preserve"> thing.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7" o:spid="_x0000_s1030" type="#_x0000_t202" style="position:absolute;margin-left:390.2pt;margin-top:445.55pt;width:300.5pt;height:117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">
                <v:textbox inset="5.85pt,.7pt,5.85pt,.7pt">
                  <w:txbxContent>
                    <w:p w:rsidR="00ED07A8" w:rsidRPr="00CB0166" w:rsidRDefault="00ED07A8" w:rsidP="00ED07A8">
                      <w:pPr>
                        <w:spacing w:line="276" w:lineRule="auto"/>
                        <w:jc w:val="center"/>
                        <w:rPr>
                          <w:rFonts w:ascii="NCGothic" w:hAnsi="NCGothic"/>
                          <w:sz w:val="24"/>
                          <w:szCs w:val="19"/>
                        </w:rPr>
                      </w:pPr>
                      <w:r w:rsidRPr="00CB0166">
                        <w:rPr>
                          <w:rFonts w:ascii="NCGothic" w:hAnsi="NCGothic"/>
                          <w:sz w:val="24"/>
                          <w:szCs w:val="19"/>
                          <w:highlight w:val="white"/>
                        </w:rPr>
                        <w:t>Choose 1: ( difficult / important / useful</w:t>
                      </w:r>
                      <w:r w:rsidR="00A52774">
                        <w:rPr>
                          <w:rFonts w:ascii="NCGothic" w:hAnsi="NCGothic"/>
                          <w:sz w:val="24"/>
                          <w:szCs w:val="19"/>
                          <w:highlight w:val="white"/>
                        </w:rPr>
                        <w:t xml:space="preserve"> / exciting</w:t>
                      </w:r>
                      <w:r w:rsidRPr="00CB0166">
                        <w:rPr>
                          <w:rFonts w:ascii="NCGothic" w:hAnsi="NCGothic"/>
                          <w:sz w:val="24"/>
                          <w:szCs w:val="19"/>
                          <w:highlight w:val="white"/>
                        </w:rPr>
                        <w:t xml:space="preserve"> )</w:t>
                      </w:r>
                    </w:p>
                    <w:p w:rsidR="00B042F5" w:rsidRDefault="00ED07A8" w:rsidP="00ED07A8">
                      <w:pPr>
                        <w:spacing w:line="276" w:lineRule="auto"/>
                        <w:jc w:val="center"/>
                        <w:rPr>
                          <w:rFonts w:ascii="NCGothic" w:hAnsi="NCGothic"/>
                          <w:sz w:val="20"/>
                          <w:szCs w:val="20"/>
                          <w:u w:val="single"/>
                        </w:rPr>
                      </w:pPr>
                      <w:r w:rsidRPr="00F71760">
                        <w:rPr>
                          <w:rFonts w:ascii="NCGothic" w:hAnsi="NCGothic"/>
                          <w:b/>
                          <w:sz w:val="24"/>
                          <w:szCs w:val="19"/>
                          <w:highlight w:val="white"/>
                        </w:rPr>
                        <w:t>What was the most</w:t>
                      </w:r>
                      <w:r w:rsidRPr="00F71760">
                        <w:rPr>
                          <w:rFonts w:ascii="NCGothic" w:hAnsi="NCGothic"/>
                          <w:b/>
                          <w:sz w:val="24"/>
                          <w:szCs w:val="19"/>
                        </w:rPr>
                        <w:t xml:space="preserve"> </w:t>
                      </w:r>
                      <w:r w:rsidR="00136F9B" w:rsidRPr="00F71760">
                        <w:rPr>
                          <w:rFonts w:asciiTheme="majorEastAsia" w:eastAsiaTheme="majorEastAsia" w:hAnsiTheme="majorEastAsia" w:cs="Courier New"/>
                          <w:b/>
                          <w:sz w:val="36"/>
                          <w:szCs w:val="19"/>
                          <w:bdr w:val="single" w:sz="4" w:space="0" w:color="auto"/>
                        </w:rPr>
                        <w:t xml:space="preserve">   </w:t>
                      </w:r>
                      <w:r w:rsidRPr="00F71760">
                        <w:rPr>
                          <w:rFonts w:ascii="NCGothic" w:hAnsi="NCGothic"/>
                          <w:b/>
                          <w:sz w:val="24"/>
                          <w:szCs w:val="19"/>
                        </w:rPr>
                        <w:t xml:space="preserve"> thing</w:t>
                      </w:r>
                      <w:r w:rsidR="005D6579" w:rsidRPr="00F71760">
                        <w:rPr>
                          <w:rFonts w:ascii="NCGothic" w:hAnsi="NCGothic"/>
                          <w:b/>
                          <w:sz w:val="24"/>
                          <w:szCs w:val="19"/>
                        </w:rPr>
                        <w:t xml:space="preserve"> you experienced</w:t>
                      </w:r>
                      <w:r w:rsidRPr="00F71760">
                        <w:rPr>
                          <w:rFonts w:ascii="NCGothic" w:hAnsi="NCGothic"/>
                          <w:b/>
                          <w:sz w:val="24"/>
                          <w:szCs w:val="19"/>
                        </w:rPr>
                        <w:t>?</w:t>
                      </w:r>
                      <w:r w:rsidR="00FB727E" w:rsidRPr="00FB727E">
                        <w:rPr>
                          <w:rFonts w:ascii="NCGothic" w:hAnsi="NCGothic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:rsidR="00ED07A8" w:rsidRPr="00B042F5" w:rsidRDefault="00B042F5" w:rsidP="00B042F5">
                      <w:pPr>
                        <w:spacing w:line="276" w:lineRule="auto"/>
                        <w:rPr>
                          <w:rFonts w:ascii="NCGothic" w:hAnsi="NCGothic"/>
                          <w:b/>
                          <w:sz w:val="52"/>
                          <w:u w:val="single"/>
                        </w:rPr>
                      </w:pPr>
                      <w:r w:rsidRPr="00B042F5">
                        <w:rPr>
                          <w:rFonts w:ascii="NCGothic" w:hAnsi="NCGothic"/>
                          <w:sz w:val="20"/>
                          <w:szCs w:val="20"/>
                        </w:rPr>
                        <w:t>Example:</w:t>
                      </w:r>
                      <w:r>
                        <w:rPr>
                          <w:rFonts w:ascii="NCGothic" w:hAnsi="NCGothic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A335E8">
                        <w:rPr>
                          <w:rFonts w:ascii="NCGothic" w:hAnsi="NCGothic" w:hint="eastAsia"/>
                          <w:sz w:val="22"/>
                          <w:szCs w:val="20"/>
                          <w:u w:val="single"/>
                        </w:rPr>
                        <w:t>Helping</w:t>
                      </w:r>
                      <w:r w:rsidR="00FB727E" w:rsidRPr="00B042F5">
                        <w:rPr>
                          <w:rFonts w:ascii="NCGothic" w:hAnsi="NCGothic"/>
                          <w:sz w:val="22"/>
                          <w:szCs w:val="20"/>
                          <w:u w:val="single"/>
                        </w:rPr>
                        <w:t xml:space="preserve"> </w:t>
                      </w:r>
                      <w:r w:rsidR="00A335E8">
                        <w:rPr>
                          <w:rFonts w:ascii="NCGothic" w:hAnsi="NCGothic" w:hint="eastAsia"/>
                          <w:sz w:val="22"/>
                          <w:szCs w:val="20"/>
                          <w:u w:val="single"/>
                        </w:rPr>
                        <w:t>students</w:t>
                      </w:r>
                      <w:r w:rsidR="00FB727E" w:rsidRPr="00B042F5">
                        <w:rPr>
                          <w:rFonts w:ascii="NCGothic" w:hAnsi="NCGothic"/>
                          <w:sz w:val="22"/>
                          <w:szCs w:val="20"/>
                        </w:rPr>
                        <w:t xml:space="preserve"> was the most </w:t>
                      </w:r>
                      <w:r w:rsidR="00A335E8">
                        <w:rPr>
                          <w:rFonts w:ascii="NCGothic" w:hAnsi="NCGothic" w:hint="eastAsia"/>
                          <w:sz w:val="22"/>
                          <w:szCs w:val="20"/>
                          <w:u w:val="single"/>
                        </w:rPr>
                        <w:t>important</w:t>
                      </w:r>
                      <w:r w:rsidR="00FB727E" w:rsidRPr="00B042F5">
                        <w:rPr>
                          <w:rFonts w:ascii="NCGothic" w:hAnsi="NCGothic"/>
                          <w:sz w:val="22"/>
                          <w:szCs w:val="20"/>
                        </w:rPr>
                        <w:t xml:space="preserve"> thing.</w:t>
                      </w:r>
                    </w:p>
                  </w:txbxContent>
                </v:textbox>
              </v:shape>
            </w:pict>
          </mc:Fallback>
        </mc:AlternateContent>
      </w:r>
      <w:r w:rsidR="00ED07A8" w:rsidRPr="00ED07A8"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1FBB95" wp14:editId="1E6C0A3D">
                <wp:simplePos x="0" y="0"/>
                <wp:positionH relativeFrom="column">
                  <wp:posOffset>4955540</wp:posOffset>
                </wp:positionH>
                <wp:positionV relativeFrom="paragraph">
                  <wp:posOffset>3890010</wp:posOffset>
                </wp:positionV>
                <wp:extent cx="3816350" cy="1490345"/>
                <wp:effectExtent l="0" t="0" r="12700" b="14605"/>
                <wp:wrapNone/>
                <wp:docPr id="26" name="テキスト ボック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7A8" w:rsidRPr="00F71760" w:rsidRDefault="00136F9B" w:rsidP="00ED07A8">
                            <w:pPr>
                              <w:ind w:left="390"/>
                              <w:jc w:val="center"/>
                              <w:rPr>
                                <w:rFonts w:ascii="NCGothic" w:eastAsiaTheme="majorEastAsia" w:hAnsi="NCGothic"/>
                                <w:b/>
                                <w:sz w:val="56"/>
                              </w:rPr>
                            </w:pPr>
                            <w:r w:rsidRPr="00F71760">
                              <w:rPr>
                                <w:rFonts w:ascii="NCGothic" w:hAnsi="NCGothic"/>
                                <w:b/>
                                <w:sz w:val="24"/>
                                <w:szCs w:val="19"/>
                                <w:highlight w:val="white"/>
                              </w:rPr>
                              <w:t>What was one thing you learned?</w:t>
                            </w:r>
                          </w:p>
                          <w:p w:rsidR="00426934" w:rsidRDefault="00426934" w:rsidP="00426934">
                            <w:pPr>
                              <w:spacing w:line="276" w:lineRule="auto"/>
                              <w:ind w:firstLineChars="100" w:firstLine="200"/>
                              <w:jc w:val="left"/>
                              <w:rPr>
                                <w:rFonts w:ascii="NCGothic" w:hAnsi="NCGothic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>Exmaple</w:t>
                            </w:r>
                            <w:proofErr w:type="spellEnd"/>
                            <w:r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>：</w:t>
                            </w:r>
                            <w:r w:rsidRPr="00FB727E">
                              <w:rPr>
                                <w:rFonts w:ascii="NCGothic" w:hAnsi="NCGothic"/>
                                <w:sz w:val="22"/>
                                <w:szCs w:val="20"/>
                              </w:rPr>
                              <w:t xml:space="preserve">I learned that </w:t>
                            </w:r>
                            <w:r w:rsidR="00A335E8">
                              <w:rPr>
                                <w:rFonts w:ascii="NCGothic" w:hAnsi="NCGothic" w:hint="eastAsia"/>
                                <w:sz w:val="22"/>
                                <w:szCs w:val="20"/>
                                <w:u w:val="single"/>
                              </w:rPr>
                              <w:t>teaching students</w:t>
                            </w:r>
                            <w:r w:rsidRPr="00FB727E">
                              <w:rPr>
                                <w:rFonts w:ascii="NCGothic" w:hAnsi="NCGothic"/>
                                <w:sz w:val="22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B727E">
                              <w:rPr>
                                <w:rFonts w:ascii="NCGothic" w:hAnsi="NCGothic"/>
                                <w:sz w:val="22"/>
                                <w:szCs w:val="20"/>
                              </w:rPr>
                              <w:t>is</w:t>
                            </w:r>
                            <w:r w:rsidR="00A335E8" w:rsidRPr="00A335E8">
                              <w:rPr>
                                <w:rFonts w:ascii="NCGothic" w:hAnsi="NCGothic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A335E8">
                              <w:rPr>
                                <w:rFonts w:ascii="NCGothic" w:hAnsi="NCGothic" w:hint="eastAsia"/>
                                <w:sz w:val="22"/>
                                <w:szCs w:val="20"/>
                                <w:u w:val="single"/>
                              </w:rPr>
                              <w:t>difficult</w:t>
                            </w:r>
                            <w:r w:rsidRPr="00FB727E">
                              <w:rPr>
                                <w:rFonts w:ascii="NCGothic" w:hAnsi="NCGothic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:rsidR="00ED07A8" w:rsidRPr="00426934" w:rsidRDefault="00ED07A8" w:rsidP="00ED07A8">
                            <w:pPr>
                              <w:spacing w:line="276" w:lineRule="auto"/>
                              <w:rPr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26" o:spid="_x0000_s1031" type="#_x0000_t202" style="position:absolute;margin-left:390.2pt;margin-top:306.3pt;width:300.5pt;height:117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">
                <v:textbox inset="5.85pt,.7pt,5.85pt,.7pt">
                  <w:txbxContent>
                    <w:p w:rsidR="00ED07A8" w:rsidRPr="00F71760" w:rsidRDefault="00136F9B" w:rsidP="00ED07A8">
                      <w:pPr>
                        <w:ind w:left="390"/>
                        <w:jc w:val="center"/>
                        <w:rPr>
                          <w:rFonts w:ascii="NCGothic" w:eastAsiaTheme="majorEastAsia" w:hAnsi="NCGothic"/>
                          <w:b/>
                          <w:sz w:val="56"/>
                        </w:rPr>
                      </w:pPr>
                      <w:r w:rsidRPr="00F71760">
                        <w:rPr>
                          <w:rFonts w:ascii="NCGothic" w:hAnsi="NCGothic"/>
                          <w:b/>
                          <w:sz w:val="24"/>
                          <w:szCs w:val="19"/>
                          <w:highlight w:val="white"/>
                        </w:rPr>
                        <w:t>What was one thing you learned?</w:t>
                      </w:r>
                    </w:p>
                    <w:p w:rsidR="00426934" w:rsidRDefault="00426934" w:rsidP="00426934">
                      <w:pPr>
                        <w:spacing w:line="276" w:lineRule="auto"/>
                        <w:ind w:firstLineChars="100" w:firstLine="200"/>
                        <w:jc w:val="left"/>
                        <w:rPr>
                          <w:rFonts w:ascii="NCGothic" w:hAnsi="NCGothic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>
                        <w:rPr>
                          <w:rFonts w:ascii="NCGothic" w:hAnsi="NCGothic"/>
                          <w:sz w:val="20"/>
                          <w:szCs w:val="20"/>
                        </w:rPr>
                        <w:t>Exmaple</w:t>
                      </w:r>
                      <w:proofErr w:type="spellEnd"/>
                      <w:r>
                        <w:rPr>
                          <w:rFonts w:ascii="NCGothic" w:hAnsi="NCGothic"/>
                          <w:sz w:val="20"/>
                          <w:szCs w:val="20"/>
                        </w:rPr>
                        <w:t>：</w:t>
                      </w:r>
                      <w:r w:rsidRPr="00FB727E">
                        <w:rPr>
                          <w:rFonts w:ascii="NCGothic" w:hAnsi="NCGothic"/>
                          <w:sz w:val="22"/>
                          <w:szCs w:val="20"/>
                        </w:rPr>
                        <w:t xml:space="preserve">I learned that </w:t>
                      </w:r>
                      <w:r w:rsidR="00A335E8">
                        <w:rPr>
                          <w:rFonts w:ascii="NCGothic" w:hAnsi="NCGothic" w:hint="eastAsia"/>
                          <w:sz w:val="22"/>
                          <w:szCs w:val="20"/>
                          <w:u w:val="single"/>
                        </w:rPr>
                        <w:t>teaching students</w:t>
                      </w:r>
                      <w:r w:rsidRPr="00FB727E">
                        <w:rPr>
                          <w:rFonts w:ascii="NCGothic" w:hAnsi="NCGothic"/>
                          <w:sz w:val="22"/>
                          <w:szCs w:val="20"/>
                          <w:u w:val="single"/>
                        </w:rPr>
                        <w:t xml:space="preserve"> </w:t>
                      </w:r>
                      <w:r w:rsidRPr="00FB727E">
                        <w:rPr>
                          <w:rFonts w:ascii="NCGothic" w:hAnsi="NCGothic"/>
                          <w:sz w:val="22"/>
                          <w:szCs w:val="20"/>
                        </w:rPr>
                        <w:t>is</w:t>
                      </w:r>
                      <w:r w:rsidR="00A335E8" w:rsidRPr="00A335E8">
                        <w:rPr>
                          <w:rFonts w:ascii="NCGothic" w:hAnsi="NCGothic"/>
                          <w:sz w:val="22"/>
                          <w:szCs w:val="20"/>
                        </w:rPr>
                        <w:t xml:space="preserve"> </w:t>
                      </w:r>
                      <w:r w:rsidR="00A335E8">
                        <w:rPr>
                          <w:rFonts w:ascii="NCGothic" w:hAnsi="NCGothic" w:hint="eastAsia"/>
                          <w:sz w:val="22"/>
                          <w:szCs w:val="20"/>
                          <w:u w:val="single"/>
                        </w:rPr>
                        <w:t>difficult</w:t>
                      </w:r>
                      <w:r w:rsidRPr="00FB727E">
                        <w:rPr>
                          <w:rFonts w:ascii="NCGothic" w:hAnsi="NCGothic"/>
                          <w:sz w:val="22"/>
                          <w:szCs w:val="20"/>
                        </w:rPr>
                        <w:t>.</w:t>
                      </w:r>
                    </w:p>
                    <w:p w:rsidR="00ED07A8" w:rsidRPr="00426934" w:rsidRDefault="00ED07A8" w:rsidP="00ED07A8">
                      <w:pPr>
                        <w:spacing w:line="276" w:lineRule="auto"/>
                        <w:rPr>
                          <w:sz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07A8" w:rsidRPr="00ED07A8">
        <w:rPr>
          <w:rFonts w:ascii="NCGothic" w:hAnsi="NCGothic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D18819" wp14:editId="4E5EFAED">
                <wp:simplePos x="0" y="0"/>
                <wp:positionH relativeFrom="column">
                  <wp:posOffset>4941570</wp:posOffset>
                </wp:positionH>
                <wp:positionV relativeFrom="paragraph">
                  <wp:posOffset>2115185</wp:posOffset>
                </wp:positionV>
                <wp:extent cx="3827145" cy="1490345"/>
                <wp:effectExtent l="0" t="0" r="20955" b="14605"/>
                <wp:wrapNone/>
                <wp:docPr id="25" name="テキスト ボック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145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7A8" w:rsidRPr="005A62BF" w:rsidRDefault="00A52774" w:rsidP="00ED07A8">
                            <w:pPr>
                              <w:jc w:val="center"/>
                              <w:rPr>
                                <w:rFonts w:ascii="NCGothic" w:hAnsi="NCGothic"/>
                                <w:b/>
                                <w:sz w:val="22"/>
                                <w:szCs w:val="19"/>
                                <w:highlight w:val="white"/>
                              </w:rPr>
                            </w:pPr>
                            <w:r w:rsidRPr="005A62BF">
                              <w:rPr>
                                <w:rFonts w:ascii="NCGothic" w:hAnsi="NCGothic"/>
                                <w:b/>
                                <w:sz w:val="22"/>
                                <w:szCs w:val="19"/>
                                <w:highlight w:val="white"/>
                              </w:rPr>
                              <w:t xml:space="preserve">What were one or more </w:t>
                            </w:r>
                            <w:r w:rsidR="00ED07A8" w:rsidRPr="005A62BF">
                              <w:rPr>
                                <w:rFonts w:ascii="NCGothic" w:hAnsi="NCGothic"/>
                                <w:b/>
                                <w:sz w:val="22"/>
                                <w:szCs w:val="19"/>
                                <w:highlight w:val="white"/>
                              </w:rPr>
                              <w:t>things you did on the job?</w:t>
                            </w:r>
                          </w:p>
                          <w:p w:rsidR="00ED07A8" w:rsidRPr="005A62BF" w:rsidRDefault="00ED07A8" w:rsidP="00ED07A8">
                            <w:pPr>
                              <w:jc w:val="center"/>
                              <w:rPr>
                                <w:rFonts w:ascii="NCGothic" w:eastAsiaTheme="majorEastAsia" w:hAnsi="NCGothic" w:cs="Arial Unicode MS"/>
                                <w:b/>
                                <w:sz w:val="28"/>
                                <w:szCs w:val="19"/>
                              </w:rPr>
                            </w:pPr>
                            <w:r w:rsidRPr="005A62BF">
                              <w:rPr>
                                <w:rFonts w:ascii="NCGothic" w:hAnsi="NCGothic"/>
                                <w:b/>
                                <w:sz w:val="22"/>
                                <w:szCs w:val="19"/>
                                <w:highlight w:val="white"/>
                              </w:rPr>
                              <w:t>How was it?</w:t>
                            </w:r>
                          </w:p>
                          <w:p w:rsidR="00ED07A8" w:rsidRPr="00FB727E" w:rsidRDefault="00ED07A8" w:rsidP="00ED07A8">
                            <w:pPr>
                              <w:jc w:val="center"/>
                              <w:rPr>
                                <w:rFonts w:ascii="NCGothic" w:eastAsiaTheme="majorEastAsia" w:hAnsi="NCGothic" w:cs="Arial Unicode MS"/>
                                <w:sz w:val="40"/>
                                <w:szCs w:val="19"/>
                              </w:rPr>
                            </w:pPr>
                            <w:r w:rsidRPr="00136F9B">
                              <w:rPr>
                                <w:rFonts w:ascii="NCGothic" w:hAnsi="NCGothic"/>
                                <w:b/>
                                <w:sz w:val="20"/>
                                <w:szCs w:val="19"/>
                                <w:highlight w:val="white"/>
                              </w:rPr>
                              <w:t>Example:</w:t>
                            </w:r>
                            <w:r w:rsidRPr="00FB727E">
                              <w:rPr>
                                <w:rFonts w:ascii="NCGothic" w:hAnsi="NCGothic"/>
                                <w:b/>
                                <w:sz w:val="22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136F9B" w:rsidRPr="00FB727E">
                              <w:rPr>
                                <w:rFonts w:ascii="NCGothic" w:hAnsi="NCGothic"/>
                                <w:sz w:val="22"/>
                                <w:szCs w:val="19"/>
                                <w:highlight w:val="white"/>
                              </w:rPr>
                              <w:t xml:space="preserve">I </w:t>
                            </w:r>
                            <w:r w:rsidRPr="00FB727E">
                              <w:rPr>
                                <w:rFonts w:ascii="NCGothic" w:hAnsi="NCGothic"/>
                                <w:sz w:val="22"/>
                                <w:szCs w:val="19"/>
                                <w:highlight w:val="white"/>
                                <w:u w:val="single"/>
                              </w:rPr>
                              <w:t>clean</w:t>
                            </w:r>
                            <w:r w:rsidR="00136F9B" w:rsidRPr="00FB727E">
                              <w:rPr>
                                <w:rFonts w:ascii="NCGothic" w:hAnsi="NCGothic"/>
                                <w:sz w:val="22"/>
                                <w:szCs w:val="19"/>
                                <w:highlight w:val="white"/>
                                <w:u w:val="single"/>
                              </w:rPr>
                              <w:t>ed</w:t>
                            </w:r>
                            <w:r w:rsidR="00A335E8">
                              <w:rPr>
                                <w:rFonts w:ascii="NCGothic" w:hAnsi="NCGothic"/>
                                <w:sz w:val="22"/>
                                <w:szCs w:val="19"/>
                                <w:highlight w:val="white"/>
                                <w:u w:val="single"/>
                              </w:rPr>
                              <w:t xml:space="preserve"> the </w:t>
                            </w:r>
                            <w:r w:rsidR="00A335E8">
                              <w:rPr>
                                <w:rFonts w:ascii="NCGothic" w:hAnsi="NCGothic" w:hint="eastAsia"/>
                                <w:sz w:val="22"/>
                                <w:szCs w:val="19"/>
                                <w:highlight w:val="white"/>
                                <w:u w:val="single"/>
                              </w:rPr>
                              <w:t>school</w:t>
                            </w:r>
                            <w:r w:rsidRPr="00FB727E">
                              <w:rPr>
                                <w:rFonts w:ascii="NCGothic" w:hAnsi="NCGothic"/>
                                <w:sz w:val="22"/>
                                <w:szCs w:val="19"/>
                                <w:highlight w:val="white"/>
                              </w:rPr>
                              <w:t xml:space="preserve">. It was very </w:t>
                            </w:r>
                            <w:r w:rsidRPr="00FB727E">
                              <w:rPr>
                                <w:rFonts w:ascii="NCGothic" w:hAnsi="NCGothic"/>
                                <w:sz w:val="22"/>
                                <w:szCs w:val="19"/>
                                <w:highlight w:val="white"/>
                                <w:u w:val="single"/>
                              </w:rPr>
                              <w:t>difficult</w:t>
                            </w:r>
                            <w:r w:rsidRPr="00FB727E">
                              <w:rPr>
                                <w:rFonts w:ascii="NCGothic" w:hAnsi="NCGothic"/>
                                <w:sz w:val="22"/>
                                <w:szCs w:val="19"/>
                                <w:highlight w:val="white"/>
                              </w:rPr>
                              <w:t>.</w:t>
                            </w:r>
                          </w:p>
                          <w:p w:rsidR="00ED07A8" w:rsidRPr="00CB0166" w:rsidRDefault="00ED07A8" w:rsidP="00ED07A8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25" o:spid="_x0000_s1032" type="#_x0000_t202" style="position:absolute;margin-left:389.1pt;margin-top:166.55pt;width:301.35pt;height:11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">
                <v:textbox inset="5.85pt,.7pt,5.85pt,.7pt">
                  <w:txbxContent>
                    <w:p w:rsidR="00ED07A8" w:rsidRPr="005A62BF" w:rsidRDefault="00A52774" w:rsidP="00ED07A8">
                      <w:pPr>
                        <w:jc w:val="center"/>
                        <w:rPr>
                          <w:rFonts w:ascii="NCGothic" w:hAnsi="NCGothic"/>
                          <w:b/>
                          <w:sz w:val="22"/>
                          <w:szCs w:val="19"/>
                          <w:highlight w:val="white"/>
                        </w:rPr>
                      </w:pPr>
                      <w:r w:rsidRPr="005A62BF">
                        <w:rPr>
                          <w:rFonts w:ascii="NCGothic" w:hAnsi="NCGothic"/>
                          <w:b/>
                          <w:sz w:val="22"/>
                          <w:szCs w:val="19"/>
                          <w:highlight w:val="white"/>
                        </w:rPr>
                        <w:t xml:space="preserve">What were one or more </w:t>
                      </w:r>
                      <w:r w:rsidR="00ED07A8" w:rsidRPr="005A62BF">
                        <w:rPr>
                          <w:rFonts w:ascii="NCGothic" w:hAnsi="NCGothic"/>
                          <w:b/>
                          <w:sz w:val="22"/>
                          <w:szCs w:val="19"/>
                          <w:highlight w:val="white"/>
                        </w:rPr>
                        <w:t>things you did on the job?</w:t>
                      </w:r>
                    </w:p>
                    <w:p w:rsidR="00ED07A8" w:rsidRPr="005A62BF" w:rsidRDefault="00ED07A8" w:rsidP="00ED07A8">
                      <w:pPr>
                        <w:jc w:val="center"/>
                        <w:rPr>
                          <w:rFonts w:ascii="NCGothic" w:eastAsiaTheme="majorEastAsia" w:hAnsi="NCGothic" w:cs="Arial Unicode MS"/>
                          <w:b/>
                          <w:sz w:val="28"/>
                          <w:szCs w:val="19"/>
                        </w:rPr>
                      </w:pPr>
                      <w:r w:rsidRPr="005A62BF">
                        <w:rPr>
                          <w:rFonts w:ascii="NCGothic" w:hAnsi="NCGothic"/>
                          <w:b/>
                          <w:sz w:val="22"/>
                          <w:szCs w:val="19"/>
                          <w:highlight w:val="white"/>
                        </w:rPr>
                        <w:t>How was it?</w:t>
                      </w:r>
                    </w:p>
                    <w:p w:rsidR="00ED07A8" w:rsidRPr="00FB727E" w:rsidRDefault="00ED07A8" w:rsidP="00ED07A8">
                      <w:pPr>
                        <w:jc w:val="center"/>
                        <w:rPr>
                          <w:rFonts w:ascii="NCGothic" w:eastAsiaTheme="majorEastAsia" w:hAnsi="NCGothic" w:cs="Arial Unicode MS"/>
                          <w:sz w:val="40"/>
                          <w:szCs w:val="19"/>
                        </w:rPr>
                      </w:pPr>
                      <w:r w:rsidRPr="00136F9B">
                        <w:rPr>
                          <w:rFonts w:ascii="NCGothic" w:hAnsi="NCGothic"/>
                          <w:b/>
                          <w:sz w:val="20"/>
                          <w:szCs w:val="19"/>
                          <w:highlight w:val="white"/>
                        </w:rPr>
                        <w:t>Example:</w:t>
                      </w:r>
                      <w:r w:rsidRPr="00FB727E">
                        <w:rPr>
                          <w:rFonts w:ascii="NCGothic" w:hAnsi="NCGothic"/>
                          <w:b/>
                          <w:sz w:val="22"/>
                          <w:szCs w:val="19"/>
                          <w:highlight w:val="white"/>
                        </w:rPr>
                        <w:t xml:space="preserve"> </w:t>
                      </w:r>
                      <w:r w:rsidR="00136F9B" w:rsidRPr="00FB727E">
                        <w:rPr>
                          <w:rFonts w:ascii="NCGothic" w:hAnsi="NCGothic"/>
                          <w:sz w:val="22"/>
                          <w:szCs w:val="19"/>
                          <w:highlight w:val="white"/>
                        </w:rPr>
                        <w:t xml:space="preserve">I </w:t>
                      </w:r>
                      <w:r w:rsidRPr="00FB727E">
                        <w:rPr>
                          <w:rFonts w:ascii="NCGothic" w:hAnsi="NCGothic"/>
                          <w:sz w:val="22"/>
                          <w:szCs w:val="19"/>
                          <w:highlight w:val="white"/>
                          <w:u w:val="single"/>
                        </w:rPr>
                        <w:t>clean</w:t>
                      </w:r>
                      <w:r w:rsidR="00136F9B" w:rsidRPr="00FB727E">
                        <w:rPr>
                          <w:rFonts w:ascii="NCGothic" w:hAnsi="NCGothic"/>
                          <w:sz w:val="22"/>
                          <w:szCs w:val="19"/>
                          <w:highlight w:val="white"/>
                          <w:u w:val="single"/>
                        </w:rPr>
                        <w:t>ed</w:t>
                      </w:r>
                      <w:r w:rsidR="00A335E8">
                        <w:rPr>
                          <w:rFonts w:ascii="NCGothic" w:hAnsi="NCGothic"/>
                          <w:sz w:val="22"/>
                          <w:szCs w:val="19"/>
                          <w:highlight w:val="white"/>
                          <w:u w:val="single"/>
                        </w:rPr>
                        <w:t xml:space="preserve"> the </w:t>
                      </w:r>
                      <w:r w:rsidR="00A335E8">
                        <w:rPr>
                          <w:rFonts w:ascii="NCGothic" w:hAnsi="NCGothic" w:hint="eastAsia"/>
                          <w:sz w:val="22"/>
                          <w:szCs w:val="19"/>
                          <w:highlight w:val="white"/>
                          <w:u w:val="single"/>
                        </w:rPr>
                        <w:t>school</w:t>
                      </w:r>
                      <w:r w:rsidRPr="00FB727E">
                        <w:rPr>
                          <w:rFonts w:ascii="NCGothic" w:hAnsi="NCGothic"/>
                          <w:sz w:val="22"/>
                          <w:szCs w:val="19"/>
                          <w:highlight w:val="white"/>
                        </w:rPr>
                        <w:t xml:space="preserve">. It was very </w:t>
                      </w:r>
                      <w:r w:rsidRPr="00FB727E">
                        <w:rPr>
                          <w:rFonts w:ascii="NCGothic" w:hAnsi="NCGothic"/>
                          <w:sz w:val="22"/>
                          <w:szCs w:val="19"/>
                          <w:highlight w:val="white"/>
                          <w:u w:val="single"/>
                        </w:rPr>
                        <w:t>difficult</w:t>
                      </w:r>
                      <w:r w:rsidRPr="00FB727E">
                        <w:rPr>
                          <w:rFonts w:ascii="NCGothic" w:hAnsi="NCGothic"/>
                          <w:sz w:val="22"/>
                          <w:szCs w:val="19"/>
                          <w:highlight w:val="white"/>
                        </w:rPr>
                        <w:t>.</w:t>
                      </w:r>
                    </w:p>
                    <w:p w:rsidR="00ED07A8" w:rsidRPr="00CB0166" w:rsidRDefault="00ED07A8" w:rsidP="00ED07A8">
                      <w:pPr>
                        <w:spacing w:line="276" w:lineRule="auto"/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07A8" w:rsidRPr="00ED07A8"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CD39C1" wp14:editId="582D6AEB">
                <wp:simplePos x="0" y="0"/>
                <wp:positionH relativeFrom="column">
                  <wp:posOffset>4941570</wp:posOffset>
                </wp:positionH>
                <wp:positionV relativeFrom="paragraph">
                  <wp:posOffset>328930</wp:posOffset>
                </wp:positionV>
                <wp:extent cx="3880485" cy="1490345"/>
                <wp:effectExtent l="0" t="0" r="24765" b="14605"/>
                <wp:wrapNone/>
                <wp:docPr id="24" name="テキスト ボック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0485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7A8" w:rsidRPr="00A335E8" w:rsidRDefault="00ED07A8" w:rsidP="00A335E8">
                            <w:pPr>
                              <w:spacing w:line="276" w:lineRule="auto"/>
                              <w:jc w:val="center"/>
                              <w:rPr>
                                <w:rFonts w:ascii="NCGothic" w:hAnsi="NCGothic"/>
                                <w:sz w:val="20"/>
                                <w:szCs w:val="19"/>
                              </w:rPr>
                            </w:pPr>
                            <w:r w:rsidRPr="00136F9B">
                              <w:rPr>
                                <w:rFonts w:ascii="NCGothic" w:hAnsi="NCGothic"/>
                                <w:b/>
                                <w:sz w:val="24"/>
                                <w:szCs w:val="19"/>
                                <w:highlight w:val="white"/>
                              </w:rPr>
                              <w:t>What job did you do?</w:t>
                            </w:r>
                            <w:r w:rsidR="00136F9B" w:rsidRPr="00136F9B">
                              <w:rPr>
                                <w:rFonts w:ascii="NCGothic" w:hAnsi="NCGothic"/>
                                <w:b/>
                                <w:sz w:val="24"/>
                                <w:szCs w:val="19"/>
                              </w:rPr>
                              <w:br/>
                            </w:r>
                            <w:r w:rsidR="00136F9B" w:rsidRPr="00136F9B">
                              <w:rPr>
                                <w:rFonts w:ascii="NCGothic" w:hAnsi="NCGothic"/>
                                <w:sz w:val="20"/>
                                <w:szCs w:val="19"/>
                              </w:rPr>
                              <w:t xml:space="preserve">Example: </w:t>
                            </w:r>
                            <w:r w:rsidR="00136F9B" w:rsidRPr="00FB727E">
                              <w:rPr>
                                <w:rFonts w:ascii="NCGothic" w:hAnsi="NCGothic"/>
                                <w:sz w:val="22"/>
                                <w:szCs w:val="19"/>
                              </w:rPr>
                              <w:t xml:space="preserve">I worked at </w:t>
                            </w:r>
                            <w:proofErr w:type="spellStart"/>
                            <w:r w:rsidR="00A335E8">
                              <w:rPr>
                                <w:rFonts w:ascii="NCGothic" w:hAnsi="NCGothic" w:hint="eastAsia"/>
                                <w:sz w:val="22"/>
                                <w:szCs w:val="19"/>
                                <w:u w:val="single"/>
                              </w:rPr>
                              <w:t>Eiwa</w:t>
                            </w:r>
                            <w:proofErr w:type="spellEnd"/>
                            <w:r w:rsidR="00136F9B" w:rsidRPr="00FB727E">
                              <w:rPr>
                                <w:rFonts w:ascii="NCGothic" w:hAnsi="NCGothic"/>
                                <w:sz w:val="22"/>
                                <w:szCs w:val="19"/>
                                <w:u w:val="single"/>
                              </w:rPr>
                              <w:t xml:space="preserve"> Elementary School</w:t>
                            </w:r>
                            <w:r w:rsidR="00136F9B" w:rsidRPr="00FB727E">
                              <w:rPr>
                                <w:rFonts w:ascii="NCGothic" w:hAnsi="NCGothic"/>
                                <w:sz w:val="22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24" o:spid="_x0000_s1033" type="#_x0000_t202" style="position:absolute;margin-left:389.1pt;margin-top:25.9pt;width:305.55pt;height:11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">
                <v:textbox inset="5.85pt,.7pt,5.85pt,.7pt">
                  <w:txbxContent>
                    <w:p w:rsidR="00ED07A8" w:rsidRPr="00A335E8" w:rsidRDefault="00ED07A8" w:rsidP="00A335E8">
                      <w:pPr>
                        <w:spacing w:line="276" w:lineRule="auto"/>
                        <w:jc w:val="center"/>
                        <w:rPr>
                          <w:rFonts w:ascii="NCGothic" w:hAnsi="NCGothic"/>
                          <w:sz w:val="20"/>
                          <w:szCs w:val="19"/>
                        </w:rPr>
                      </w:pPr>
                      <w:r w:rsidRPr="00136F9B">
                        <w:rPr>
                          <w:rFonts w:ascii="NCGothic" w:hAnsi="NCGothic"/>
                          <w:b/>
                          <w:sz w:val="24"/>
                          <w:szCs w:val="19"/>
                          <w:highlight w:val="white"/>
                        </w:rPr>
                        <w:t>What job did you do?</w:t>
                      </w:r>
                      <w:r w:rsidR="00136F9B" w:rsidRPr="00136F9B">
                        <w:rPr>
                          <w:rFonts w:ascii="NCGothic" w:hAnsi="NCGothic"/>
                          <w:b/>
                          <w:sz w:val="24"/>
                          <w:szCs w:val="19"/>
                        </w:rPr>
                        <w:br/>
                      </w:r>
                      <w:r w:rsidR="00136F9B" w:rsidRPr="00136F9B">
                        <w:rPr>
                          <w:rFonts w:ascii="NCGothic" w:hAnsi="NCGothic"/>
                          <w:sz w:val="20"/>
                          <w:szCs w:val="19"/>
                        </w:rPr>
                        <w:t xml:space="preserve">Example: </w:t>
                      </w:r>
                      <w:r w:rsidR="00136F9B" w:rsidRPr="00FB727E">
                        <w:rPr>
                          <w:rFonts w:ascii="NCGothic" w:hAnsi="NCGothic"/>
                          <w:sz w:val="22"/>
                          <w:szCs w:val="19"/>
                        </w:rPr>
                        <w:t xml:space="preserve">I worked at </w:t>
                      </w:r>
                      <w:proofErr w:type="spellStart"/>
                      <w:r w:rsidR="00A335E8">
                        <w:rPr>
                          <w:rFonts w:ascii="NCGothic" w:hAnsi="NCGothic" w:hint="eastAsia"/>
                          <w:sz w:val="22"/>
                          <w:szCs w:val="19"/>
                          <w:u w:val="single"/>
                        </w:rPr>
                        <w:t>Eiwa</w:t>
                      </w:r>
                      <w:proofErr w:type="spellEnd"/>
                      <w:r w:rsidR="00136F9B" w:rsidRPr="00FB727E">
                        <w:rPr>
                          <w:rFonts w:ascii="NCGothic" w:hAnsi="NCGothic"/>
                          <w:sz w:val="22"/>
                          <w:szCs w:val="19"/>
                          <w:u w:val="single"/>
                        </w:rPr>
                        <w:t xml:space="preserve"> Elementary School</w:t>
                      </w:r>
                      <w:r w:rsidR="00136F9B" w:rsidRPr="00FB727E">
                        <w:rPr>
                          <w:rFonts w:ascii="NCGothic" w:hAnsi="NCGothic"/>
                          <w:sz w:val="22"/>
                          <w:szCs w:val="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D14FC">
        <w:rPr>
          <w:rFonts w:ascii="NCGothic" w:hAnsi="NCGothic"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6B8FFD" wp14:editId="767FB5D9">
                <wp:simplePos x="0" y="0"/>
                <wp:positionH relativeFrom="margin">
                  <wp:posOffset>-22698</wp:posOffset>
                </wp:positionH>
                <wp:positionV relativeFrom="paragraph">
                  <wp:posOffset>77470</wp:posOffset>
                </wp:positionV>
                <wp:extent cx="563525" cy="533400"/>
                <wp:effectExtent l="19050" t="19050" r="27305" b="38100"/>
                <wp:wrapNone/>
                <wp:docPr id="8" name="星 12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525" cy="533400"/>
                        </a:xfrm>
                        <a:prstGeom prst="star1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4FC" w:rsidRPr="000D14FC" w:rsidRDefault="000D14FC" w:rsidP="000D14FC">
                            <w:pPr>
                              <w:jc w:val="left"/>
                              <w:rPr>
                                <w:rFonts w:ascii="NCGothic" w:hAnsi="NCGothic"/>
                                <w:b/>
                                <w:sz w:val="36"/>
                              </w:rPr>
                            </w:pPr>
                            <w:r w:rsidRPr="000D14FC">
                              <w:rPr>
                                <w:rFonts w:ascii="NCGothic" w:hAnsi="NCGothic" w:hint="eastAsia"/>
                                <w:b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6B8FFD" id="星 12 8" o:spid="_x0000_s1034" style="position:absolute;margin-left:-1.8pt;margin-top:6.1pt;width:44.35pt;height:42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56352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" adj="-11796480,,5400" path="m,266700l77641,214930,37749,133350r94586,-8089l140881,35731r86187,37760l281763,r54694,73491l422644,35731r8546,89530l525776,133350r-39892,81580l563525,266700r-77641,51770l525776,400050r-94586,8089l422644,497669,336457,459909r-54694,73491l227068,459909r-86187,37760l132335,408139,37749,400050,77641,318470,,266700xe">
                <v:stroke joinstyle="miter"/>
                <v:formulas/>
                <v:path o:connecttype="custom" o:connectlocs="0,266700;77641,214930;37749,133350;132335,125261;140881,35731;227068,73491;281763,0;336457,73491;422644,35731;431190,125261;525776,133350;485884,214930;563525,266700;485884,318470;525776,400050;431190,408139;422644,497669;336457,459909;281763,533400;227068,459909;140881,497669;132335,408139;37749,400050;77641,318470;0,266700" o:connectangles="0,0,0,0,0,0,0,0,0,0,0,0,0,0,0,0,0,0,0,0,0,0,0,0,0" textboxrect="0,0,563525,533400"/>
                <v:textbox inset="5.85pt,.7pt,5.85pt,.7pt">
                  <w:txbxContent>
                    <w:p w:rsidR="000D14FC" w:rsidRPr="000D14FC" w:rsidRDefault="000D14FC" w:rsidP="000D14FC">
                      <w:pPr>
                        <w:jc w:val="left"/>
                        <w:rPr>
                          <w:rFonts w:ascii="NCGothic" w:hAnsi="NCGothic"/>
                          <w:b/>
                          <w:sz w:val="36"/>
                        </w:rPr>
                      </w:pPr>
                      <w:r w:rsidRPr="000D14FC">
                        <w:rPr>
                          <w:rFonts w:ascii="NCGothic" w:hAnsi="NCGothic" w:hint="eastAsia"/>
                          <w:b/>
                          <w:sz w:val="3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14FC" w:rsidRPr="00136D70" w:rsidRDefault="00CB0166" w:rsidP="000D14FC">
      <w:pPr>
        <w:widowControl/>
        <w:jc w:val="left"/>
        <w:rPr>
          <w:rFonts w:ascii="NCGothic" w:hAnsi="NCGothic"/>
        </w:rPr>
      </w:pPr>
      <w:r w:rsidRPr="00ED07A8"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036FA" wp14:editId="17F9D317">
                <wp:simplePos x="0" y="0"/>
                <wp:positionH relativeFrom="column">
                  <wp:posOffset>9202479</wp:posOffset>
                </wp:positionH>
                <wp:positionV relativeFrom="paragraph">
                  <wp:posOffset>99400</wp:posOffset>
                </wp:positionV>
                <wp:extent cx="2902290" cy="1490345"/>
                <wp:effectExtent l="0" t="0" r="12700" b="14605"/>
                <wp:wrapNone/>
                <wp:docPr id="40" name="テキスト ボック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290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166" w:rsidRPr="00A52774" w:rsidRDefault="00F6632C" w:rsidP="00A335E8">
                            <w:pPr>
                              <w:jc w:val="left"/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 xml:space="preserve"> Fish Deli</w:t>
                            </w:r>
                            <w:r w:rsidR="004846AD">
                              <w:rPr>
                                <w:rFonts w:ascii="NCGothic" w:hAnsi="NCGothic" w:hint="eastAsia"/>
                                <w:sz w:val="18"/>
                                <w:szCs w:val="19"/>
                              </w:rPr>
                              <w:t>かまぼこ店</w:t>
                            </w:r>
                          </w:p>
                          <w:p w:rsidR="00CB0166" w:rsidRPr="00A52774" w:rsidRDefault="00A52774" w:rsidP="00B85448">
                            <w:pPr>
                              <w:ind w:left="120"/>
                              <w:jc w:val="left"/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 xml:space="preserve">Elementary </w:t>
                            </w:r>
                            <w:r w:rsidR="00CB0166" w:rsidRPr="00A52774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>School</w:t>
                            </w:r>
                            <w:r w:rsidR="00F6632C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4846AD">
                              <w:rPr>
                                <w:rFonts w:ascii="NCGothic" w:hAnsi="NCGothic" w:hint="eastAsia"/>
                                <w:sz w:val="18"/>
                                <w:szCs w:val="19"/>
                              </w:rPr>
                              <w:t>小学校</w:t>
                            </w:r>
                            <w:r w:rsidR="004846AD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 xml:space="preserve">  </w:t>
                            </w:r>
                            <w:r w:rsidR="00F6632C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 xml:space="preserve">  Bakery</w:t>
                            </w:r>
                            <w:r w:rsidR="004846AD">
                              <w:rPr>
                                <w:rFonts w:ascii="NCGothic" w:hAnsi="NCGothic" w:hint="eastAsia"/>
                                <w:sz w:val="18"/>
                                <w:szCs w:val="19"/>
                              </w:rPr>
                              <w:t xml:space="preserve">　パン屋</w:t>
                            </w:r>
                            <w:r w:rsidR="00CB0166" w:rsidRPr="00A52774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br/>
                              <w:t>Kindergarten</w:t>
                            </w:r>
                            <w:r w:rsidR="00F6632C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4846AD">
                              <w:rPr>
                                <w:rFonts w:ascii="NCGothic" w:hAnsi="NCGothic" w:hint="eastAsia"/>
                                <w:sz w:val="18"/>
                                <w:szCs w:val="19"/>
                              </w:rPr>
                              <w:t>幼稚園</w:t>
                            </w:r>
                            <w:r w:rsidR="00F6632C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 xml:space="preserve">      Bookstore</w:t>
                            </w:r>
                            <w:r w:rsidR="004846AD">
                              <w:rPr>
                                <w:rFonts w:ascii="NCGothic" w:hAnsi="NCGothic" w:hint="eastAsia"/>
                                <w:sz w:val="18"/>
                                <w:szCs w:val="19"/>
                              </w:rPr>
                              <w:t xml:space="preserve">　本屋</w:t>
                            </w:r>
                            <w:r w:rsidR="00CB0166" w:rsidRPr="00A52774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br/>
                              <w:t>Supermarket</w:t>
                            </w:r>
                            <w:r w:rsidR="00F6632C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4846AD">
                              <w:rPr>
                                <w:rFonts w:ascii="NCGothic" w:hAnsi="NCGothic" w:hint="eastAsia"/>
                                <w:sz w:val="18"/>
                                <w:szCs w:val="19"/>
                              </w:rPr>
                              <w:t>スーパー</w:t>
                            </w:r>
                            <w:r w:rsidR="00F6632C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 w:rsidR="004846AD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>Factory</w:t>
                            </w:r>
                            <w:r w:rsidR="004846AD">
                              <w:rPr>
                                <w:rFonts w:ascii="NCGothic" w:hAnsi="NCGothic" w:hint="eastAsia"/>
                                <w:sz w:val="18"/>
                                <w:szCs w:val="19"/>
                              </w:rPr>
                              <w:t xml:space="preserve">　工場</w:t>
                            </w:r>
                            <w:r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NCGothic" w:hAnsi="NCGothic" w:hint="eastAsia"/>
                                <w:sz w:val="18"/>
                                <w:szCs w:val="19"/>
                              </w:rPr>
                              <w:t>Nursery</w:t>
                            </w:r>
                            <w:r w:rsidR="00F6632C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 xml:space="preserve">  </w:t>
                            </w:r>
                            <w:r w:rsidR="004846AD">
                              <w:rPr>
                                <w:rFonts w:ascii="NCGothic" w:hAnsi="NCGothic" w:hint="eastAsia"/>
                                <w:sz w:val="18"/>
                                <w:szCs w:val="19"/>
                              </w:rPr>
                              <w:t>保育園</w:t>
                            </w:r>
                            <w:r w:rsidR="00F6632C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 xml:space="preserve">      Restaurant</w:t>
                            </w:r>
                            <w:r w:rsidR="004846AD">
                              <w:rPr>
                                <w:rFonts w:ascii="NCGothic" w:hAnsi="NCGothic" w:hint="eastAsia"/>
                                <w:sz w:val="18"/>
                                <w:szCs w:val="19"/>
                              </w:rPr>
                              <w:t xml:space="preserve">　レストラン</w:t>
                            </w:r>
                            <w:r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br/>
                            </w:r>
                            <w:r w:rsidR="004846AD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 xml:space="preserve">Fitness Club </w:t>
                            </w:r>
                            <w:r w:rsidR="004846AD">
                              <w:rPr>
                                <w:rFonts w:ascii="NCGothic" w:hAnsi="NCGothic" w:hint="eastAsia"/>
                                <w:sz w:val="18"/>
                                <w:szCs w:val="19"/>
                              </w:rPr>
                              <w:t>フィットネスクラブ</w:t>
                            </w:r>
                            <w:r w:rsidR="00B85448">
                              <w:rPr>
                                <w:rFonts w:ascii="NCGothic" w:hAnsi="NCGothic" w:hint="eastAsia"/>
                                <w:sz w:val="18"/>
                                <w:szCs w:val="19"/>
                              </w:rPr>
                              <w:t>（</w:t>
                            </w:r>
                            <w:r w:rsidR="00B85448">
                              <w:rPr>
                                <w:rFonts w:ascii="NCGothic" w:hAnsi="NCGothic"/>
                                <w:sz w:val="18"/>
                                <w:szCs w:val="19"/>
                              </w:rPr>
                              <w:t>教科書</w:t>
                            </w:r>
                            <w:r w:rsidR="00B85448">
                              <w:rPr>
                                <w:rFonts w:ascii="NCGothic" w:hAnsi="NCGothic" w:hint="eastAsia"/>
                                <w:sz w:val="18"/>
                                <w:szCs w:val="19"/>
                              </w:rPr>
                              <w:t>P138</w:t>
                            </w:r>
                            <w:r w:rsidR="00B85448">
                              <w:rPr>
                                <w:rFonts w:ascii="NCGothic" w:hAnsi="NCGothic" w:hint="eastAsia"/>
                                <w:sz w:val="18"/>
                                <w:szCs w:val="19"/>
                              </w:rPr>
                              <w:t>）</w:t>
                            </w:r>
                            <w:r w:rsidR="00CB0166">
                              <w:rPr>
                                <w:rFonts w:ascii="NCGothic" w:hAnsi="NCGothic"/>
                                <w:sz w:val="24"/>
                                <w:szCs w:val="19"/>
                              </w:rPr>
                              <w:br/>
                            </w:r>
                            <w:r w:rsidR="00CB0166">
                              <w:rPr>
                                <w:rFonts w:ascii="NCGothic" w:hAnsi="NCGothic"/>
                                <w:sz w:val="24"/>
                                <w:szCs w:val="1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40" o:spid="_x0000_s1035" type="#_x0000_t202" style="position:absolute;margin-left:724.6pt;margin-top:7.85pt;width:228.55pt;height:11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">
                <v:textbox inset="5.85pt,.7pt,5.85pt,.7pt">
                  <w:txbxContent>
                    <w:p w:rsidR="00CB0166" w:rsidRPr="00A52774" w:rsidRDefault="00F6632C" w:rsidP="00A335E8">
                      <w:pPr>
                        <w:jc w:val="left"/>
                        <w:rPr>
                          <w:rFonts w:ascii="NCGothic" w:hAnsi="NCGothic"/>
                          <w:sz w:val="18"/>
                          <w:szCs w:val="19"/>
                        </w:rPr>
                      </w:pPr>
                      <w:r>
                        <w:rPr>
                          <w:rFonts w:ascii="NCGothic" w:hAnsi="NCGothic"/>
                          <w:sz w:val="18"/>
                          <w:szCs w:val="19"/>
                        </w:rPr>
                        <w:t xml:space="preserve"> Fish Deli</w:t>
                      </w:r>
                      <w:r w:rsidR="004846AD">
                        <w:rPr>
                          <w:rFonts w:ascii="NCGothic" w:hAnsi="NCGothic" w:hint="eastAsia"/>
                          <w:sz w:val="18"/>
                          <w:szCs w:val="19"/>
                        </w:rPr>
                        <w:t>かまぼこ店</w:t>
                      </w:r>
                    </w:p>
                    <w:p w:rsidR="00CB0166" w:rsidRPr="00A52774" w:rsidRDefault="00A52774" w:rsidP="00B85448">
                      <w:pPr>
                        <w:ind w:left="120"/>
                        <w:jc w:val="left"/>
                        <w:rPr>
                          <w:rFonts w:ascii="NCGothic" w:hAnsi="NCGothic"/>
                          <w:sz w:val="18"/>
                          <w:szCs w:val="19"/>
                        </w:rPr>
                      </w:pPr>
                      <w:r>
                        <w:rPr>
                          <w:rFonts w:ascii="NCGothic" w:hAnsi="NCGothic"/>
                          <w:sz w:val="18"/>
                          <w:szCs w:val="19"/>
                        </w:rPr>
                        <w:t xml:space="preserve">Elementary </w:t>
                      </w:r>
                      <w:r w:rsidR="00CB0166" w:rsidRPr="00A52774">
                        <w:rPr>
                          <w:rFonts w:ascii="NCGothic" w:hAnsi="NCGothic"/>
                          <w:sz w:val="18"/>
                          <w:szCs w:val="19"/>
                        </w:rPr>
                        <w:t>School</w:t>
                      </w:r>
                      <w:r w:rsidR="00F6632C">
                        <w:rPr>
                          <w:rFonts w:ascii="NCGothic" w:hAnsi="NCGothic"/>
                          <w:sz w:val="18"/>
                          <w:szCs w:val="19"/>
                        </w:rPr>
                        <w:t xml:space="preserve"> </w:t>
                      </w:r>
                      <w:r w:rsidR="004846AD">
                        <w:rPr>
                          <w:rFonts w:ascii="NCGothic" w:hAnsi="NCGothic" w:hint="eastAsia"/>
                          <w:sz w:val="18"/>
                          <w:szCs w:val="19"/>
                        </w:rPr>
                        <w:t>小学校</w:t>
                      </w:r>
                      <w:r w:rsidR="004846AD">
                        <w:rPr>
                          <w:rFonts w:ascii="NCGothic" w:hAnsi="NCGothic"/>
                          <w:sz w:val="18"/>
                          <w:szCs w:val="19"/>
                        </w:rPr>
                        <w:t xml:space="preserve">  </w:t>
                      </w:r>
                      <w:r w:rsidR="00F6632C">
                        <w:rPr>
                          <w:rFonts w:ascii="NCGothic" w:hAnsi="NCGothic"/>
                          <w:sz w:val="18"/>
                          <w:szCs w:val="19"/>
                        </w:rPr>
                        <w:t xml:space="preserve">  Bakery</w:t>
                      </w:r>
                      <w:r w:rsidR="004846AD">
                        <w:rPr>
                          <w:rFonts w:ascii="NCGothic" w:hAnsi="NCGothic" w:hint="eastAsia"/>
                          <w:sz w:val="18"/>
                          <w:szCs w:val="19"/>
                        </w:rPr>
                        <w:t xml:space="preserve">　パン屋</w:t>
                      </w:r>
                      <w:r w:rsidR="00CB0166" w:rsidRPr="00A52774">
                        <w:rPr>
                          <w:rFonts w:ascii="NCGothic" w:hAnsi="NCGothic"/>
                          <w:sz w:val="18"/>
                          <w:szCs w:val="19"/>
                        </w:rPr>
                        <w:br/>
                        <w:t>Kindergarten</w:t>
                      </w:r>
                      <w:r w:rsidR="00F6632C">
                        <w:rPr>
                          <w:rFonts w:ascii="NCGothic" w:hAnsi="NCGothic"/>
                          <w:sz w:val="18"/>
                          <w:szCs w:val="19"/>
                        </w:rPr>
                        <w:t xml:space="preserve"> </w:t>
                      </w:r>
                      <w:r w:rsidR="004846AD">
                        <w:rPr>
                          <w:rFonts w:ascii="NCGothic" w:hAnsi="NCGothic" w:hint="eastAsia"/>
                          <w:sz w:val="18"/>
                          <w:szCs w:val="19"/>
                        </w:rPr>
                        <w:t>幼稚園</w:t>
                      </w:r>
                      <w:r w:rsidR="00F6632C">
                        <w:rPr>
                          <w:rFonts w:ascii="NCGothic" w:hAnsi="NCGothic"/>
                          <w:sz w:val="18"/>
                          <w:szCs w:val="19"/>
                        </w:rPr>
                        <w:t xml:space="preserve">      Bookstore</w:t>
                      </w:r>
                      <w:r w:rsidR="004846AD">
                        <w:rPr>
                          <w:rFonts w:ascii="NCGothic" w:hAnsi="NCGothic" w:hint="eastAsia"/>
                          <w:sz w:val="18"/>
                          <w:szCs w:val="19"/>
                        </w:rPr>
                        <w:t xml:space="preserve">　本屋</w:t>
                      </w:r>
                      <w:r w:rsidR="00CB0166" w:rsidRPr="00A52774">
                        <w:rPr>
                          <w:rFonts w:ascii="NCGothic" w:hAnsi="NCGothic"/>
                          <w:sz w:val="18"/>
                          <w:szCs w:val="19"/>
                        </w:rPr>
                        <w:br/>
                        <w:t>Supermarket</w:t>
                      </w:r>
                      <w:r w:rsidR="00F6632C">
                        <w:rPr>
                          <w:rFonts w:ascii="NCGothic" w:hAnsi="NCGothic"/>
                          <w:sz w:val="18"/>
                          <w:szCs w:val="19"/>
                        </w:rPr>
                        <w:t xml:space="preserve"> </w:t>
                      </w:r>
                      <w:r w:rsidR="004846AD">
                        <w:rPr>
                          <w:rFonts w:ascii="NCGothic" w:hAnsi="NCGothic" w:hint="eastAsia"/>
                          <w:sz w:val="18"/>
                          <w:szCs w:val="19"/>
                        </w:rPr>
                        <w:t>スーパー</w:t>
                      </w:r>
                      <w:r w:rsidR="00F6632C">
                        <w:rPr>
                          <w:rFonts w:ascii="NCGothic" w:hAnsi="NCGothic"/>
                          <w:sz w:val="18"/>
                          <w:szCs w:val="19"/>
                        </w:rPr>
                        <w:t xml:space="preserve">   </w:t>
                      </w:r>
                      <w:r w:rsidR="004846AD">
                        <w:rPr>
                          <w:rFonts w:ascii="NCGothic" w:hAnsi="NCGothic"/>
                          <w:sz w:val="18"/>
                          <w:szCs w:val="19"/>
                        </w:rPr>
                        <w:t>Factory</w:t>
                      </w:r>
                      <w:r w:rsidR="004846AD">
                        <w:rPr>
                          <w:rFonts w:ascii="NCGothic" w:hAnsi="NCGothic" w:hint="eastAsia"/>
                          <w:sz w:val="18"/>
                          <w:szCs w:val="19"/>
                        </w:rPr>
                        <w:t xml:space="preserve">　工場</w:t>
                      </w:r>
                      <w:r>
                        <w:rPr>
                          <w:rFonts w:ascii="NCGothic" w:hAnsi="NCGothic"/>
                          <w:sz w:val="18"/>
                          <w:szCs w:val="19"/>
                        </w:rPr>
                        <w:br/>
                      </w:r>
                      <w:r>
                        <w:rPr>
                          <w:rFonts w:ascii="NCGothic" w:hAnsi="NCGothic" w:hint="eastAsia"/>
                          <w:sz w:val="18"/>
                          <w:szCs w:val="19"/>
                        </w:rPr>
                        <w:t>Nursery</w:t>
                      </w:r>
                      <w:r w:rsidR="00F6632C">
                        <w:rPr>
                          <w:rFonts w:ascii="NCGothic" w:hAnsi="NCGothic"/>
                          <w:sz w:val="18"/>
                          <w:szCs w:val="19"/>
                        </w:rPr>
                        <w:t xml:space="preserve">  </w:t>
                      </w:r>
                      <w:r w:rsidR="004846AD">
                        <w:rPr>
                          <w:rFonts w:ascii="NCGothic" w:hAnsi="NCGothic" w:hint="eastAsia"/>
                          <w:sz w:val="18"/>
                          <w:szCs w:val="19"/>
                        </w:rPr>
                        <w:t>保育園</w:t>
                      </w:r>
                      <w:r w:rsidR="00F6632C">
                        <w:rPr>
                          <w:rFonts w:ascii="NCGothic" w:hAnsi="NCGothic"/>
                          <w:sz w:val="18"/>
                          <w:szCs w:val="19"/>
                        </w:rPr>
                        <w:t xml:space="preserve">      Restaurant</w:t>
                      </w:r>
                      <w:r w:rsidR="004846AD">
                        <w:rPr>
                          <w:rFonts w:ascii="NCGothic" w:hAnsi="NCGothic" w:hint="eastAsia"/>
                          <w:sz w:val="18"/>
                          <w:szCs w:val="19"/>
                        </w:rPr>
                        <w:t xml:space="preserve">　レストラン</w:t>
                      </w:r>
                      <w:r>
                        <w:rPr>
                          <w:rFonts w:ascii="NCGothic" w:hAnsi="NCGothic"/>
                          <w:sz w:val="18"/>
                          <w:szCs w:val="19"/>
                        </w:rPr>
                        <w:br/>
                      </w:r>
                      <w:r w:rsidR="004846AD">
                        <w:rPr>
                          <w:rFonts w:ascii="NCGothic" w:hAnsi="NCGothic"/>
                          <w:sz w:val="18"/>
                          <w:szCs w:val="19"/>
                        </w:rPr>
                        <w:t xml:space="preserve">Fitness Club </w:t>
                      </w:r>
                      <w:r w:rsidR="004846AD">
                        <w:rPr>
                          <w:rFonts w:ascii="NCGothic" w:hAnsi="NCGothic" w:hint="eastAsia"/>
                          <w:sz w:val="18"/>
                          <w:szCs w:val="19"/>
                        </w:rPr>
                        <w:t>フィットネスクラブ</w:t>
                      </w:r>
                      <w:r w:rsidR="00B85448">
                        <w:rPr>
                          <w:rFonts w:ascii="NCGothic" w:hAnsi="NCGothic" w:hint="eastAsia"/>
                          <w:sz w:val="18"/>
                          <w:szCs w:val="19"/>
                        </w:rPr>
                        <w:t>（</w:t>
                      </w:r>
                      <w:r w:rsidR="00B85448">
                        <w:rPr>
                          <w:rFonts w:ascii="NCGothic" w:hAnsi="NCGothic"/>
                          <w:sz w:val="18"/>
                          <w:szCs w:val="19"/>
                        </w:rPr>
                        <w:t>教科書</w:t>
                      </w:r>
                      <w:r w:rsidR="00B85448">
                        <w:rPr>
                          <w:rFonts w:ascii="NCGothic" w:hAnsi="NCGothic" w:hint="eastAsia"/>
                          <w:sz w:val="18"/>
                          <w:szCs w:val="19"/>
                        </w:rPr>
                        <w:t>P138</w:t>
                      </w:r>
                      <w:r w:rsidR="00B85448">
                        <w:rPr>
                          <w:rFonts w:ascii="NCGothic" w:hAnsi="NCGothic" w:hint="eastAsia"/>
                          <w:sz w:val="18"/>
                          <w:szCs w:val="19"/>
                        </w:rPr>
                        <w:t>）</w:t>
                      </w:r>
                      <w:r w:rsidR="00CB0166">
                        <w:rPr>
                          <w:rFonts w:ascii="NCGothic" w:hAnsi="NCGothic"/>
                          <w:sz w:val="24"/>
                          <w:szCs w:val="19"/>
                        </w:rPr>
                        <w:br/>
                      </w:r>
                      <w:r w:rsidR="00CB0166">
                        <w:rPr>
                          <w:rFonts w:ascii="NCGothic" w:hAnsi="NCGothic"/>
                          <w:sz w:val="24"/>
                          <w:szCs w:val="1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D14FC" w:rsidRPr="00136D70"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623CAA8" wp14:editId="06227CCE">
                <wp:simplePos x="0" y="0"/>
                <wp:positionH relativeFrom="column">
                  <wp:posOffset>260498</wp:posOffset>
                </wp:positionH>
                <wp:positionV relativeFrom="paragraph">
                  <wp:posOffset>95693</wp:posOffset>
                </wp:positionV>
                <wp:extent cx="3880883" cy="1490345"/>
                <wp:effectExtent l="0" t="0" r="24765" b="14605"/>
                <wp:wrapNone/>
                <wp:docPr id="7" name="テキスト ボック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0883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4FC" w:rsidRDefault="000D14FC" w:rsidP="00ED07A8">
                            <w:pPr>
                              <w:ind w:left="390" w:firstLine="110"/>
                              <w:jc w:val="center"/>
                              <w:rPr>
                                <w:rFonts w:asciiTheme="majorEastAsia" w:eastAsiaTheme="majorEastAsia" w:hAnsiTheme="majorEastAsia" w:cs="Arial Unicode MS"/>
                                <w:b/>
                                <w:color w:val="222222"/>
                                <w:sz w:val="24"/>
                                <w:szCs w:val="19"/>
                              </w:rPr>
                            </w:pPr>
                            <w:r w:rsidRPr="00ED07A8">
                              <w:rPr>
                                <w:rFonts w:asciiTheme="majorEastAsia" w:eastAsiaTheme="majorEastAsia" w:hAnsiTheme="majorEastAsia" w:cs="Arial Unicode MS"/>
                                <w:b/>
                                <w:color w:val="222222"/>
                                <w:sz w:val="24"/>
                                <w:szCs w:val="19"/>
                                <w:highlight w:val="white"/>
                              </w:rPr>
                              <w:t>どんな(何の)お仕事を体験しましたか？</w:t>
                            </w:r>
                          </w:p>
                          <w:p w:rsidR="00426934" w:rsidRPr="00ED07A8" w:rsidRDefault="00426934" w:rsidP="00A335E8">
                            <w:pPr>
                              <w:ind w:firstLineChars="100" w:firstLine="190"/>
                              <w:rPr>
                                <w:rFonts w:asciiTheme="majorEastAsia" w:eastAsiaTheme="majorEastAsia" w:hAnsiTheme="majorEastAsia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 w:val="19"/>
                                <w:szCs w:val="19"/>
                                <w:highlight w:val="white"/>
                              </w:rPr>
                              <w:t xml:space="preserve">「 </w:t>
                            </w:r>
                            <w:r w:rsidRPr="000D14FC"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Cs w:val="19"/>
                                <w:highlight w:val="white"/>
                              </w:rPr>
                              <w:t xml:space="preserve">例: </w:t>
                            </w:r>
                            <w:r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Cs w:val="19"/>
                                <w:highlight w:val="white"/>
                              </w:rPr>
                              <w:t>私は</w:t>
                            </w:r>
                            <w:r w:rsidR="00A335E8"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Cs w:val="19"/>
                                <w:highlight w:val="white"/>
                                <w:u w:val="single"/>
                              </w:rPr>
                              <w:t>永和</w:t>
                            </w:r>
                            <w:r w:rsidRPr="00426934"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Cs w:val="19"/>
                                <w:highlight w:val="white"/>
                                <w:u w:val="single"/>
                              </w:rPr>
                              <w:t>小学校</w:t>
                            </w:r>
                            <w:r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Cs w:val="19"/>
                                <w:highlight w:val="white"/>
                              </w:rPr>
                              <w:t>で働きました</w:t>
                            </w:r>
                            <w:r w:rsidRPr="000D14FC"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Cs w:val="19"/>
                                <w:highlight w:val="white"/>
                              </w:rPr>
                              <w:t>。</w:t>
                            </w:r>
                            <w:r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Cs w:val="19"/>
                              </w:rPr>
                              <w:t xml:space="preserve"> 」</w:t>
                            </w:r>
                          </w:p>
                          <w:p w:rsidR="000D14FC" w:rsidRPr="000D14FC" w:rsidRDefault="000D14FC" w:rsidP="000D14FC">
                            <w:pPr>
                              <w:spacing w:line="276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7" o:spid="_x0000_s1036" type="#_x0000_t202" style="position:absolute;margin-left:20.5pt;margin-top:7.55pt;width:305.6pt;height:117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">
                <v:textbox inset="5.85pt,.7pt,5.85pt,.7pt">
                  <w:txbxContent>
                    <w:p w:rsidR="000D14FC" w:rsidRDefault="000D14FC" w:rsidP="00ED07A8">
                      <w:pPr>
                        <w:ind w:left="390" w:firstLine="110"/>
                        <w:jc w:val="center"/>
                        <w:rPr>
                          <w:rFonts w:asciiTheme="majorEastAsia" w:eastAsiaTheme="majorEastAsia" w:hAnsiTheme="majorEastAsia" w:cs="Arial Unicode MS"/>
                          <w:b/>
                          <w:color w:val="222222"/>
                          <w:sz w:val="24"/>
                          <w:szCs w:val="19"/>
                        </w:rPr>
                      </w:pPr>
                      <w:r w:rsidRPr="00ED07A8">
                        <w:rPr>
                          <w:rFonts w:asciiTheme="majorEastAsia" w:eastAsiaTheme="majorEastAsia" w:hAnsiTheme="majorEastAsia" w:cs="Arial Unicode MS"/>
                          <w:b/>
                          <w:color w:val="222222"/>
                          <w:sz w:val="24"/>
                          <w:szCs w:val="19"/>
                          <w:highlight w:val="white"/>
                        </w:rPr>
                        <w:t>どんな(何の)お仕事を体験しましたか？</w:t>
                      </w:r>
                    </w:p>
                    <w:p w:rsidR="00426934" w:rsidRPr="00ED07A8" w:rsidRDefault="00426934" w:rsidP="00A335E8">
                      <w:pPr>
                        <w:ind w:firstLineChars="100" w:firstLine="190"/>
                        <w:rPr>
                          <w:rFonts w:asciiTheme="majorEastAsia" w:eastAsiaTheme="majorEastAsia" w:hAnsiTheme="majorEastAsia"/>
                          <w:b/>
                          <w:sz w:val="44"/>
                        </w:rPr>
                      </w:pPr>
                      <w:r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 w:val="19"/>
                          <w:szCs w:val="19"/>
                          <w:highlight w:val="white"/>
                        </w:rPr>
                        <w:t xml:space="preserve">「 </w:t>
                      </w:r>
                      <w:r w:rsidRPr="000D14FC">
                        <w:rPr>
                          <w:rFonts w:asciiTheme="majorEastAsia" w:eastAsiaTheme="majorEastAsia" w:hAnsiTheme="majorEastAsia" w:cs="Arial Unicode MS"/>
                          <w:color w:val="222222"/>
                          <w:szCs w:val="19"/>
                          <w:highlight w:val="white"/>
                        </w:rPr>
                        <w:t xml:space="preserve">例: </w:t>
                      </w:r>
                      <w:r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Cs w:val="19"/>
                          <w:highlight w:val="white"/>
                        </w:rPr>
                        <w:t>私は</w:t>
                      </w:r>
                      <w:r w:rsidR="00A335E8"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Cs w:val="19"/>
                          <w:highlight w:val="white"/>
                          <w:u w:val="single"/>
                        </w:rPr>
                        <w:t>永和</w:t>
                      </w:r>
                      <w:r w:rsidRPr="00426934">
                        <w:rPr>
                          <w:rFonts w:asciiTheme="majorEastAsia" w:eastAsiaTheme="majorEastAsia" w:hAnsiTheme="majorEastAsia" w:cs="Arial Unicode MS"/>
                          <w:color w:val="222222"/>
                          <w:szCs w:val="19"/>
                          <w:highlight w:val="white"/>
                          <w:u w:val="single"/>
                        </w:rPr>
                        <w:t>小学校</w:t>
                      </w:r>
                      <w:r>
                        <w:rPr>
                          <w:rFonts w:asciiTheme="majorEastAsia" w:eastAsiaTheme="majorEastAsia" w:hAnsiTheme="majorEastAsia" w:cs="Arial Unicode MS"/>
                          <w:color w:val="222222"/>
                          <w:szCs w:val="19"/>
                          <w:highlight w:val="white"/>
                        </w:rPr>
                        <w:t>で働きました</w:t>
                      </w:r>
                      <w:r w:rsidRPr="000D14FC">
                        <w:rPr>
                          <w:rFonts w:asciiTheme="majorEastAsia" w:eastAsiaTheme="majorEastAsia" w:hAnsiTheme="majorEastAsia" w:cs="Arial Unicode MS"/>
                          <w:color w:val="222222"/>
                          <w:szCs w:val="19"/>
                          <w:highlight w:val="white"/>
                        </w:rPr>
                        <w:t>。</w:t>
                      </w:r>
                      <w:r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Cs w:val="19"/>
                        </w:rPr>
                        <w:t xml:space="preserve"> 」</w:t>
                      </w:r>
                    </w:p>
                    <w:p w:rsidR="000D14FC" w:rsidRPr="000D14FC" w:rsidRDefault="000D14FC" w:rsidP="000D14FC">
                      <w:pPr>
                        <w:spacing w:line="276" w:lineRule="auto"/>
                        <w:rPr>
                          <w:b/>
                          <w:sz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14FC" w:rsidRPr="00136D70" w:rsidRDefault="000D14FC" w:rsidP="000D14FC">
      <w:pPr>
        <w:rPr>
          <w:rFonts w:ascii="NCGothic" w:hAnsi="NCGothic"/>
        </w:rPr>
      </w:pPr>
    </w:p>
    <w:p w:rsidR="000D14FC" w:rsidRPr="00136D70" w:rsidRDefault="000D14FC" w:rsidP="000D14FC">
      <w:pPr>
        <w:rPr>
          <w:rFonts w:ascii="NCGothic" w:hAnsi="NCGothic"/>
        </w:rPr>
      </w:pPr>
    </w:p>
    <w:p w:rsidR="000D14FC" w:rsidRPr="00136D70" w:rsidRDefault="00CB0166" w:rsidP="000D14FC">
      <w:pPr>
        <w:rPr>
          <w:rFonts w:ascii="NCGothic" w:hAnsi="NCGothic"/>
        </w:rPr>
      </w:pPr>
      <w:r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AA248" wp14:editId="3CD08DE1">
                <wp:simplePos x="0" y="0"/>
                <wp:positionH relativeFrom="column">
                  <wp:posOffset>4054475</wp:posOffset>
                </wp:positionH>
                <wp:positionV relativeFrom="paragraph">
                  <wp:posOffset>8255</wp:posOffset>
                </wp:positionV>
                <wp:extent cx="1021080" cy="435610"/>
                <wp:effectExtent l="76200" t="76200" r="83820" b="116840"/>
                <wp:wrapNone/>
                <wp:docPr id="32" name="右矢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3561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7297D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32" o:spid="_x0000_s1026" type="#_x0000_t13" style="position:absolute;left:0;text-align:left;margin-left:319.25pt;margin-top:.65pt;width:80.4pt;height:3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" adj="16993" fillcolor="#bfbfbf [2412]" strokecolor="black [3213]" strokeweight="3pt">
                <v:shadow on="t" color="black" opacity="24903f" origin=",.5" offset="0,.55556mm"/>
              </v:shape>
            </w:pict>
          </mc:Fallback>
        </mc:AlternateContent>
      </w:r>
      <w:r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FD5F8" wp14:editId="51204DC7">
                <wp:simplePos x="0" y="0"/>
                <wp:positionH relativeFrom="column">
                  <wp:posOffset>8744600</wp:posOffset>
                </wp:positionH>
                <wp:positionV relativeFrom="paragraph">
                  <wp:posOffset>82549</wp:posOffset>
                </wp:positionV>
                <wp:extent cx="478465" cy="255181"/>
                <wp:effectExtent l="76200" t="76200" r="0" b="107315"/>
                <wp:wrapNone/>
                <wp:docPr id="45" name="右矢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8465" cy="255181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2CC0A5" id="右矢印 45" o:spid="_x0000_s1026" type="#_x0000_t13" style="position:absolute;left:0;text-align:left;margin-left:688.55pt;margin-top:6.5pt;width:37.65pt;height:20.1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" adj="15840" fillcolor="black [3200]" strokecolor="black [3213]" strokeweight="3pt">
                <v:shadow on="t" color="black" opacity="24903f" origin=",.5" offset="0,.55556mm"/>
              </v:shape>
            </w:pict>
          </mc:Fallback>
        </mc:AlternateContent>
      </w:r>
    </w:p>
    <w:p w:rsidR="000D14FC" w:rsidRPr="00136D70" w:rsidRDefault="000D14FC" w:rsidP="000D14FC">
      <w:pPr>
        <w:rPr>
          <w:rFonts w:ascii="NCGothic" w:hAnsi="NCGothic"/>
        </w:rPr>
      </w:pPr>
    </w:p>
    <w:p w:rsidR="000D14FC" w:rsidRPr="00136D70" w:rsidRDefault="000D14FC" w:rsidP="000D14FC">
      <w:pPr>
        <w:rPr>
          <w:rFonts w:ascii="NCGothic" w:hAnsi="NCGothic"/>
        </w:rPr>
      </w:pPr>
    </w:p>
    <w:p w:rsidR="000D14FC" w:rsidRPr="00136D70" w:rsidRDefault="000D14FC" w:rsidP="000D14FC">
      <w:pPr>
        <w:rPr>
          <w:rFonts w:ascii="NCGothic" w:hAnsi="NCGothic"/>
        </w:rPr>
      </w:pPr>
    </w:p>
    <w:p w:rsidR="000D14FC" w:rsidRPr="00136D70" w:rsidRDefault="00F71760" w:rsidP="000D14FC">
      <w:pPr>
        <w:rPr>
          <w:rFonts w:ascii="NCGothic" w:hAnsi="NCGothic"/>
        </w:rPr>
      </w:pPr>
      <w:r w:rsidRPr="00F71760">
        <w:rPr>
          <w:rFonts w:ascii="NCGothic" w:hAnsi="NCGothic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D0D9B" wp14:editId="2F1F9FF8">
                <wp:simplePos x="0" y="0"/>
                <wp:positionH relativeFrom="margin">
                  <wp:posOffset>4661373</wp:posOffset>
                </wp:positionH>
                <wp:positionV relativeFrom="paragraph">
                  <wp:posOffset>50800</wp:posOffset>
                </wp:positionV>
                <wp:extent cx="563245" cy="533400"/>
                <wp:effectExtent l="19050" t="19050" r="27305" b="38100"/>
                <wp:wrapNone/>
                <wp:docPr id="2" name="星 12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245" cy="533400"/>
                        </a:xfrm>
                        <a:prstGeom prst="star1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760" w:rsidRPr="000D14FC" w:rsidRDefault="00F71760" w:rsidP="00F71760">
                            <w:pPr>
                              <w:jc w:val="left"/>
                              <w:rPr>
                                <w:rFonts w:ascii="NCGothic" w:hAnsi="NCGothic"/>
                                <w:b/>
                                <w:sz w:val="36"/>
                              </w:rPr>
                            </w:pPr>
                            <w:r w:rsidRPr="000D14FC">
                              <w:rPr>
                                <w:rFonts w:ascii="NCGothic" w:hAnsi="NCGothic"/>
                                <w:b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9D0D9B" id="星 12 2" o:spid="_x0000_s1037" style="position:absolute;left:0;text-align:left;margin-left:367.05pt;margin-top:4pt;width:44.3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56324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" adj="-11796480,,5400" path="m,266700l77603,214930,37730,133350r94540,-8089l140811,35731r86145,37760l281623,r54666,73491l422434,35731r8541,89530l525515,133350r-39873,81580l563245,266700r-77603,51770l525515,400050r-94540,8089l422434,497669,336289,459909r-54666,73491l226956,459909r-86145,37760l132270,408139,37730,400050,77603,318470,,266700xe">
                <v:stroke joinstyle="miter"/>
                <v:formulas/>
                <v:path o:connecttype="custom" o:connectlocs="0,266700;77603,214930;37730,133350;132270,125261;140811,35731;226956,73491;281623,0;336289,73491;422434,35731;430975,125261;525515,133350;485642,214930;563245,266700;485642,318470;525515,400050;430975,408139;422434,497669;336289,459909;281623,533400;226956,459909;140811,497669;132270,408139;37730,400050;77603,318470;0,266700" o:connectangles="0,0,0,0,0,0,0,0,0,0,0,0,0,0,0,0,0,0,0,0,0,0,0,0,0" textboxrect="0,0,563245,533400"/>
                <v:textbox inset="5.85pt,.7pt,5.85pt,.7pt">
                  <w:txbxContent>
                    <w:p w:rsidR="00F71760" w:rsidRPr="000D14FC" w:rsidRDefault="00F71760" w:rsidP="00F71760">
                      <w:pPr>
                        <w:jc w:val="left"/>
                        <w:rPr>
                          <w:rFonts w:ascii="NCGothic" w:hAnsi="NCGothic"/>
                          <w:b/>
                          <w:sz w:val="36"/>
                        </w:rPr>
                      </w:pPr>
                      <w:r w:rsidRPr="000D14FC">
                        <w:rPr>
                          <w:rFonts w:ascii="NCGothic" w:hAnsi="NCGothic"/>
                          <w:b/>
                          <w:sz w:val="3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4FC">
        <w:rPr>
          <w:rFonts w:ascii="NCGothic" w:hAnsi="NCGothic"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CD63BD" wp14:editId="24781531">
                <wp:simplePos x="0" y="0"/>
                <wp:positionH relativeFrom="margin">
                  <wp:posOffset>-10633</wp:posOffset>
                </wp:positionH>
                <wp:positionV relativeFrom="paragraph">
                  <wp:posOffset>48895</wp:posOffset>
                </wp:positionV>
                <wp:extent cx="563245" cy="533400"/>
                <wp:effectExtent l="19050" t="19050" r="27305" b="38100"/>
                <wp:wrapNone/>
                <wp:docPr id="13" name="星 12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245" cy="533400"/>
                        </a:xfrm>
                        <a:prstGeom prst="star1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4FC" w:rsidRPr="000D14FC" w:rsidRDefault="000D14FC" w:rsidP="000D14FC">
                            <w:pPr>
                              <w:jc w:val="left"/>
                              <w:rPr>
                                <w:rFonts w:ascii="NCGothic" w:hAnsi="NCGothic"/>
                                <w:b/>
                                <w:sz w:val="36"/>
                              </w:rPr>
                            </w:pPr>
                            <w:r w:rsidRPr="000D14FC">
                              <w:rPr>
                                <w:rFonts w:ascii="NCGothic" w:hAnsi="NCGothic"/>
                                <w:b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CD63BD" id="星 12 13" o:spid="_x0000_s1038" style="position:absolute;left:0;text-align:left;margin-left:-.85pt;margin-top:3.85pt;width:44.35pt;height:42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56324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" adj="-11796480,,5400" path="m,266700l77603,214930,37730,133350r94540,-8089l140811,35731r86145,37760l281623,r54666,73491l422434,35731r8541,89530l525515,133350r-39873,81580l563245,266700r-77603,51770l525515,400050r-94540,8089l422434,497669,336289,459909r-54666,73491l226956,459909r-86145,37760l132270,408139,37730,400050,77603,318470,,266700xe">
                <v:stroke joinstyle="miter"/>
                <v:formulas/>
                <v:path o:connecttype="custom" o:connectlocs="0,266700;77603,214930;37730,133350;132270,125261;140811,35731;226956,73491;281623,0;336289,73491;422434,35731;430975,125261;525515,133350;485642,214930;563245,266700;485642,318470;525515,400050;430975,408139;422434,497669;336289,459909;281623,533400;226956,459909;140811,497669;132270,408139;37730,400050;77603,318470;0,266700" o:connectangles="0,0,0,0,0,0,0,0,0,0,0,0,0,0,0,0,0,0,0,0,0,0,0,0,0" textboxrect="0,0,563245,533400"/>
                <v:textbox inset="5.85pt,.7pt,5.85pt,.7pt">
                  <w:txbxContent>
                    <w:p w:rsidR="000D14FC" w:rsidRPr="000D14FC" w:rsidRDefault="000D14FC" w:rsidP="000D14FC">
                      <w:pPr>
                        <w:jc w:val="left"/>
                        <w:rPr>
                          <w:rFonts w:ascii="NCGothic" w:hAnsi="NCGothic"/>
                          <w:b/>
                          <w:sz w:val="36"/>
                        </w:rPr>
                      </w:pPr>
                      <w:r w:rsidRPr="000D14FC">
                        <w:rPr>
                          <w:rFonts w:ascii="NCGothic" w:hAnsi="NCGothic"/>
                          <w:b/>
                          <w:sz w:val="3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14FC" w:rsidRPr="00136D70" w:rsidRDefault="00CB0166" w:rsidP="000D14FC">
      <w:pPr>
        <w:widowControl/>
        <w:jc w:val="left"/>
        <w:rPr>
          <w:rFonts w:ascii="NCGothic" w:hAnsi="NCGothic"/>
        </w:rPr>
      </w:pPr>
      <w:r w:rsidRPr="00ED07A8"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1AFE0" wp14:editId="6054EB41">
                <wp:simplePos x="0" y="0"/>
                <wp:positionH relativeFrom="margin">
                  <wp:posOffset>9201785</wp:posOffset>
                </wp:positionH>
                <wp:positionV relativeFrom="paragraph">
                  <wp:posOffset>47152</wp:posOffset>
                </wp:positionV>
                <wp:extent cx="2901950" cy="1490345"/>
                <wp:effectExtent l="0" t="0" r="12700" b="14605"/>
                <wp:wrapNone/>
                <wp:docPr id="42" name="テキスト ボック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774" w:rsidRPr="00A52774" w:rsidRDefault="00A52774" w:rsidP="00A52774">
                            <w:pPr>
                              <w:ind w:left="120" w:hanging="120"/>
                              <w:jc w:val="left"/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</w:pPr>
                            <w:r w:rsidRPr="00A52774">
                              <w:rPr>
                                <w:rFonts w:ascii="NCGothic" w:hAnsi="NC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846AD"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t>layed</w:t>
                            </w:r>
                            <w:r w:rsidR="004846AD"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 xml:space="preserve"> with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t xml:space="preserve">… </w:t>
                            </w:r>
                            <w:r w:rsidR="004846AD"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…と遊んだ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t xml:space="preserve"> helped…</w:t>
                            </w:r>
                            <w:r w:rsidR="004846AD"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 xml:space="preserve">　助けた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br/>
                              <w:t xml:space="preserve">cleaned…  </w:t>
                            </w:r>
                            <w:r w:rsidR="004846AD"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掃除した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t xml:space="preserve">  said…</w:t>
                            </w:r>
                            <w:r w:rsidR="004846AD"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 xml:space="preserve">　言った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br/>
                            </w:r>
                            <w:r w:rsidR="00CB0166" w:rsidRPr="00A52774"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t>made…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4846AD"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作った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136F9B"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t>took</w:t>
                            </w:r>
                            <w:r w:rsidRPr="00A52774"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t xml:space="preserve"> care of…</w:t>
                            </w:r>
                            <w:r w:rsidR="004846AD"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世話した</w:t>
                            </w:r>
                          </w:p>
                          <w:p w:rsidR="00CB0166" w:rsidRDefault="004846AD" w:rsidP="004846AD">
                            <w:pPr>
                              <w:ind w:left="120" w:hanging="20"/>
                              <w:jc w:val="left"/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w</w:t>
                            </w:r>
                            <w:r w:rsidR="00A52774" w:rsidRPr="00A52774"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t>ashed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 xml:space="preserve"> (dishes )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 xml:space="preserve">　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お皿を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洗った</w:t>
                            </w:r>
                            <w:r w:rsidR="00CB0166" w:rsidRPr="00A52774"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br/>
                            </w:r>
                            <w:r w:rsidR="005F1D81"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difficult</w:t>
                            </w:r>
                            <w:r w:rsidR="005F1D81"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難しい</w:t>
                            </w:r>
                            <w:r w:rsidR="005F1D81"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t xml:space="preserve">　</w:t>
                            </w:r>
                            <w:r w:rsidR="005F1D81"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interesting</w:t>
                            </w:r>
                            <w:r w:rsidR="005F1D81"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面白い</w:t>
                            </w:r>
                          </w:p>
                          <w:p w:rsidR="005F1D81" w:rsidRPr="00A52774" w:rsidRDefault="005F1D81" w:rsidP="004846AD">
                            <w:pPr>
                              <w:ind w:left="120" w:hanging="20"/>
                              <w:jc w:val="left"/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delicious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おいしい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D1AFE0" id="テキスト ボックス 42" o:spid="_x0000_s1039" type="#_x0000_t202" style="position:absolute;margin-left:724.55pt;margin-top:3.7pt;width:228.5pt;height:117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">
                <v:textbox inset="5.85pt,.7pt,5.85pt,.7pt">
                  <w:txbxContent>
                    <w:p w:rsidR="00A52774" w:rsidRPr="00A52774" w:rsidRDefault="00A52774" w:rsidP="00A52774">
                      <w:pPr>
                        <w:ind w:left="120" w:hanging="120"/>
                        <w:jc w:val="left"/>
                        <w:rPr>
                          <w:rFonts w:ascii="NCGothic" w:hAnsi="NCGothic"/>
                          <w:sz w:val="20"/>
                          <w:szCs w:val="18"/>
                        </w:rPr>
                      </w:pPr>
                      <w:r w:rsidRPr="00A52774">
                        <w:rPr>
                          <w:rFonts w:ascii="NCGothic" w:hAnsi="NCGothic"/>
                          <w:sz w:val="18"/>
                          <w:szCs w:val="18"/>
                        </w:rPr>
                        <w:t xml:space="preserve"> </w:t>
                      </w:r>
                      <w:r w:rsidR="004846AD"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p</w:t>
                      </w:r>
                      <w:r>
                        <w:rPr>
                          <w:rFonts w:ascii="NCGothic" w:hAnsi="NCGothic"/>
                          <w:sz w:val="20"/>
                          <w:szCs w:val="18"/>
                        </w:rPr>
                        <w:t>layed</w:t>
                      </w:r>
                      <w:r w:rsidR="004846AD"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 xml:space="preserve"> with</w:t>
                      </w:r>
                      <w:r>
                        <w:rPr>
                          <w:rFonts w:ascii="NCGothic" w:hAnsi="NCGothic"/>
                          <w:sz w:val="20"/>
                          <w:szCs w:val="18"/>
                        </w:rPr>
                        <w:t xml:space="preserve">… </w:t>
                      </w:r>
                      <w:r w:rsidR="004846AD"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…と遊んだ</w:t>
                      </w:r>
                      <w:r>
                        <w:rPr>
                          <w:rFonts w:ascii="NCGothic" w:hAnsi="NCGothic"/>
                          <w:sz w:val="20"/>
                          <w:szCs w:val="18"/>
                        </w:rPr>
                        <w:t xml:space="preserve"> helped…</w:t>
                      </w:r>
                      <w:r w:rsidR="004846AD"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 xml:space="preserve">　助けた</w:t>
                      </w:r>
                      <w:r>
                        <w:rPr>
                          <w:rFonts w:ascii="NCGothic" w:hAnsi="NCGothic"/>
                          <w:sz w:val="20"/>
                          <w:szCs w:val="18"/>
                        </w:rPr>
                        <w:br/>
                        <w:t xml:space="preserve">cleaned…  </w:t>
                      </w:r>
                      <w:r w:rsidR="004846AD"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掃除した</w:t>
                      </w:r>
                      <w:r>
                        <w:rPr>
                          <w:rFonts w:ascii="NCGothic" w:hAnsi="NCGothic"/>
                          <w:sz w:val="20"/>
                          <w:szCs w:val="18"/>
                        </w:rPr>
                        <w:t xml:space="preserve">  said…</w:t>
                      </w:r>
                      <w:r w:rsidR="004846AD"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 xml:space="preserve">　言った</w:t>
                      </w:r>
                      <w:r>
                        <w:rPr>
                          <w:rFonts w:ascii="NCGothic" w:hAnsi="NCGothic"/>
                          <w:sz w:val="20"/>
                          <w:szCs w:val="18"/>
                        </w:rPr>
                        <w:br/>
                      </w:r>
                      <w:r w:rsidR="00CB0166" w:rsidRPr="00A52774">
                        <w:rPr>
                          <w:rFonts w:ascii="NCGothic" w:hAnsi="NCGothic"/>
                          <w:sz w:val="20"/>
                          <w:szCs w:val="18"/>
                        </w:rPr>
                        <w:t>made…</w:t>
                      </w:r>
                      <w:r>
                        <w:rPr>
                          <w:rFonts w:ascii="NCGothic" w:hAnsi="NCGothic"/>
                          <w:sz w:val="20"/>
                          <w:szCs w:val="18"/>
                        </w:rPr>
                        <w:t xml:space="preserve">  </w:t>
                      </w:r>
                      <w:r w:rsidR="004846AD"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作った</w:t>
                      </w:r>
                      <w:r>
                        <w:rPr>
                          <w:rFonts w:ascii="NCGothic" w:hAnsi="NCGothic"/>
                          <w:sz w:val="20"/>
                          <w:szCs w:val="18"/>
                        </w:rPr>
                        <w:t xml:space="preserve">  </w:t>
                      </w:r>
                      <w:r w:rsidR="00136F9B">
                        <w:rPr>
                          <w:rFonts w:ascii="NCGothic" w:hAnsi="NCGothic"/>
                          <w:sz w:val="20"/>
                          <w:szCs w:val="18"/>
                        </w:rPr>
                        <w:t>took</w:t>
                      </w:r>
                      <w:r w:rsidRPr="00A52774">
                        <w:rPr>
                          <w:rFonts w:ascii="NCGothic" w:hAnsi="NCGothic"/>
                          <w:sz w:val="20"/>
                          <w:szCs w:val="18"/>
                        </w:rPr>
                        <w:t xml:space="preserve"> care of…</w:t>
                      </w:r>
                      <w:r w:rsidR="004846AD"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世話した</w:t>
                      </w:r>
                    </w:p>
                    <w:p w:rsidR="00CB0166" w:rsidRDefault="004846AD" w:rsidP="004846AD">
                      <w:pPr>
                        <w:ind w:left="120" w:hanging="20"/>
                        <w:jc w:val="left"/>
                        <w:rPr>
                          <w:rFonts w:ascii="NCGothic" w:hAnsi="NCGothic"/>
                          <w:sz w:val="20"/>
                          <w:szCs w:val="18"/>
                        </w:rPr>
                      </w:pP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w</w:t>
                      </w:r>
                      <w:r w:rsidR="00A52774" w:rsidRPr="00A52774">
                        <w:rPr>
                          <w:rFonts w:ascii="NCGothic" w:hAnsi="NCGothic"/>
                          <w:sz w:val="20"/>
                          <w:szCs w:val="18"/>
                        </w:rPr>
                        <w:t>ashed</w:t>
                      </w: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 xml:space="preserve"> (dishes )</w:t>
                      </w: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 xml:space="preserve">　</w:t>
                      </w: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(</w:t>
                      </w: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お皿を</w:t>
                      </w: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)</w:t>
                      </w: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洗った</w:t>
                      </w:r>
                      <w:r w:rsidR="00CB0166" w:rsidRPr="00A52774">
                        <w:rPr>
                          <w:rFonts w:ascii="NCGothic" w:hAnsi="NCGothic"/>
                          <w:sz w:val="20"/>
                          <w:szCs w:val="18"/>
                        </w:rPr>
                        <w:br/>
                      </w:r>
                      <w:r w:rsidR="005F1D81"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difficult</w:t>
                      </w:r>
                      <w:r w:rsidR="005F1D81"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難しい</w:t>
                      </w:r>
                      <w:r w:rsidR="005F1D81">
                        <w:rPr>
                          <w:rFonts w:ascii="NCGothic" w:hAnsi="NCGothic"/>
                          <w:sz w:val="20"/>
                          <w:szCs w:val="18"/>
                        </w:rPr>
                        <w:t xml:space="preserve">　</w:t>
                      </w:r>
                      <w:r w:rsidR="005F1D81"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interesting</w:t>
                      </w:r>
                      <w:r w:rsidR="005F1D81"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面白い</w:t>
                      </w:r>
                    </w:p>
                    <w:p w:rsidR="005F1D81" w:rsidRPr="00A52774" w:rsidRDefault="005F1D81" w:rsidP="004846AD">
                      <w:pPr>
                        <w:ind w:left="120" w:hanging="20"/>
                        <w:jc w:val="left"/>
                        <w:rPr>
                          <w:rFonts w:ascii="NCGothic" w:hAnsi="NCGothic" w:hint="eastAsia"/>
                          <w:sz w:val="20"/>
                          <w:szCs w:val="18"/>
                        </w:rPr>
                      </w:pP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delicious</w:t>
                      </w: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おいしい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4FC">
        <w:rPr>
          <w:rFonts w:ascii="NCGothic" w:hAnsi="NCGothic"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4D2165F" wp14:editId="7AB11AB7">
                <wp:simplePos x="0" y="0"/>
                <wp:positionH relativeFrom="column">
                  <wp:posOffset>260498</wp:posOffset>
                </wp:positionH>
                <wp:positionV relativeFrom="paragraph">
                  <wp:posOffset>53163</wp:posOffset>
                </wp:positionV>
                <wp:extent cx="3827721" cy="1490345"/>
                <wp:effectExtent l="0" t="0" r="20955" b="14605"/>
                <wp:wrapNone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21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7A8" w:rsidRPr="00ED07A8" w:rsidRDefault="000D14FC" w:rsidP="00ED07A8">
                            <w:pPr>
                              <w:jc w:val="center"/>
                              <w:rPr>
                                <w:rFonts w:asciiTheme="majorEastAsia" w:eastAsiaTheme="majorEastAsia" w:hAnsiTheme="majorEastAsia" w:cs="Arial Unicode MS"/>
                                <w:b/>
                                <w:color w:val="222222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ED07A8">
                              <w:rPr>
                                <w:rFonts w:asciiTheme="majorEastAsia" w:eastAsiaTheme="majorEastAsia" w:hAnsiTheme="majorEastAsia" w:cs="Arial Unicode MS"/>
                                <w:b/>
                                <w:color w:val="222222"/>
                                <w:sz w:val="24"/>
                                <w:szCs w:val="19"/>
                                <w:highlight w:val="white"/>
                              </w:rPr>
                              <w:t>体験した仕事を</w:t>
                            </w:r>
                            <w:r w:rsidR="00E7415E">
                              <w:rPr>
                                <w:rFonts w:asciiTheme="majorEastAsia" w:eastAsiaTheme="majorEastAsia" w:hAnsiTheme="majorEastAsia" w:cs="Arial Unicode MS" w:hint="eastAsia"/>
                                <w:b/>
                                <w:color w:val="222222"/>
                                <w:sz w:val="24"/>
                                <w:szCs w:val="19"/>
                                <w:highlight w:val="white"/>
                              </w:rPr>
                              <w:t>１</w:t>
                            </w:r>
                            <w:r w:rsidR="00E7415E">
                              <w:rPr>
                                <w:rFonts w:asciiTheme="majorEastAsia" w:eastAsiaTheme="majorEastAsia" w:hAnsiTheme="majorEastAsia" w:cs="Arial Unicode MS"/>
                                <w:b/>
                                <w:color w:val="222222"/>
                                <w:sz w:val="24"/>
                                <w:szCs w:val="19"/>
                                <w:highlight w:val="white"/>
                              </w:rPr>
                              <w:t>つ以上</w:t>
                            </w:r>
                            <w:r w:rsidRPr="00ED07A8">
                              <w:rPr>
                                <w:rFonts w:asciiTheme="majorEastAsia" w:eastAsiaTheme="majorEastAsia" w:hAnsiTheme="majorEastAsia" w:cs="Arial Unicode MS"/>
                                <w:b/>
                                <w:color w:val="222222"/>
                                <w:sz w:val="24"/>
                                <w:szCs w:val="19"/>
                                <w:highlight w:val="white"/>
                              </w:rPr>
                              <w:t>挙げてください。</w:t>
                            </w:r>
                          </w:p>
                          <w:p w:rsidR="00426934" w:rsidRDefault="000D14FC" w:rsidP="000D14FC">
                            <w:pPr>
                              <w:jc w:val="center"/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 w:val="22"/>
                                <w:szCs w:val="19"/>
                              </w:rPr>
                            </w:pPr>
                            <w:r w:rsidRPr="00ED07A8">
                              <w:rPr>
                                <w:rFonts w:asciiTheme="majorEastAsia" w:eastAsiaTheme="majorEastAsia" w:hAnsiTheme="majorEastAsia" w:cs="Arial Unicode MS"/>
                                <w:b/>
                                <w:color w:val="222222"/>
                                <w:sz w:val="24"/>
                                <w:szCs w:val="19"/>
                                <w:highlight w:val="white"/>
                              </w:rPr>
                              <w:t>それを体験してみてどうでしたか？</w:t>
                            </w:r>
                          </w:p>
                          <w:p w:rsidR="00426934" w:rsidRDefault="000D14FC" w:rsidP="00426934">
                            <w:pPr>
                              <w:ind w:firstLineChars="200" w:firstLine="380"/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Cs w:val="19"/>
                                <w:highlight w:val="white"/>
                              </w:rPr>
                            </w:pPr>
                            <w:r w:rsidRPr="000D14FC"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 w:val="19"/>
                                <w:szCs w:val="19"/>
                                <w:highlight w:val="white"/>
                              </w:rPr>
                              <w:t xml:space="preserve">「 </w:t>
                            </w:r>
                            <w:r w:rsidRPr="000D14FC"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Cs w:val="19"/>
                                <w:highlight w:val="white"/>
                              </w:rPr>
                              <w:t xml:space="preserve">例: </w:t>
                            </w:r>
                            <w:r w:rsidR="00426934"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Cs w:val="19"/>
                                <w:highlight w:val="white"/>
                              </w:rPr>
                              <w:t>私は</w:t>
                            </w:r>
                            <w:r w:rsidR="00A335E8"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Cs w:val="19"/>
                                <w:highlight w:val="white"/>
                                <w:u w:val="single"/>
                              </w:rPr>
                              <w:t>学校</w:t>
                            </w:r>
                            <w:r w:rsidR="00426934"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Cs w:val="19"/>
                                <w:highlight w:val="white"/>
                                <w:u w:val="single"/>
                              </w:rPr>
                              <w:t>を</w:t>
                            </w:r>
                            <w:r w:rsidR="00426934" w:rsidRPr="00426934"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Cs w:val="19"/>
                                <w:highlight w:val="white"/>
                                <w:u w:val="single"/>
                              </w:rPr>
                              <w:t>掃除を</w:t>
                            </w:r>
                            <w:r w:rsidR="00426934" w:rsidRPr="00426934"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Cs w:val="19"/>
                                <w:highlight w:val="white"/>
                                <w:u w:val="single"/>
                              </w:rPr>
                              <w:t>し</w:t>
                            </w:r>
                            <w:r w:rsidR="00426934"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Cs w:val="19"/>
                                <w:highlight w:val="white"/>
                              </w:rPr>
                              <w:t>ました。</w:t>
                            </w:r>
                          </w:p>
                          <w:p w:rsidR="000D14FC" w:rsidRDefault="00426934" w:rsidP="000D14FC">
                            <w:pPr>
                              <w:jc w:val="center"/>
                            </w:pPr>
                            <w:r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Cs w:val="19"/>
                                <w:highlight w:val="white"/>
                              </w:rPr>
                              <w:t xml:space="preserve">　</w:t>
                            </w:r>
                            <w:r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Cs w:val="19"/>
                                <w:highlight w:val="white"/>
                              </w:rPr>
                              <w:t xml:space="preserve">　　　　　　　　　とても</w:t>
                            </w:r>
                            <w:r w:rsidRPr="00426934"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Cs w:val="19"/>
                                <w:highlight w:val="white"/>
                                <w:u w:val="single"/>
                              </w:rPr>
                              <w:t>難しかった</w:t>
                            </w:r>
                            <w:r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Cs w:val="19"/>
                                <w:highlight w:val="white"/>
                              </w:rPr>
                              <w:t>で</w:t>
                            </w:r>
                            <w:r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Cs w:val="19"/>
                                <w:highlight w:val="white"/>
                              </w:rPr>
                              <w:t>す</w:t>
                            </w:r>
                            <w:r w:rsidR="000D14FC" w:rsidRPr="000D14FC"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Cs w:val="19"/>
                                <w:highlight w:val="white"/>
                              </w:rPr>
                              <w:t>。</w:t>
                            </w:r>
                            <w:r w:rsidR="000D14FC"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Cs w:val="19"/>
                              </w:rPr>
                              <w:t xml:space="preserve"> 」</w:t>
                            </w:r>
                          </w:p>
                          <w:p w:rsidR="000D14FC" w:rsidRPr="000D14FC" w:rsidRDefault="000D14FC" w:rsidP="000D14FC">
                            <w:pPr>
                              <w:ind w:firstLine="395"/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 w:val="22"/>
                                <w:szCs w:val="19"/>
                              </w:rPr>
                            </w:pPr>
                          </w:p>
                          <w:p w:rsidR="000D14FC" w:rsidRPr="00323A03" w:rsidRDefault="000D14FC" w:rsidP="000D14FC">
                            <w:pPr>
                              <w:spacing w:line="276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40" type="#_x0000_t202" style="position:absolute;margin-left:20.5pt;margin-top:4.2pt;width:301.4pt;height:117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">
                <v:textbox inset="5.85pt,.7pt,5.85pt,.7pt">
                  <w:txbxContent>
                    <w:p w:rsidR="00ED07A8" w:rsidRPr="00ED07A8" w:rsidRDefault="000D14FC" w:rsidP="00ED07A8">
                      <w:pPr>
                        <w:jc w:val="center"/>
                        <w:rPr>
                          <w:rFonts w:asciiTheme="majorEastAsia" w:eastAsiaTheme="majorEastAsia" w:hAnsiTheme="majorEastAsia" w:cs="Arial Unicode MS"/>
                          <w:b/>
                          <w:color w:val="222222"/>
                          <w:sz w:val="24"/>
                          <w:szCs w:val="19"/>
                          <w:highlight w:val="white"/>
                        </w:rPr>
                      </w:pPr>
                      <w:r w:rsidRPr="00ED07A8">
                        <w:rPr>
                          <w:rFonts w:asciiTheme="majorEastAsia" w:eastAsiaTheme="majorEastAsia" w:hAnsiTheme="majorEastAsia" w:cs="Arial Unicode MS"/>
                          <w:b/>
                          <w:color w:val="222222"/>
                          <w:sz w:val="24"/>
                          <w:szCs w:val="19"/>
                          <w:highlight w:val="white"/>
                        </w:rPr>
                        <w:t>体験した仕事を</w:t>
                      </w:r>
                      <w:r w:rsidR="00E7415E">
                        <w:rPr>
                          <w:rFonts w:asciiTheme="majorEastAsia" w:eastAsiaTheme="majorEastAsia" w:hAnsiTheme="majorEastAsia" w:cs="Arial Unicode MS" w:hint="eastAsia"/>
                          <w:b/>
                          <w:color w:val="222222"/>
                          <w:sz w:val="24"/>
                          <w:szCs w:val="19"/>
                          <w:highlight w:val="white"/>
                        </w:rPr>
                        <w:t>１</w:t>
                      </w:r>
                      <w:r w:rsidR="00E7415E">
                        <w:rPr>
                          <w:rFonts w:asciiTheme="majorEastAsia" w:eastAsiaTheme="majorEastAsia" w:hAnsiTheme="majorEastAsia" w:cs="Arial Unicode MS"/>
                          <w:b/>
                          <w:color w:val="222222"/>
                          <w:sz w:val="24"/>
                          <w:szCs w:val="19"/>
                          <w:highlight w:val="white"/>
                        </w:rPr>
                        <w:t>つ以上</w:t>
                      </w:r>
                      <w:r w:rsidRPr="00ED07A8">
                        <w:rPr>
                          <w:rFonts w:asciiTheme="majorEastAsia" w:eastAsiaTheme="majorEastAsia" w:hAnsiTheme="majorEastAsia" w:cs="Arial Unicode MS"/>
                          <w:b/>
                          <w:color w:val="222222"/>
                          <w:sz w:val="24"/>
                          <w:szCs w:val="19"/>
                          <w:highlight w:val="white"/>
                        </w:rPr>
                        <w:t>挙げてください。</w:t>
                      </w:r>
                    </w:p>
                    <w:p w:rsidR="00426934" w:rsidRDefault="000D14FC" w:rsidP="000D14FC">
                      <w:pPr>
                        <w:jc w:val="center"/>
                        <w:rPr>
                          <w:rFonts w:asciiTheme="majorEastAsia" w:eastAsiaTheme="majorEastAsia" w:hAnsiTheme="majorEastAsia" w:cs="Arial Unicode MS"/>
                          <w:color w:val="222222"/>
                          <w:sz w:val="22"/>
                          <w:szCs w:val="19"/>
                        </w:rPr>
                      </w:pPr>
                      <w:r w:rsidRPr="00ED07A8">
                        <w:rPr>
                          <w:rFonts w:asciiTheme="majorEastAsia" w:eastAsiaTheme="majorEastAsia" w:hAnsiTheme="majorEastAsia" w:cs="Arial Unicode MS"/>
                          <w:b/>
                          <w:color w:val="222222"/>
                          <w:sz w:val="24"/>
                          <w:szCs w:val="19"/>
                          <w:highlight w:val="white"/>
                        </w:rPr>
                        <w:t>それを体験してみてどうでしたか？</w:t>
                      </w:r>
                    </w:p>
                    <w:p w:rsidR="00426934" w:rsidRDefault="000D14FC" w:rsidP="00426934">
                      <w:pPr>
                        <w:ind w:firstLineChars="200" w:firstLine="380"/>
                        <w:rPr>
                          <w:rFonts w:asciiTheme="majorEastAsia" w:eastAsiaTheme="majorEastAsia" w:hAnsiTheme="majorEastAsia" w:cs="Arial Unicode MS"/>
                          <w:color w:val="222222"/>
                          <w:szCs w:val="19"/>
                          <w:highlight w:val="white"/>
                        </w:rPr>
                      </w:pPr>
                      <w:r w:rsidRPr="000D14FC"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 w:val="19"/>
                          <w:szCs w:val="19"/>
                          <w:highlight w:val="white"/>
                        </w:rPr>
                        <w:t xml:space="preserve">「 </w:t>
                      </w:r>
                      <w:r w:rsidRPr="000D14FC">
                        <w:rPr>
                          <w:rFonts w:asciiTheme="majorEastAsia" w:eastAsiaTheme="majorEastAsia" w:hAnsiTheme="majorEastAsia" w:cs="Arial Unicode MS"/>
                          <w:color w:val="222222"/>
                          <w:szCs w:val="19"/>
                          <w:highlight w:val="white"/>
                        </w:rPr>
                        <w:t xml:space="preserve">例: </w:t>
                      </w:r>
                      <w:r w:rsidR="00426934"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Cs w:val="19"/>
                          <w:highlight w:val="white"/>
                        </w:rPr>
                        <w:t>私は</w:t>
                      </w:r>
                      <w:r w:rsidR="00A335E8"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Cs w:val="19"/>
                          <w:highlight w:val="white"/>
                          <w:u w:val="single"/>
                        </w:rPr>
                        <w:t>学校</w:t>
                      </w:r>
                      <w:r w:rsidR="00426934"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Cs w:val="19"/>
                          <w:highlight w:val="white"/>
                          <w:u w:val="single"/>
                        </w:rPr>
                        <w:t>を</w:t>
                      </w:r>
                      <w:r w:rsidR="00426934" w:rsidRPr="00426934">
                        <w:rPr>
                          <w:rFonts w:asciiTheme="majorEastAsia" w:eastAsiaTheme="majorEastAsia" w:hAnsiTheme="majorEastAsia" w:cs="Arial Unicode MS"/>
                          <w:color w:val="222222"/>
                          <w:szCs w:val="19"/>
                          <w:highlight w:val="white"/>
                          <w:u w:val="single"/>
                        </w:rPr>
                        <w:t>掃除を</w:t>
                      </w:r>
                      <w:r w:rsidR="00426934" w:rsidRPr="00426934"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Cs w:val="19"/>
                          <w:highlight w:val="white"/>
                          <w:u w:val="single"/>
                        </w:rPr>
                        <w:t>し</w:t>
                      </w:r>
                      <w:r w:rsidR="00426934">
                        <w:rPr>
                          <w:rFonts w:asciiTheme="majorEastAsia" w:eastAsiaTheme="majorEastAsia" w:hAnsiTheme="majorEastAsia" w:cs="Arial Unicode MS"/>
                          <w:color w:val="222222"/>
                          <w:szCs w:val="19"/>
                          <w:highlight w:val="white"/>
                        </w:rPr>
                        <w:t>ました。</w:t>
                      </w:r>
                    </w:p>
                    <w:p w:rsidR="000D14FC" w:rsidRDefault="00426934" w:rsidP="000D14FC">
                      <w:pPr>
                        <w:jc w:val="center"/>
                      </w:pPr>
                      <w:r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Cs w:val="19"/>
                          <w:highlight w:val="white"/>
                        </w:rPr>
                        <w:t xml:space="preserve">　</w:t>
                      </w:r>
                      <w:r>
                        <w:rPr>
                          <w:rFonts w:asciiTheme="majorEastAsia" w:eastAsiaTheme="majorEastAsia" w:hAnsiTheme="majorEastAsia" w:cs="Arial Unicode MS"/>
                          <w:color w:val="222222"/>
                          <w:szCs w:val="19"/>
                          <w:highlight w:val="white"/>
                        </w:rPr>
                        <w:t xml:space="preserve">　　　　　　　　　とても</w:t>
                      </w:r>
                      <w:r w:rsidRPr="00426934"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Cs w:val="19"/>
                          <w:highlight w:val="white"/>
                          <w:u w:val="single"/>
                        </w:rPr>
                        <w:t>難しかった</w:t>
                      </w:r>
                      <w:r>
                        <w:rPr>
                          <w:rFonts w:asciiTheme="majorEastAsia" w:eastAsiaTheme="majorEastAsia" w:hAnsiTheme="majorEastAsia" w:cs="Arial Unicode MS"/>
                          <w:color w:val="222222"/>
                          <w:szCs w:val="19"/>
                          <w:highlight w:val="white"/>
                        </w:rPr>
                        <w:t>で</w:t>
                      </w:r>
                      <w:r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Cs w:val="19"/>
                          <w:highlight w:val="white"/>
                        </w:rPr>
                        <w:t>す</w:t>
                      </w:r>
                      <w:r w:rsidR="000D14FC" w:rsidRPr="000D14FC">
                        <w:rPr>
                          <w:rFonts w:asciiTheme="majorEastAsia" w:eastAsiaTheme="majorEastAsia" w:hAnsiTheme="majorEastAsia" w:cs="Arial Unicode MS"/>
                          <w:color w:val="222222"/>
                          <w:szCs w:val="19"/>
                          <w:highlight w:val="white"/>
                        </w:rPr>
                        <w:t>。</w:t>
                      </w:r>
                      <w:r w:rsidR="000D14FC"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Cs w:val="19"/>
                        </w:rPr>
                        <w:t xml:space="preserve"> 」</w:t>
                      </w:r>
                    </w:p>
                    <w:p w:rsidR="000D14FC" w:rsidRPr="000D14FC" w:rsidRDefault="000D14FC" w:rsidP="000D14FC">
                      <w:pPr>
                        <w:ind w:firstLine="395"/>
                        <w:rPr>
                          <w:rFonts w:asciiTheme="majorEastAsia" w:eastAsiaTheme="majorEastAsia" w:hAnsiTheme="majorEastAsia" w:cs="Arial Unicode MS"/>
                          <w:color w:val="222222"/>
                          <w:sz w:val="22"/>
                          <w:szCs w:val="19"/>
                        </w:rPr>
                      </w:pPr>
                    </w:p>
                    <w:p w:rsidR="000D14FC" w:rsidRPr="00323A03" w:rsidRDefault="000D14FC" w:rsidP="000D14FC">
                      <w:pPr>
                        <w:spacing w:line="276" w:lineRule="auto"/>
                        <w:rPr>
                          <w:b/>
                          <w:sz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14FC" w:rsidRPr="00136D70" w:rsidRDefault="000D14FC" w:rsidP="000D14FC">
      <w:pPr>
        <w:rPr>
          <w:rFonts w:ascii="NCGothic" w:hAnsi="NCGothic"/>
        </w:rPr>
      </w:pPr>
    </w:p>
    <w:p w:rsidR="000D14FC" w:rsidRPr="00136D70" w:rsidRDefault="00ED07A8" w:rsidP="000D14FC">
      <w:pPr>
        <w:rPr>
          <w:rFonts w:ascii="NCGothic" w:hAnsi="NCGothic"/>
        </w:rPr>
      </w:pPr>
      <w:r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AE75F" wp14:editId="756B2251">
                <wp:simplePos x="0" y="0"/>
                <wp:positionH relativeFrom="column">
                  <wp:posOffset>4018915</wp:posOffset>
                </wp:positionH>
                <wp:positionV relativeFrom="paragraph">
                  <wp:posOffset>228438</wp:posOffset>
                </wp:positionV>
                <wp:extent cx="1021464" cy="435935"/>
                <wp:effectExtent l="76200" t="76200" r="83820" b="116840"/>
                <wp:wrapNone/>
                <wp:docPr id="33" name="右矢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64" cy="43593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CCEF82" id="右矢印 33" o:spid="_x0000_s1026" type="#_x0000_t13" style="position:absolute;left:0;text-align:left;margin-left:316.45pt;margin-top:18pt;width:80.45pt;height:3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" adj="16991" fillcolor="#bfbfbf [2412]" strokecolor="black [3213]" strokeweight="3pt">
                <v:shadow on="t" color="black" opacity="24903f" origin=",.5" offset="0,.55556mm"/>
              </v:shape>
            </w:pict>
          </mc:Fallback>
        </mc:AlternateContent>
      </w:r>
    </w:p>
    <w:p w:rsidR="000D14FC" w:rsidRPr="00136D70" w:rsidRDefault="00CB0166" w:rsidP="000D14FC">
      <w:pPr>
        <w:rPr>
          <w:rFonts w:ascii="NCGothic" w:hAnsi="NCGothic"/>
        </w:rPr>
      </w:pPr>
      <w:r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0728A" wp14:editId="5406EE60">
                <wp:simplePos x="0" y="0"/>
                <wp:positionH relativeFrom="column">
                  <wp:posOffset>8748779</wp:posOffset>
                </wp:positionH>
                <wp:positionV relativeFrom="paragraph">
                  <wp:posOffset>86729</wp:posOffset>
                </wp:positionV>
                <wp:extent cx="478465" cy="255181"/>
                <wp:effectExtent l="76200" t="76200" r="0" b="107315"/>
                <wp:wrapNone/>
                <wp:docPr id="46" name="右矢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8465" cy="255181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9A2849" id="右矢印 46" o:spid="_x0000_s1026" type="#_x0000_t13" style="position:absolute;left:0;text-align:left;margin-left:688.9pt;margin-top:6.85pt;width:37.65pt;height:20.1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" adj="15840" fillcolor="black [3200]" strokecolor="black [3213]" strokeweight="3pt">
                <v:shadow on="t" color="black" opacity="24903f" origin=",.5" offset="0,.55556mm"/>
              </v:shape>
            </w:pict>
          </mc:Fallback>
        </mc:AlternateContent>
      </w:r>
    </w:p>
    <w:p w:rsidR="000D14FC" w:rsidRPr="00136D70" w:rsidRDefault="000D14FC" w:rsidP="000D14FC">
      <w:pPr>
        <w:rPr>
          <w:rFonts w:ascii="NCGothic" w:hAnsi="NCGothic"/>
        </w:rPr>
      </w:pPr>
    </w:p>
    <w:p w:rsidR="007A76B1" w:rsidRDefault="00FB727E">
      <w:r w:rsidRPr="00ED07A8"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6920BEF9" wp14:editId="284B4773">
                <wp:simplePos x="0" y="0"/>
                <wp:positionH relativeFrom="margin">
                  <wp:posOffset>9200072</wp:posOffset>
                </wp:positionH>
                <wp:positionV relativeFrom="paragraph">
                  <wp:posOffset>689957</wp:posOffset>
                </wp:positionV>
                <wp:extent cx="2901950" cy="3209027"/>
                <wp:effectExtent l="0" t="0" r="12700" b="10795"/>
                <wp:wrapNone/>
                <wp:docPr id="43" name="テキスト ボック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3209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27E" w:rsidRDefault="005F1D81" w:rsidP="00FB727E">
                            <w:pPr>
                              <w:ind w:left="120" w:hanging="20"/>
                              <w:jc w:val="left"/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</w:pPr>
                            <w:r w:rsidRPr="005F1D81"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 xml:space="preserve">cleaning 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>掃除すること</w:t>
                            </w:r>
                            <w:r w:rsidRPr="005F1D81"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>helping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>助けること</w:t>
                            </w:r>
                          </w:p>
                          <w:p w:rsidR="00FB727E" w:rsidRDefault="00426934" w:rsidP="00FB727E">
                            <w:pPr>
                              <w:ind w:left="120" w:hanging="20"/>
                              <w:jc w:val="left"/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>making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 xml:space="preserve">作ること　</w:t>
                            </w:r>
                            <w:r w:rsidR="00FB727E"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>playing with</w:t>
                            </w:r>
                            <w:r w:rsidR="00FB727E"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>…</w:t>
                            </w:r>
                            <w:r w:rsidR="00FB727E"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FB727E"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>と遊ぶ</w:t>
                            </w:r>
                            <w:r w:rsidR="00FB727E"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>こと</w:t>
                            </w:r>
                            <w:r w:rsidR="002E4D09" w:rsidRPr="005F1D81"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br/>
                            </w:r>
                            <w:r w:rsidR="00FB727E"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 xml:space="preserve">washing </w:t>
                            </w:r>
                            <w:r w:rsidR="00FB727E"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>洗うこと</w:t>
                            </w:r>
                            <w:r w:rsidR="00FB727E"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A335E8"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 xml:space="preserve">speaking </w:t>
                            </w:r>
                            <w:r w:rsidR="00A335E8"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>話すこと</w:t>
                            </w:r>
                          </w:p>
                          <w:p w:rsidR="00FB727E" w:rsidRDefault="00A335E8" w:rsidP="00FB727E">
                            <w:pPr>
                              <w:ind w:left="120" w:hanging="20"/>
                              <w:jc w:val="left"/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 xml:space="preserve">teaching 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>教えること</w:t>
                            </w:r>
                          </w:p>
                          <w:p w:rsidR="00FB727E" w:rsidRDefault="00FB727E" w:rsidP="00FB727E">
                            <w:pPr>
                              <w:ind w:left="120" w:hanging="20"/>
                              <w:jc w:val="left"/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</w:pPr>
                          </w:p>
                          <w:p w:rsidR="00FB727E" w:rsidRDefault="00A64DB5" w:rsidP="00FB727E">
                            <w:pPr>
                              <w:ind w:left="120" w:hanging="20"/>
                              <w:jc w:val="left"/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 xml:space="preserve">tiring </w:t>
                            </w:r>
                            <w:r w:rsidR="00A335E8"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>疲れる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A335E8"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important</w:t>
                            </w:r>
                            <w:r w:rsidR="00A335E8"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大切な</w:t>
                            </w:r>
                            <w:r w:rsidR="00FB727E"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t xml:space="preserve">　</w:t>
                            </w:r>
                          </w:p>
                          <w:p w:rsidR="00CB0166" w:rsidRPr="00FB727E" w:rsidRDefault="00FB727E" w:rsidP="00FB727E">
                            <w:pPr>
                              <w:ind w:left="120" w:hanging="20"/>
                              <w:jc w:val="left"/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interesting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面白い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delicious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おいしい</w:t>
                            </w:r>
                            <w:bookmarkStart w:id="0" w:name="_GoBack"/>
                            <w:bookmarkEnd w:id="0"/>
                            <w:r w:rsidR="00CB0166" w:rsidRPr="00A52774"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>easy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>簡単な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教科書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18"/>
                              </w:rPr>
                              <w:t>139)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43" o:spid="_x0000_s1041" type="#_x0000_t202" style="position:absolute;left:0;text-align:left;margin-left:724.4pt;margin-top:54.35pt;width:228.5pt;height:252.7pt;z-index:-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">
                <v:textbox inset="5.85pt,.7pt,5.85pt,.7pt">
                  <w:txbxContent>
                    <w:p w:rsidR="00FB727E" w:rsidRDefault="005F1D81" w:rsidP="00FB727E">
                      <w:pPr>
                        <w:ind w:left="120" w:hanging="20"/>
                        <w:jc w:val="left"/>
                        <w:rPr>
                          <w:rFonts w:ascii="NCGothic" w:hAnsi="NCGothic"/>
                          <w:sz w:val="20"/>
                          <w:szCs w:val="20"/>
                        </w:rPr>
                      </w:pPr>
                      <w:r w:rsidRPr="005F1D81">
                        <w:rPr>
                          <w:rFonts w:ascii="NCGothic" w:hAnsi="NCGothic"/>
                          <w:sz w:val="20"/>
                          <w:szCs w:val="20"/>
                        </w:rPr>
                        <w:t xml:space="preserve">cleaning </w:t>
                      </w:r>
                      <w:r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>掃除すること</w:t>
                      </w:r>
                      <w:r w:rsidRPr="005F1D81">
                        <w:rPr>
                          <w:rFonts w:ascii="NCGothic" w:hAnsi="NCGothic"/>
                          <w:sz w:val="20"/>
                          <w:szCs w:val="20"/>
                        </w:rPr>
                        <w:t>helping</w:t>
                      </w:r>
                      <w:r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>助けること</w:t>
                      </w:r>
                    </w:p>
                    <w:p w:rsidR="00FB727E" w:rsidRDefault="00426934" w:rsidP="00FB727E">
                      <w:pPr>
                        <w:ind w:left="120" w:hanging="20"/>
                        <w:jc w:val="left"/>
                        <w:rPr>
                          <w:rFonts w:ascii="NCGothic" w:hAnsi="NCGothic"/>
                          <w:sz w:val="20"/>
                          <w:szCs w:val="20"/>
                        </w:rPr>
                      </w:pPr>
                      <w:r>
                        <w:rPr>
                          <w:rFonts w:ascii="NCGothic" w:hAnsi="NCGothic"/>
                          <w:sz w:val="20"/>
                          <w:szCs w:val="20"/>
                        </w:rPr>
                        <w:t>making</w:t>
                      </w:r>
                      <w:r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 xml:space="preserve">作ること　</w:t>
                      </w:r>
                      <w:r w:rsidR="00FB727E"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>playing with</w:t>
                      </w:r>
                      <w:r w:rsidR="00FB727E">
                        <w:rPr>
                          <w:rFonts w:ascii="NCGothic" w:hAnsi="NCGothic"/>
                          <w:sz w:val="20"/>
                          <w:szCs w:val="20"/>
                        </w:rPr>
                        <w:t>…</w:t>
                      </w:r>
                      <w:r w:rsidR="00FB727E"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 xml:space="preserve">　</w:t>
                      </w:r>
                      <w:r w:rsidR="00FB727E">
                        <w:rPr>
                          <w:rFonts w:ascii="NCGothic" w:hAnsi="NCGothic"/>
                          <w:sz w:val="20"/>
                          <w:szCs w:val="20"/>
                        </w:rPr>
                        <w:t>と遊ぶ</w:t>
                      </w:r>
                      <w:r w:rsidR="00FB727E"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>こと</w:t>
                      </w:r>
                      <w:r w:rsidR="002E4D09" w:rsidRPr="005F1D81">
                        <w:rPr>
                          <w:rFonts w:ascii="NCGothic" w:hAnsi="NCGothic"/>
                          <w:sz w:val="20"/>
                          <w:szCs w:val="20"/>
                        </w:rPr>
                        <w:br/>
                      </w:r>
                      <w:r w:rsidR="00FB727E">
                        <w:rPr>
                          <w:rFonts w:ascii="NCGothic" w:hAnsi="NCGothic"/>
                          <w:sz w:val="20"/>
                          <w:szCs w:val="20"/>
                        </w:rPr>
                        <w:t xml:space="preserve">washing </w:t>
                      </w:r>
                      <w:r w:rsidR="00FB727E"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>洗うこと</w:t>
                      </w:r>
                      <w:r w:rsidR="00FB727E">
                        <w:rPr>
                          <w:rFonts w:ascii="NCGothic" w:hAnsi="NCGothic"/>
                          <w:sz w:val="20"/>
                          <w:szCs w:val="20"/>
                        </w:rPr>
                        <w:t xml:space="preserve">　</w:t>
                      </w:r>
                      <w:r w:rsidR="00A335E8"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 xml:space="preserve">speaking </w:t>
                      </w:r>
                      <w:r w:rsidR="00A335E8"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>話すこと</w:t>
                      </w:r>
                    </w:p>
                    <w:p w:rsidR="00FB727E" w:rsidRDefault="00A335E8" w:rsidP="00FB727E">
                      <w:pPr>
                        <w:ind w:left="120" w:hanging="20"/>
                        <w:jc w:val="left"/>
                        <w:rPr>
                          <w:rFonts w:ascii="NCGothic" w:hAnsi="NCGothic"/>
                          <w:sz w:val="20"/>
                          <w:szCs w:val="20"/>
                        </w:rPr>
                      </w:pPr>
                      <w:r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 xml:space="preserve">teaching </w:t>
                      </w:r>
                      <w:r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>教えること</w:t>
                      </w:r>
                    </w:p>
                    <w:p w:rsidR="00FB727E" w:rsidRDefault="00FB727E" w:rsidP="00FB727E">
                      <w:pPr>
                        <w:ind w:left="120" w:hanging="20"/>
                        <w:jc w:val="left"/>
                        <w:rPr>
                          <w:rFonts w:ascii="NCGothic" w:hAnsi="NCGothic"/>
                          <w:sz w:val="20"/>
                          <w:szCs w:val="20"/>
                        </w:rPr>
                      </w:pPr>
                    </w:p>
                    <w:p w:rsidR="00FB727E" w:rsidRDefault="00A64DB5" w:rsidP="00FB727E">
                      <w:pPr>
                        <w:ind w:left="120" w:hanging="20"/>
                        <w:jc w:val="left"/>
                        <w:rPr>
                          <w:rFonts w:ascii="NCGothic" w:hAnsi="NCGothic"/>
                          <w:sz w:val="20"/>
                          <w:szCs w:val="18"/>
                        </w:rPr>
                      </w:pPr>
                      <w:r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 xml:space="preserve">tiring </w:t>
                      </w:r>
                      <w:r w:rsidR="00A335E8"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>疲れる</w:t>
                      </w:r>
                      <w:r>
                        <w:rPr>
                          <w:rFonts w:ascii="NCGothic" w:hAnsi="NCGothic"/>
                          <w:sz w:val="20"/>
                          <w:szCs w:val="20"/>
                        </w:rPr>
                        <w:t xml:space="preserve">　</w:t>
                      </w:r>
                      <w:r w:rsidR="00A335E8"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important</w:t>
                      </w:r>
                      <w:r w:rsidR="00A335E8"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大切な</w:t>
                      </w:r>
                      <w:r w:rsidR="00FB727E">
                        <w:rPr>
                          <w:rFonts w:ascii="NCGothic" w:hAnsi="NCGothic"/>
                          <w:sz w:val="20"/>
                          <w:szCs w:val="18"/>
                        </w:rPr>
                        <w:t xml:space="preserve">　</w:t>
                      </w:r>
                    </w:p>
                    <w:p w:rsidR="00CB0166" w:rsidRPr="00FB727E" w:rsidRDefault="00FB727E" w:rsidP="00FB727E">
                      <w:pPr>
                        <w:ind w:left="120" w:hanging="20"/>
                        <w:jc w:val="left"/>
                        <w:rPr>
                          <w:rFonts w:ascii="NCGothic" w:hAnsi="NCGothic"/>
                          <w:sz w:val="20"/>
                          <w:szCs w:val="18"/>
                        </w:rPr>
                      </w:pP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interesting</w:t>
                      </w: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面白い</w:t>
                      </w: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delicious</w:t>
                      </w: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おいしい</w:t>
                      </w:r>
                      <w:bookmarkStart w:id="1" w:name="_GoBack"/>
                      <w:bookmarkEnd w:id="1"/>
                      <w:r w:rsidR="00CB0166" w:rsidRPr="00A52774">
                        <w:rPr>
                          <w:rFonts w:ascii="NCGothic" w:hAnsi="NCGothic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NCGothic" w:hAnsi="NCGothic"/>
                          <w:sz w:val="20"/>
                          <w:szCs w:val="20"/>
                        </w:rPr>
                        <w:t>easy</w:t>
                      </w:r>
                      <w:r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>簡単な</w:t>
                      </w:r>
                      <w:r>
                        <w:rPr>
                          <w:rFonts w:ascii="NCGothic" w:hAnsi="NCGothic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ascii="NCGothic" w:hAnsi="NCGothic"/>
                          <w:sz w:val="20"/>
                          <w:szCs w:val="18"/>
                        </w:rPr>
                        <w:t>(</w:t>
                      </w: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教科書</w:t>
                      </w:r>
                      <w:r>
                        <w:rPr>
                          <w:rFonts w:ascii="NCGothic" w:hAnsi="NCGothic" w:hint="eastAsia"/>
                          <w:sz w:val="20"/>
                          <w:szCs w:val="18"/>
                        </w:rPr>
                        <w:t>P</w:t>
                      </w:r>
                      <w:r>
                        <w:rPr>
                          <w:rFonts w:ascii="NCGothic" w:hAnsi="NCGothic"/>
                          <w:sz w:val="20"/>
                          <w:szCs w:val="18"/>
                        </w:rPr>
                        <w:t>139)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E67AED" wp14:editId="7A06CF41">
                <wp:simplePos x="0" y="0"/>
                <wp:positionH relativeFrom="column">
                  <wp:posOffset>8794978</wp:posOffset>
                </wp:positionH>
                <wp:positionV relativeFrom="paragraph">
                  <wp:posOffset>2784284</wp:posOffset>
                </wp:positionV>
                <wp:extent cx="478465" cy="255181"/>
                <wp:effectExtent l="76200" t="76200" r="0" b="107315"/>
                <wp:wrapNone/>
                <wp:docPr id="49" name="右矢印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8465" cy="255181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BF11F7" id="右矢印 49" o:spid="_x0000_s1026" type="#_x0000_t13" style="position:absolute;left:0;text-align:left;margin-left:692.5pt;margin-top:219.25pt;width:37.65pt;height:20.1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" adj="15840" fillcolor="black [3200]" strokecolor="black [3213]" strokeweight="3pt">
                <v:shadow on="t" color="black" opacity="24903f" origin=",.5" offset="0,.55556mm"/>
              </v:shape>
            </w:pict>
          </mc:Fallback>
        </mc:AlternateContent>
      </w:r>
      <w:r w:rsidR="00F71760" w:rsidRPr="00F71760">
        <w:rPr>
          <w:rFonts w:ascii="NCGothic" w:hAnsi="NCGothic" w:hint="eastAsi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FABB388" wp14:editId="49130F38">
                <wp:simplePos x="0" y="0"/>
                <wp:positionH relativeFrom="margin">
                  <wp:posOffset>4630420</wp:posOffset>
                </wp:positionH>
                <wp:positionV relativeFrom="paragraph">
                  <wp:posOffset>2180590</wp:posOffset>
                </wp:positionV>
                <wp:extent cx="563245" cy="533400"/>
                <wp:effectExtent l="19050" t="19050" r="27305" b="38100"/>
                <wp:wrapNone/>
                <wp:docPr id="4" name="星 12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245" cy="533400"/>
                        </a:xfrm>
                        <a:prstGeom prst="star1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760" w:rsidRPr="000D14FC" w:rsidRDefault="00F71760" w:rsidP="00F71760">
                            <w:pPr>
                              <w:jc w:val="left"/>
                              <w:rPr>
                                <w:rFonts w:ascii="NCGothic" w:hAnsi="NCGothic"/>
                                <w:b/>
                                <w:sz w:val="36"/>
                              </w:rPr>
                            </w:pPr>
                            <w:r w:rsidRPr="000D14FC">
                              <w:rPr>
                                <w:rFonts w:ascii="NCGothic" w:hAnsi="NCGothic" w:hint="eastAsia"/>
                                <w:b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ABB388" id="星 12 4" o:spid="_x0000_s1042" style="position:absolute;left:0;text-align:left;margin-left:364.6pt;margin-top:171.7pt;width:44.35pt;height:42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56324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" adj="-11796480,,5400" path="m,266700l77603,214930,37730,133350r94540,-8089l140811,35731r86145,37760l281623,r54666,73491l422434,35731r8541,89530l525515,133350r-39873,81580l563245,266700r-77603,51770l525515,400050r-94540,8089l422434,497669,336289,459909r-54666,73491l226956,459909r-86145,37760l132270,408139,37730,400050,77603,318470,,266700xe">
                <v:stroke joinstyle="miter"/>
                <v:formulas/>
                <v:path o:connecttype="custom" o:connectlocs="0,266700;77603,214930;37730,133350;132270,125261;140811,35731;226956,73491;281623,0;336289,73491;422434,35731;430975,125261;525515,133350;485642,214930;563245,266700;485642,318470;525515,400050;430975,408139;422434,497669;336289,459909;281623,533400;226956,459909;140811,497669;132270,408139;37730,400050;77603,318470;0,266700" o:connectangles="0,0,0,0,0,0,0,0,0,0,0,0,0,0,0,0,0,0,0,0,0,0,0,0,0" textboxrect="0,0,563245,533400"/>
                <v:textbox inset="5.85pt,.7pt,5.85pt,.7pt">
                  <w:txbxContent>
                    <w:p w:rsidR="00F71760" w:rsidRPr="000D14FC" w:rsidRDefault="00F71760" w:rsidP="00F71760">
                      <w:pPr>
                        <w:jc w:val="left"/>
                        <w:rPr>
                          <w:rFonts w:ascii="NCGothic" w:hAnsi="NCGothic"/>
                          <w:b/>
                          <w:sz w:val="36"/>
                        </w:rPr>
                      </w:pPr>
                      <w:r w:rsidRPr="000D14FC">
                        <w:rPr>
                          <w:rFonts w:ascii="NCGothic" w:hAnsi="NCGothic" w:hint="eastAsia"/>
                          <w:b/>
                          <w:sz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760" w:rsidRPr="00F71760">
        <w:rPr>
          <w:rFonts w:ascii="NCGothic" w:hAnsi="NCGothic"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7EBA05D" wp14:editId="2573FB3C">
                <wp:simplePos x="0" y="0"/>
                <wp:positionH relativeFrom="margin">
                  <wp:posOffset>4658198</wp:posOffset>
                </wp:positionH>
                <wp:positionV relativeFrom="paragraph">
                  <wp:posOffset>455295</wp:posOffset>
                </wp:positionV>
                <wp:extent cx="563245" cy="533400"/>
                <wp:effectExtent l="19050" t="19050" r="27305" b="38100"/>
                <wp:wrapNone/>
                <wp:docPr id="3" name="星 12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245" cy="533400"/>
                        </a:xfrm>
                        <a:prstGeom prst="star1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760" w:rsidRPr="000D14FC" w:rsidRDefault="00F71760" w:rsidP="00F71760">
                            <w:pPr>
                              <w:jc w:val="left"/>
                              <w:rPr>
                                <w:rFonts w:ascii="NCGothic" w:hAnsi="NCGothic"/>
                                <w:b/>
                                <w:sz w:val="36"/>
                              </w:rPr>
                            </w:pPr>
                            <w:r w:rsidRPr="000D14FC">
                              <w:rPr>
                                <w:rFonts w:ascii="NCGothic" w:hAnsi="NCGothic"/>
                                <w:b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EBA05D" id="星 12 3" o:spid="_x0000_s1043" style="position:absolute;left:0;text-align:left;margin-left:366.8pt;margin-top:35.85pt;width:44.35pt;height:42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56324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" adj="-11796480,,5400" path="m,266700l77603,214930,37730,133350r94540,-8089l140811,35731r86145,37760l281623,r54666,73491l422434,35731r8541,89530l525515,133350r-39873,81580l563245,266700r-77603,51770l525515,400050r-94540,8089l422434,497669,336289,459909r-54666,73491l226956,459909r-86145,37760l132270,408139,37730,400050,77603,318470,,266700xe">
                <v:stroke joinstyle="miter"/>
                <v:formulas/>
                <v:path o:connecttype="custom" o:connectlocs="0,266700;77603,214930;37730,133350;132270,125261;140811,35731;226956,73491;281623,0;336289,73491;422434,35731;430975,125261;525515,133350;485642,214930;563245,266700;485642,318470;525515,400050;430975,408139;422434,497669;336289,459909;281623,533400;226956,459909;140811,497669;132270,408139;37730,400050;77603,318470;0,266700" o:connectangles="0,0,0,0,0,0,0,0,0,0,0,0,0,0,0,0,0,0,0,0,0,0,0,0,0" textboxrect="0,0,563245,533400"/>
                <v:textbox inset="5.85pt,.7pt,5.85pt,.7pt">
                  <w:txbxContent>
                    <w:p w:rsidR="00F71760" w:rsidRPr="000D14FC" w:rsidRDefault="00F71760" w:rsidP="00F71760">
                      <w:pPr>
                        <w:jc w:val="left"/>
                        <w:rPr>
                          <w:rFonts w:ascii="NCGothic" w:hAnsi="NCGothic"/>
                          <w:b/>
                          <w:sz w:val="36"/>
                        </w:rPr>
                      </w:pPr>
                      <w:r w:rsidRPr="000D14FC">
                        <w:rPr>
                          <w:rFonts w:ascii="NCGothic" w:hAnsi="NCGothic"/>
                          <w:b/>
                          <w:sz w:val="3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166"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9D7B791" wp14:editId="53A9F883">
                <wp:simplePos x="0" y="0"/>
                <wp:positionH relativeFrom="column">
                  <wp:posOffset>4039870</wp:posOffset>
                </wp:positionH>
                <wp:positionV relativeFrom="paragraph">
                  <wp:posOffset>1276512</wp:posOffset>
                </wp:positionV>
                <wp:extent cx="1021080" cy="435610"/>
                <wp:effectExtent l="76200" t="76200" r="83820" b="116840"/>
                <wp:wrapNone/>
                <wp:docPr id="34" name="右矢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3561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A84C06" id="右矢印 34" o:spid="_x0000_s1026" type="#_x0000_t13" style="position:absolute;left:0;text-align:left;margin-left:318.1pt;margin-top:100.5pt;width:80.4pt;height:34.3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" adj="16993" fillcolor="#bfbfbf [2412]" strokecolor="black [3213]" strokeweight="3pt">
                <v:shadow on="t" color="black" opacity="24903f" origin=",.5" offset="0,.55556mm"/>
              </v:shape>
            </w:pict>
          </mc:Fallback>
        </mc:AlternateContent>
      </w:r>
      <w:r w:rsidR="00CB0166"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AAF9454" wp14:editId="7CDA3314">
                <wp:simplePos x="0" y="0"/>
                <wp:positionH relativeFrom="column">
                  <wp:posOffset>4059555</wp:posOffset>
                </wp:positionH>
                <wp:positionV relativeFrom="paragraph">
                  <wp:posOffset>2977353</wp:posOffset>
                </wp:positionV>
                <wp:extent cx="1021080" cy="435610"/>
                <wp:effectExtent l="76200" t="76200" r="83820" b="116840"/>
                <wp:wrapNone/>
                <wp:docPr id="36" name="右矢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3561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DCC22A" id="右矢印 36" o:spid="_x0000_s1026" type="#_x0000_t13" style="position:absolute;left:0;text-align:left;margin-left:319.65pt;margin-top:234.45pt;width:80.4pt;height:34.3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" adj="16993" fillcolor="#bfbfbf [2412]" strokecolor="black [3213]" strokeweight="3pt">
                <v:shadow on="t" color="black" opacity="24903f" origin=",.5" offset="0,.55556mm"/>
              </v:shape>
            </w:pict>
          </mc:Fallback>
        </mc:AlternateContent>
      </w:r>
      <w:r w:rsidR="00CB0166">
        <w:rPr>
          <w:rFonts w:ascii="NCGothic" w:hAnsi="NCGothic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249E5CC" wp14:editId="1801C69C">
                <wp:simplePos x="0" y="0"/>
                <wp:positionH relativeFrom="column">
                  <wp:posOffset>8748764</wp:posOffset>
                </wp:positionH>
                <wp:positionV relativeFrom="paragraph">
                  <wp:posOffset>1320106</wp:posOffset>
                </wp:positionV>
                <wp:extent cx="478465" cy="255181"/>
                <wp:effectExtent l="76200" t="76200" r="0" b="107315"/>
                <wp:wrapNone/>
                <wp:docPr id="48" name="右矢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8465" cy="255181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750A80" id="右矢印 48" o:spid="_x0000_s1026" type="#_x0000_t13" style="position:absolute;left:0;text-align:left;margin-left:688.9pt;margin-top:103.95pt;width:37.65pt;height:20.1pt;rotation:18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" adj="15840" fillcolor="black [3200]" strokecolor="black [3213]" strokeweight="3pt">
                <v:shadow on="t" color="black" opacity="24903f" origin=",.5" offset="0,.55556mm"/>
              </v:shape>
            </w:pict>
          </mc:Fallback>
        </mc:AlternateContent>
      </w:r>
      <w:r w:rsidR="00ED07A8" w:rsidRPr="000D14FC"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B00DD51" wp14:editId="1B3764C3">
                <wp:simplePos x="0" y="0"/>
                <wp:positionH relativeFrom="column">
                  <wp:posOffset>271145</wp:posOffset>
                </wp:positionH>
                <wp:positionV relativeFrom="paragraph">
                  <wp:posOffset>2449195</wp:posOffset>
                </wp:positionV>
                <wp:extent cx="3816350" cy="1490345"/>
                <wp:effectExtent l="0" t="0" r="12700" b="14605"/>
                <wp:wrapNone/>
                <wp:docPr id="11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7A8" w:rsidRDefault="00ED07A8" w:rsidP="00ED07A8">
                            <w:pPr>
                              <w:jc w:val="center"/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ED07A8"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ED07A8">
                              <w:rPr>
                                <w:rFonts w:ascii="NCGothic" w:eastAsiaTheme="majorEastAsia" w:hAnsi="NCGothic" w:cs="Arial Unicode MS"/>
                                <w:b/>
                                <w:color w:val="222222"/>
                                <w:sz w:val="24"/>
                                <w:szCs w:val="19"/>
                                <w:highlight w:val="white"/>
                              </w:rPr>
                              <w:t>Choose 1:</w:t>
                            </w:r>
                            <w:r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ED07A8"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 w:val="22"/>
                                <w:szCs w:val="19"/>
                                <w:highlight w:val="white"/>
                              </w:rPr>
                              <w:t>(難しかった</w:t>
                            </w:r>
                            <w:r w:rsidRPr="00ED07A8"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 w:val="22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ED07A8"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 w:val="22"/>
                                <w:szCs w:val="19"/>
                                <w:highlight w:val="white"/>
                              </w:rPr>
                              <w:t>/ 大切だった</w:t>
                            </w:r>
                            <w:r w:rsidRPr="00ED07A8">
                              <w:rPr>
                                <w:rFonts w:asciiTheme="majorEastAsia" w:eastAsiaTheme="majorEastAsia" w:hAnsiTheme="majorEastAsia" w:cs="Arial Unicode MS" w:hint="eastAsia"/>
                                <w:color w:val="222222"/>
                                <w:sz w:val="22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ED07A8"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 w:val="22"/>
                                <w:szCs w:val="19"/>
                                <w:highlight w:val="white"/>
                              </w:rPr>
                              <w:t>/ 役に立った)</w:t>
                            </w:r>
                          </w:p>
                          <w:p w:rsidR="000D14FC" w:rsidRPr="00323A03" w:rsidRDefault="00ED07A8" w:rsidP="00ED07A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4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22222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 w:rsidRPr="00ED07A8"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 w:val="24"/>
                                <w:szCs w:val="19"/>
                                <w:highlight w:val="white"/>
                              </w:rPr>
                              <w:t>番</w:t>
                            </w:r>
                            <w:r w:rsidR="00F71760" w:rsidRPr="00CB0166">
                              <w:rPr>
                                <w:rFonts w:ascii="NCGothic" w:hAnsi="NCGothic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="00F71760" w:rsidRPr="00136F9B">
                              <w:rPr>
                                <w:rFonts w:asciiTheme="majorEastAsia" w:eastAsiaTheme="majorEastAsia" w:hAnsiTheme="majorEastAsia" w:cs="Courier New"/>
                                <w:sz w:val="36"/>
                                <w:szCs w:val="19"/>
                                <w:bdr w:val="single" w:sz="4" w:space="0" w:color="auto"/>
                              </w:rPr>
                              <w:t xml:space="preserve">   </w:t>
                            </w:r>
                            <w:r w:rsidR="00F71760" w:rsidRPr="00CB0166">
                              <w:rPr>
                                <w:rFonts w:ascii="NCGothic" w:hAnsi="NCGothic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ED07A8">
                              <w:rPr>
                                <w:rFonts w:asciiTheme="majorEastAsia" w:eastAsiaTheme="majorEastAsia" w:hAnsiTheme="majorEastAsia" w:cs="Arial Unicode MS"/>
                                <w:color w:val="222222"/>
                                <w:sz w:val="24"/>
                                <w:szCs w:val="19"/>
                                <w:highlight w:val="white"/>
                              </w:rPr>
                              <w:t>ことはなんですか？</w:t>
                            </w:r>
                          </w:p>
                          <w:p w:rsidR="000D14FC" w:rsidRPr="00EA419F" w:rsidRDefault="00FB727E" w:rsidP="00FB727E">
                            <w:pPr>
                              <w:spacing w:line="276" w:lineRule="auto"/>
                              <w:ind w:firstLineChars="150" w:firstLine="27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FB727E">
                              <w:rPr>
                                <w:rFonts w:ascii="NCGothic" w:hAnsi="NCGothic" w:hint="eastAsia"/>
                                <w:sz w:val="18"/>
                                <w:szCs w:val="20"/>
                              </w:rPr>
                              <w:t>「</w:t>
                            </w:r>
                            <w:r w:rsidR="00A335E8">
                              <w:rPr>
                                <w:rFonts w:ascii="NCGothic" w:hAnsi="NCGothic"/>
                                <w:sz w:val="18"/>
                                <w:szCs w:val="20"/>
                              </w:rPr>
                              <w:t>例</w:t>
                            </w:r>
                            <w:r w:rsidR="00A335E8">
                              <w:rPr>
                                <w:rFonts w:ascii="NCGothic" w:hAnsi="NCGothic" w:hint="eastAsia"/>
                                <w:sz w:val="18"/>
                                <w:szCs w:val="20"/>
                              </w:rPr>
                              <w:t>：</w:t>
                            </w:r>
                            <w:r w:rsidR="00A335E8" w:rsidRPr="00A335E8">
                              <w:rPr>
                                <w:rFonts w:ascii="NCGothic" w:hAnsi="NCGothic" w:hint="eastAsia"/>
                                <w:sz w:val="18"/>
                                <w:szCs w:val="20"/>
                                <w:u w:val="single"/>
                              </w:rPr>
                              <w:t>生徒たちを助けること</w:t>
                            </w:r>
                            <w:r w:rsidRPr="00426934">
                              <w:rPr>
                                <w:rFonts w:ascii="NCGothic" w:hAnsi="NCGothic"/>
                                <w:sz w:val="18"/>
                                <w:szCs w:val="20"/>
                              </w:rPr>
                              <w:t>は最も</w:t>
                            </w:r>
                            <w:r w:rsidR="00A335E8">
                              <w:rPr>
                                <w:rFonts w:ascii="NCGothic" w:hAnsi="NCGothic" w:hint="eastAsia"/>
                                <w:sz w:val="18"/>
                                <w:szCs w:val="20"/>
                                <w:u w:val="single"/>
                              </w:rPr>
                              <w:t>大切な</w:t>
                            </w:r>
                            <w:r w:rsidRPr="00426934">
                              <w:rPr>
                                <w:rFonts w:ascii="NCGothic" w:hAnsi="NCGothic"/>
                                <w:sz w:val="18"/>
                                <w:szCs w:val="20"/>
                              </w:rPr>
                              <w:t>ことでした。</w:t>
                            </w:r>
                            <w:r>
                              <w:rPr>
                                <w:rFonts w:ascii="NCGothic" w:hAnsi="NCGothic" w:hint="eastAsia"/>
                                <w:sz w:val="18"/>
                                <w:szCs w:val="20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44" type="#_x0000_t202" style="position:absolute;left:0;text-align:left;margin-left:21.35pt;margin-top:192.85pt;width:300.5pt;height:117.3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">
                <v:textbox inset="5.85pt,.7pt,5.85pt,.7pt">
                  <w:txbxContent>
                    <w:p w:rsidR="00ED07A8" w:rsidRDefault="00ED07A8" w:rsidP="00ED07A8">
                      <w:pPr>
                        <w:jc w:val="center"/>
                        <w:rPr>
                          <w:rFonts w:asciiTheme="majorEastAsia" w:eastAsiaTheme="majorEastAsia" w:hAnsiTheme="majorEastAsia" w:cs="Arial Unicode MS"/>
                          <w:color w:val="222222"/>
                          <w:sz w:val="24"/>
                          <w:szCs w:val="19"/>
                          <w:highlight w:val="white"/>
                        </w:rPr>
                      </w:pPr>
                      <w:r w:rsidRPr="00ED07A8">
                        <w:rPr>
                          <w:rFonts w:asciiTheme="majorEastAsia" w:eastAsiaTheme="majorEastAsia" w:hAnsiTheme="majorEastAsia" w:cs="Arial Unicode MS"/>
                          <w:color w:val="222222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r w:rsidRPr="00ED07A8">
                        <w:rPr>
                          <w:rFonts w:ascii="NCGothic" w:eastAsiaTheme="majorEastAsia" w:hAnsi="NCGothic" w:cs="Arial Unicode MS"/>
                          <w:b/>
                          <w:color w:val="222222"/>
                          <w:sz w:val="24"/>
                          <w:szCs w:val="19"/>
                          <w:highlight w:val="white"/>
                        </w:rPr>
                        <w:t>Choose 1:</w:t>
                      </w:r>
                      <w:r>
                        <w:rPr>
                          <w:rFonts w:asciiTheme="majorEastAsia" w:eastAsiaTheme="majorEastAsia" w:hAnsiTheme="majorEastAsia" w:cs="Arial Unicode MS"/>
                          <w:color w:val="222222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r w:rsidRPr="00ED07A8">
                        <w:rPr>
                          <w:rFonts w:asciiTheme="majorEastAsia" w:eastAsiaTheme="majorEastAsia" w:hAnsiTheme="majorEastAsia" w:cs="Arial Unicode MS"/>
                          <w:color w:val="222222"/>
                          <w:sz w:val="22"/>
                          <w:szCs w:val="19"/>
                          <w:highlight w:val="white"/>
                        </w:rPr>
                        <w:t>(難しかった</w:t>
                      </w:r>
                      <w:r w:rsidRPr="00ED07A8"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 w:val="22"/>
                          <w:szCs w:val="19"/>
                          <w:highlight w:val="white"/>
                        </w:rPr>
                        <w:t xml:space="preserve"> </w:t>
                      </w:r>
                      <w:r w:rsidRPr="00ED07A8">
                        <w:rPr>
                          <w:rFonts w:asciiTheme="majorEastAsia" w:eastAsiaTheme="majorEastAsia" w:hAnsiTheme="majorEastAsia" w:cs="Arial Unicode MS"/>
                          <w:color w:val="222222"/>
                          <w:sz w:val="22"/>
                          <w:szCs w:val="19"/>
                          <w:highlight w:val="white"/>
                        </w:rPr>
                        <w:t>/ 大切だった</w:t>
                      </w:r>
                      <w:r w:rsidRPr="00ED07A8">
                        <w:rPr>
                          <w:rFonts w:asciiTheme="majorEastAsia" w:eastAsiaTheme="majorEastAsia" w:hAnsiTheme="majorEastAsia" w:cs="Arial Unicode MS" w:hint="eastAsia"/>
                          <w:color w:val="222222"/>
                          <w:sz w:val="22"/>
                          <w:szCs w:val="19"/>
                          <w:highlight w:val="white"/>
                        </w:rPr>
                        <w:t xml:space="preserve"> </w:t>
                      </w:r>
                      <w:r w:rsidRPr="00ED07A8">
                        <w:rPr>
                          <w:rFonts w:asciiTheme="majorEastAsia" w:eastAsiaTheme="majorEastAsia" w:hAnsiTheme="majorEastAsia" w:cs="Arial Unicode MS"/>
                          <w:color w:val="222222"/>
                          <w:sz w:val="22"/>
                          <w:szCs w:val="19"/>
                          <w:highlight w:val="white"/>
                        </w:rPr>
                        <w:t>/ 役に立った)</w:t>
                      </w:r>
                    </w:p>
                    <w:p w:rsidR="000D14FC" w:rsidRPr="00323A03" w:rsidRDefault="00ED07A8" w:rsidP="00ED07A8">
                      <w:pPr>
                        <w:jc w:val="center"/>
                        <w:rPr>
                          <w:rFonts w:asciiTheme="majorEastAsia" w:eastAsiaTheme="majorEastAsia" w:hAnsiTheme="majorEastAsia"/>
                          <w:sz w:val="40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22222"/>
                          <w:sz w:val="19"/>
                          <w:szCs w:val="19"/>
                          <w:highlight w:val="white"/>
                        </w:rPr>
                        <w:t>1</w:t>
                      </w:r>
                      <w:r w:rsidRPr="00ED07A8">
                        <w:rPr>
                          <w:rFonts w:asciiTheme="majorEastAsia" w:eastAsiaTheme="majorEastAsia" w:hAnsiTheme="majorEastAsia" w:cs="Arial Unicode MS"/>
                          <w:color w:val="222222"/>
                          <w:sz w:val="24"/>
                          <w:szCs w:val="19"/>
                          <w:highlight w:val="white"/>
                        </w:rPr>
                        <w:t>番</w:t>
                      </w:r>
                      <w:r w:rsidR="00F71760" w:rsidRPr="00CB0166">
                        <w:rPr>
                          <w:rFonts w:ascii="NCGothic" w:hAnsi="NCGothic"/>
                          <w:sz w:val="24"/>
                          <w:szCs w:val="19"/>
                        </w:rPr>
                        <w:t xml:space="preserve"> </w:t>
                      </w:r>
                      <w:r w:rsidR="00F71760" w:rsidRPr="00136F9B">
                        <w:rPr>
                          <w:rFonts w:asciiTheme="majorEastAsia" w:eastAsiaTheme="majorEastAsia" w:hAnsiTheme="majorEastAsia" w:cs="Courier New"/>
                          <w:sz w:val="36"/>
                          <w:szCs w:val="19"/>
                          <w:bdr w:val="single" w:sz="4" w:space="0" w:color="auto"/>
                        </w:rPr>
                        <w:t xml:space="preserve">   </w:t>
                      </w:r>
                      <w:r w:rsidR="00F71760" w:rsidRPr="00CB0166">
                        <w:rPr>
                          <w:rFonts w:ascii="NCGothic" w:hAnsi="NCGothic"/>
                          <w:sz w:val="24"/>
                          <w:szCs w:val="19"/>
                        </w:rPr>
                        <w:t xml:space="preserve"> </w:t>
                      </w:r>
                      <w:r w:rsidRPr="00ED07A8">
                        <w:rPr>
                          <w:rFonts w:asciiTheme="majorEastAsia" w:eastAsiaTheme="majorEastAsia" w:hAnsiTheme="majorEastAsia" w:cs="Arial Unicode MS"/>
                          <w:color w:val="222222"/>
                          <w:sz w:val="24"/>
                          <w:szCs w:val="19"/>
                          <w:highlight w:val="white"/>
                        </w:rPr>
                        <w:t>ことはなんですか？</w:t>
                      </w:r>
                    </w:p>
                    <w:p w:rsidR="000D14FC" w:rsidRPr="00EA419F" w:rsidRDefault="00FB727E" w:rsidP="00FB727E">
                      <w:pPr>
                        <w:spacing w:line="276" w:lineRule="auto"/>
                        <w:ind w:firstLineChars="150" w:firstLine="270"/>
                        <w:rPr>
                          <w:b/>
                          <w:sz w:val="28"/>
                          <w:u w:val="single"/>
                        </w:rPr>
                      </w:pPr>
                      <w:r w:rsidRPr="00FB727E">
                        <w:rPr>
                          <w:rFonts w:ascii="NCGothic" w:hAnsi="NCGothic" w:hint="eastAsia"/>
                          <w:sz w:val="18"/>
                          <w:szCs w:val="20"/>
                        </w:rPr>
                        <w:t>「</w:t>
                      </w:r>
                      <w:r w:rsidR="00A335E8">
                        <w:rPr>
                          <w:rFonts w:ascii="NCGothic" w:hAnsi="NCGothic"/>
                          <w:sz w:val="18"/>
                          <w:szCs w:val="20"/>
                        </w:rPr>
                        <w:t>例</w:t>
                      </w:r>
                      <w:r w:rsidR="00A335E8">
                        <w:rPr>
                          <w:rFonts w:ascii="NCGothic" w:hAnsi="NCGothic" w:hint="eastAsia"/>
                          <w:sz w:val="18"/>
                          <w:szCs w:val="20"/>
                        </w:rPr>
                        <w:t>：</w:t>
                      </w:r>
                      <w:r w:rsidR="00A335E8" w:rsidRPr="00A335E8">
                        <w:rPr>
                          <w:rFonts w:ascii="NCGothic" w:hAnsi="NCGothic" w:hint="eastAsia"/>
                          <w:sz w:val="18"/>
                          <w:szCs w:val="20"/>
                          <w:u w:val="single"/>
                        </w:rPr>
                        <w:t>生徒たちを助けること</w:t>
                      </w:r>
                      <w:r w:rsidRPr="00426934">
                        <w:rPr>
                          <w:rFonts w:ascii="NCGothic" w:hAnsi="NCGothic"/>
                          <w:sz w:val="18"/>
                          <w:szCs w:val="20"/>
                        </w:rPr>
                        <w:t>は最も</w:t>
                      </w:r>
                      <w:r w:rsidR="00A335E8">
                        <w:rPr>
                          <w:rFonts w:ascii="NCGothic" w:hAnsi="NCGothic" w:hint="eastAsia"/>
                          <w:sz w:val="18"/>
                          <w:szCs w:val="20"/>
                          <w:u w:val="single"/>
                        </w:rPr>
                        <w:t>大切な</w:t>
                      </w:r>
                      <w:r w:rsidRPr="00426934">
                        <w:rPr>
                          <w:rFonts w:ascii="NCGothic" w:hAnsi="NCGothic"/>
                          <w:sz w:val="18"/>
                          <w:szCs w:val="20"/>
                        </w:rPr>
                        <w:t>ことでした。</w:t>
                      </w:r>
                      <w:r>
                        <w:rPr>
                          <w:rFonts w:ascii="NCGothic" w:hAnsi="NCGothic" w:hint="eastAsia"/>
                          <w:sz w:val="18"/>
                          <w:szCs w:val="20"/>
                        </w:rPr>
                        <w:t>」</w:t>
                      </w:r>
                    </w:p>
                  </w:txbxContent>
                </v:textbox>
              </v:shape>
            </w:pict>
          </mc:Fallback>
        </mc:AlternateContent>
      </w:r>
      <w:r w:rsidR="00ED07A8" w:rsidRPr="000D14FC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37215BE4" wp14:editId="15CF0582">
                <wp:simplePos x="0" y="0"/>
                <wp:positionH relativeFrom="column">
                  <wp:posOffset>271145</wp:posOffset>
                </wp:positionH>
                <wp:positionV relativeFrom="paragraph">
                  <wp:posOffset>680720</wp:posOffset>
                </wp:positionV>
                <wp:extent cx="3816350" cy="1490345"/>
                <wp:effectExtent l="0" t="0" r="12700" b="14605"/>
                <wp:wrapNone/>
                <wp:docPr id="9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7A8" w:rsidRDefault="00ED07A8" w:rsidP="00ED07A8">
                            <w:pPr>
                              <w:jc w:val="center"/>
                            </w:pPr>
                            <w:r w:rsidRPr="00ED07A8">
                              <w:rPr>
                                <w:rFonts w:asciiTheme="majorEastAsia" w:eastAsiaTheme="majorEastAsia" w:hAnsiTheme="majorEastAsia" w:cs="Arial Unicode MS"/>
                                <w:b/>
                                <w:color w:val="222222"/>
                                <w:sz w:val="24"/>
                                <w:szCs w:val="19"/>
                                <w:highlight w:val="white"/>
                              </w:rPr>
                              <w:t>今回の体験で学んだことはなんですか？</w:t>
                            </w:r>
                          </w:p>
                          <w:p w:rsidR="000D14FC" w:rsidRPr="00EA419F" w:rsidRDefault="00426934" w:rsidP="00FB727E">
                            <w:pPr>
                              <w:spacing w:line="276" w:lineRule="auto"/>
                              <w:ind w:firstLineChars="100" w:firstLine="20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>「例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>私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>は</w:t>
                            </w:r>
                            <w:r w:rsidR="00A335E8">
                              <w:rPr>
                                <w:rFonts w:ascii="NCGothic" w:hAnsi="NCGothic" w:hint="eastAsia"/>
                                <w:sz w:val="20"/>
                                <w:szCs w:val="20"/>
                                <w:u w:val="single"/>
                              </w:rPr>
                              <w:t>生徒を教えること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>は</w:t>
                            </w:r>
                            <w:r w:rsidR="00A335E8">
                              <w:rPr>
                                <w:rFonts w:ascii="NCGothic" w:hAnsi="NCGothic" w:hint="eastAsia"/>
                                <w:sz w:val="20"/>
                                <w:szCs w:val="20"/>
                                <w:u w:val="single"/>
                              </w:rPr>
                              <w:t>難しい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>と学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>びました</w:t>
                            </w:r>
                            <w:r>
                              <w:rPr>
                                <w:rFonts w:ascii="NCGothic" w:hAnsi="NCGothic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NCGothic" w:hAnsi="NCGothic" w:hint="eastAsia"/>
                                <w:sz w:val="20"/>
                                <w:szCs w:val="20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45" type="#_x0000_t202" style="position:absolute;left:0;text-align:left;margin-left:21.35pt;margin-top:53.6pt;width:300.5pt;height:117.3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">
                <v:textbox inset="5.85pt,.7pt,5.85pt,.7pt">
                  <w:txbxContent>
                    <w:p w:rsidR="00ED07A8" w:rsidRDefault="00ED07A8" w:rsidP="00ED07A8">
                      <w:pPr>
                        <w:jc w:val="center"/>
                      </w:pPr>
                      <w:r w:rsidRPr="00ED07A8">
                        <w:rPr>
                          <w:rFonts w:asciiTheme="majorEastAsia" w:eastAsiaTheme="majorEastAsia" w:hAnsiTheme="majorEastAsia" w:cs="Arial Unicode MS"/>
                          <w:b/>
                          <w:color w:val="222222"/>
                          <w:sz w:val="24"/>
                          <w:szCs w:val="19"/>
                          <w:highlight w:val="white"/>
                        </w:rPr>
                        <w:t>今回の体験で学んだことはなんですか？</w:t>
                      </w:r>
                    </w:p>
                    <w:p w:rsidR="000D14FC" w:rsidRPr="00EA419F" w:rsidRDefault="00426934" w:rsidP="00FB727E">
                      <w:pPr>
                        <w:spacing w:line="276" w:lineRule="auto"/>
                        <w:ind w:firstLineChars="100" w:firstLine="20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>「例</w:t>
                      </w:r>
                      <w:r>
                        <w:rPr>
                          <w:rFonts w:ascii="NCGothic" w:hAnsi="NCGothic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>私</w:t>
                      </w:r>
                      <w:r>
                        <w:rPr>
                          <w:rFonts w:ascii="NCGothic" w:hAnsi="NCGothic"/>
                          <w:sz w:val="20"/>
                          <w:szCs w:val="20"/>
                        </w:rPr>
                        <w:t>は</w:t>
                      </w:r>
                      <w:r w:rsidR="00A335E8">
                        <w:rPr>
                          <w:rFonts w:ascii="NCGothic" w:hAnsi="NCGothic" w:hint="eastAsia"/>
                          <w:sz w:val="20"/>
                          <w:szCs w:val="20"/>
                          <w:u w:val="single"/>
                        </w:rPr>
                        <w:t>生徒を教えること</w:t>
                      </w:r>
                      <w:r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>は</w:t>
                      </w:r>
                      <w:r w:rsidR="00A335E8">
                        <w:rPr>
                          <w:rFonts w:ascii="NCGothic" w:hAnsi="NCGothic" w:hint="eastAsia"/>
                          <w:sz w:val="20"/>
                          <w:szCs w:val="20"/>
                          <w:u w:val="single"/>
                        </w:rPr>
                        <w:t>難しい</w:t>
                      </w:r>
                      <w:r>
                        <w:rPr>
                          <w:rFonts w:ascii="NCGothic" w:hAnsi="NCGothic"/>
                          <w:sz w:val="20"/>
                          <w:szCs w:val="20"/>
                        </w:rPr>
                        <w:t>と学</w:t>
                      </w:r>
                      <w:r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>びました</w:t>
                      </w:r>
                      <w:r>
                        <w:rPr>
                          <w:rFonts w:ascii="NCGothic" w:hAnsi="NCGothic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NCGothic" w:hAnsi="NCGothic" w:hint="eastAsia"/>
                          <w:sz w:val="20"/>
                          <w:szCs w:val="20"/>
                        </w:rPr>
                        <w:t>」</w:t>
                      </w:r>
                    </w:p>
                  </w:txbxContent>
                </v:textbox>
              </v:shape>
            </w:pict>
          </mc:Fallback>
        </mc:AlternateContent>
      </w:r>
      <w:r w:rsidR="000D14FC">
        <w:rPr>
          <w:rFonts w:ascii="NCGothic" w:hAnsi="NCGothic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13113C" wp14:editId="70890FCC">
                <wp:simplePos x="0" y="0"/>
                <wp:positionH relativeFrom="margin">
                  <wp:posOffset>-41925</wp:posOffset>
                </wp:positionH>
                <wp:positionV relativeFrom="paragraph">
                  <wp:posOffset>2179217</wp:posOffset>
                </wp:positionV>
                <wp:extent cx="563245" cy="533400"/>
                <wp:effectExtent l="19050" t="19050" r="27305" b="38100"/>
                <wp:wrapNone/>
                <wp:docPr id="15" name="星 12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245" cy="533400"/>
                        </a:xfrm>
                        <a:prstGeom prst="star1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4FC" w:rsidRPr="000D14FC" w:rsidRDefault="000D14FC" w:rsidP="000D14FC">
                            <w:pPr>
                              <w:jc w:val="left"/>
                              <w:rPr>
                                <w:rFonts w:ascii="NCGothic" w:hAnsi="NCGothic"/>
                                <w:b/>
                                <w:sz w:val="36"/>
                              </w:rPr>
                            </w:pPr>
                            <w:r w:rsidRPr="000D14FC">
                              <w:rPr>
                                <w:rFonts w:ascii="NCGothic" w:hAnsi="NCGothic" w:hint="eastAsia"/>
                                <w:b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13113C" id="星 12 15" o:spid="_x0000_s1046" style="position:absolute;left:0;text-align:left;margin-left:-3.3pt;margin-top:171.6pt;width:44.35pt;height:42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56324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" adj="-11796480,,5400" path="m,266700l77603,214930,37730,133350r94540,-8089l140811,35731r86145,37760l281623,r54666,73491l422434,35731r8541,89530l525515,133350r-39873,81580l563245,266700r-77603,51770l525515,400050r-94540,8089l422434,497669,336289,459909r-54666,73491l226956,459909r-86145,37760l132270,408139,37730,400050,77603,318470,,266700xe">
                <v:stroke joinstyle="miter"/>
                <v:formulas/>
                <v:path o:connecttype="custom" o:connectlocs="0,266700;77603,214930;37730,133350;132270,125261;140811,35731;226956,73491;281623,0;336289,73491;422434,35731;430975,125261;525515,133350;485642,214930;563245,266700;485642,318470;525515,400050;430975,408139;422434,497669;336289,459909;281623,533400;226956,459909;140811,497669;132270,408139;37730,400050;77603,318470;0,266700" o:connectangles="0,0,0,0,0,0,0,0,0,0,0,0,0,0,0,0,0,0,0,0,0,0,0,0,0" textboxrect="0,0,563245,533400"/>
                <v:textbox inset="5.85pt,.7pt,5.85pt,.7pt">
                  <w:txbxContent>
                    <w:p w:rsidR="000D14FC" w:rsidRPr="000D14FC" w:rsidRDefault="000D14FC" w:rsidP="000D14FC">
                      <w:pPr>
                        <w:jc w:val="left"/>
                        <w:rPr>
                          <w:rFonts w:ascii="NCGothic" w:hAnsi="NCGothic"/>
                          <w:b/>
                          <w:sz w:val="36"/>
                        </w:rPr>
                      </w:pPr>
                      <w:r w:rsidRPr="000D14FC">
                        <w:rPr>
                          <w:rFonts w:ascii="NCGothic" w:hAnsi="NCGothic" w:hint="eastAsia"/>
                          <w:b/>
                          <w:sz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4FC">
        <w:rPr>
          <w:rFonts w:ascii="NCGothic" w:hAnsi="NCGothic"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2FFF9E" wp14:editId="2D6E29A4">
                <wp:simplePos x="0" y="0"/>
                <wp:positionH relativeFrom="margin">
                  <wp:posOffset>-12065</wp:posOffset>
                </wp:positionH>
                <wp:positionV relativeFrom="paragraph">
                  <wp:posOffset>453863</wp:posOffset>
                </wp:positionV>
                <wp:extent cx="563245" cy="533400"/>
                <wp:effectExtent l="19050" t="19050" r="27305" b="38100"/>
                <wp:wrapNone/>
                <wp:docPr id="14" name="星 12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245" cy="533400"/>
                        </a:xfrm>
                        <a:prstGeom prst="star1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4FC" w:rsidRPr="000D14FC" w:rsidRDefault="000D14FC" w:rsidP="000D14FC">
                            <w:pPr>
                              <w:jc w:val="left"/>
                              <w:rPr>
                                <w:rFonts w:ascii="NCGothic" w:hAnsi="NCGothic"/>
                                <w:b/>
                                <w:sz w:val="36"/>
                              </w:rPr>
                            </w:pPr>
                            <w:r w:rsidRPr="000D14FC">
                              <w:rPr>
                                <w:rFonts w:ascii="NCGothic" w:hAnsi="NCGothic"/>
                                <w:b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2FFF9E" id="星 12 14" o:spid="_x0000_s1047" style="position:absolute;left:0;text-align:left;margin-left:-.95pt;margin-top:35.75pt;width:44.35pt;height:42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56324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" adj="-11796480,,5400" path="m,266700l77603,214930,37730,133350r94540,-8089l140811,35731r86145,37760l281623,r54666,73491l422434,35731r8541,89530l525515,133350r-39873,81580l563245,266700r-77603,51770l525515,400050r-94540,8089l422434,497669,336289,459909r-54666,73491l226956,459909r-86145,37760l132270,408139,37730,400050,77603,318470,,266700xe">
                <v:stroke joinstyle="miter"/>
                <v:formulas/>
                <v:path o:connecttype="custom" o:connectlocs="0,266700;77603,214930;37730,133350;132270,125261;140811,35731;226956,73491;281623,0;336289,73491;422434,35731;430975,125261;525515,133350;485642,214930;563245,266700;485642,318470;525515,400050;430975,408139;422434,497669;336289,459909;281623,533400;226956,459909;140811,497669;132270,408139;37730,400050;77603,318470;0,266700" o:connectangles="0,0,0,0,0,0,0,0,0,0,0,0,0,0,0,0,0,0,0,0,0,0,0,0,0" textboxrect="0,0,563245,533400"/>
                <v:textbox inset="5.85pt,.7pt,5.85pt,.7pt">
                  <w:txbxContent>
                    <w:p w:rsidR="000D14FC" w:rsidRPr="000D14FC" w:rsidRDefault="000D14FC" w:rsidP="000D14FC">
                      <w:pPr>
                        <w:jc w:val="left"/>
                        <w:rPr>
                          <w:rFonts w:ascii="NCGothic" w:hAnsi="NCGothic"/>
                          <w:b/>
                          <w:sz w:val="36"/>
                        </w:rPr>
                      </w:pPr>
                      <w:r w:rsidRPr="000D14FC">
                        <w:rPr>
                          <w:rFonts w:ascii="NCGothic" w:hAnsi="NCGothic"/>
                          <w:b/>
                          <w:sz w:val="3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A76B1" w:rsidSect="000D14FC">
      <w:headerReference w:type="default" r:id="rId8"/>
      <w:pgSz w:w="20639" w:h="14572" w:orient="landscape" w:code="12"/>
      <w:pgMar w:top="1440" w:right="1080" w:bottom="1440" w:left="108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7A8" w:rsidRDefault="00ED07A8" w:rsidP="00ED07A8">
      <w:r>
        <w:separator/>
      </w:r>
    </w:p>
  </w:endnote>
  <w:endnote w:type="continuationSeparator" w:id="0">
    <w:p w:rsidR="00ED07A8" w:rsidRDefault="00ED07A8" w:rsidP="00ED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7A8" w:rsidRDefault="00ED07A8" w:rsidP="00ED07A8">
      <w:r>
        <w:separator/>
      </w:r>
    </w:p>
  </w:footnote>
  <w:footnote w:type="continuationSeparator" w:id="0">
    <w:p w:rsidR="00ED07A8" w:rsidRDefault="00ED07A8" w:rsidP="00ED0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7A8" w:rsidRDefault="002E4D09" w:rsidP="00CB0166">
    <w:pPr>
      <w:widowControl/>
      <w:ind w:firstLine="4400"/>
      <w:jc w:val="left"/>
      <w:rPr>
        <w:rFonts w:ascii="NCGothic" w:hAnsi="NCGothic"/>
        <w:b/>
        <w:sz w:val="32"/>
        <w:bdr w:val="single" w:sz="4" w:space="0" w:color="auto"/>
      </w:rPr>
    </w:pPr>
    <w:r>
      <w:rPr>
        <w:rFonts w:ascii="HG丸ｺﾞｼｯｸM-PRO" w:eastAsia="HG丸ｺﾞｼｯｸM-PRO" w:hint="eastAsia"/>
        <w:i/>
        <w:sz w:val="20"/>
        <w:szCs w:val="20"/>
      </w:rPr>
      <w:t>C</w:t>
    </w:r>
    <w:r w:rsidR="00ED07A8" w:rsidRPr="00843DAD">
      <w:rPr>
        <w:rFonts w:ascii="HG丸ｺﾞｼｯｸM-PRO" w:eastAsia="HG丸ｺﾞｼｯｸM-PRO" w:hint="eastAsia"/>
        <w:i/>
        <w:sz w:val="20"/>
        <w:szCs w:val="20"/>
      </w:rPr>
      <w:t>ｌａｓｓ</w:t>
    </w:r>
    <w:r w:rsidR="00ED07A8" w:rsidRPr="00843DAD">
      <w:rPr>
        <w:rFonts w:ascii="HG丸ｺﾞｼｯｸM-PRO" w:eastAsia="HG丸ｺﾞｼｯｸM-PRO" w:hint="eastAsia"/>
        <w:i/>
        <w:sz w:val="20"/>
        <w:szCs w:val="20"/>
        <w:u w:val="single"/>
      </w:rPr>
      <w:t xml:space="preserve">　　　</w:t>
    </w:r>
    <w:r>
      <w:rPr>
        <w:rFonts w:ascii="HG丸ｺﾞｼｯｸM-PRO" w:eastAsia="HG丸ｺﾞｼｯｸM-PRO" w:hint="eastAsia"/>
        <w:i/>
        <w:sz w:val="20"/>
        <w:szCs w:val="20"/>
      </w:rPr>
      <w:t>N</w:t>
    </w:r>
    <w:r w:rsidR="00ED07A8" w:rsidRPr="00843DAD">
      <w:rPr>
        <w:rFonts w:ascii="HG丸ｺﾞｼｯｸM-PRO" w:eastAsia="HG丸ｺﾞｼｯｸM-PRO" w:hint="eastAsia"/>
        <w:i/>
        <w:sz w:val="20"/>
        <w:szCs w:val="20"/>
      </w:rPr>
      <w:t>ｏ</w:t>
    </w:r>
    <w:r w:rsidR="00ED07A8" w:rsidRPr="00843DAD">
      <w:rPr>
        <w:rFonts w:ascii="HG丸ｺﾞｼｯｸM-PRO" w:eastAsia="HG丸ｺﾞｼｯｸM-PRO" w:hint="eastAsia"/>
        <w:i/>
        <w:sz w:val="20"/>
        <w:szCs w:val="20"/>
        <w:u w:val="single"/>
      </w:rPr>
      <w:t xml:space="preserve">　　　</w:t>
    </w:r>
    <w:r>
      <w:rPr>
        <w:rFonts w:ascii="HG丸ｺﾞｼｯｸM-PRO" w:eastAsia="HG丸ｺﾞｼｯｸM-PRO" w:hint="eastAsia"/>
        <w:i/>
        <w:sz w:val="20"/>
        <w:szCs w:val="20"/>
      </w:rPr>
      <w:t>N</w:t>
    </w:r>
    <w:r w:rsidR="00ED07A8" w:rsidRPr="00843DAD">
      <w:rPr>
        <w:rFonts w:ascii="HG丸ｺﾞｼｯｸM-PRO" w:eastAsia="HG丸ｺﾞｼｯｸM-PRO" w:hint="eastAsia"/>
        <w:i/>
        <w:sz w:val="20"/>
        <w:szCs w:val="20"/>
      </w:rPr>
      <w:t>ａｍｅ</w:t>
    </w:r>
    <w:r w:rsidR="00ED07A8" w:rsidRPr="00843DAD">
      <w:rPr>
        <w:rFonts w:ascii="HG丸ｺﾞｼｯｸM-PRO" w:eastAsia="HG丸ｺﾞｼｯｸM-PRO" w:hint="eastAsia"/>
        <w:i/>
        <w:sz w:val="20"/>
        <w:szCs w:val="20"/>
        <w:u w:val="single"/>
      </w:rPr>
      <w:t xml:space="preserve">　　　　　　　　　　　　</w:t>
    </w:r>
  </w:p>
  <w:p w:rsidR="00ED07A8" w:rsidRPr="00EA419F" w:rsidRDefault="00ED07A8" w:rsidP="00ED07A8">
    <w:pPr>
      <w:widowControl/>
      <w:jc w:val="left"/>
      <w:rPr>
        <w:rFonts w:ascii="NCGothic" w:hAnsi="NCGothic"/>
        <w:b/>
        <w:sz w:val="32"/>
        <w:bdr w:val="single" w:sz="4" w:space="0" w:color="auto"/>
      </w:rPr>
    </w:pPr>
    <w:r>
      <w:rPr>
        <w:rFonts w:ascii="NCGothic" w:hAnsi="NCGothic"/>
        <w:b/>
        <w:sz w:val="32"/>
        <w:bdr w:val="single" w:sz="4" w:space="0" w:color="auto"/>
      </w:rPr>
      <w:t>Student Work Experience</w:t>
    </w:r>
  </w:p>
  <w:p w:rsidR="00ED07A8" w:rsidRPr="002E4D09" w:rsidRDefault="00ED07A8" w:rsidP="00ED07A8">
    <w:pPr>
      <w:widowControl/>
      <w:jc w:val="left"/>
      <w:rPr>
        <w:rFonts w:ascii="NCGothic" w:hAnsi="NCGothic"/>
      </w:rPr>
    </w:pPr>
    <w:r>
      <w:rPr>
        <w:rFonts w:ascii="NCGothic" w:hAnsi="NCGothic" w:hint="eastAsia"/>
      </w:rPr>
      <w:t xml:space="preserve"> </w:t>
    </w:r>
  </w:p>
  <w:p w:rsidR="00ED07A8" w:rsidRDefault="00ED07A8">
    <w:pPr>
      <w:pStyle w:val="af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4FC"/>
    <w:rsid w:val="000D14FC"/>
    <w:rsid w:val="00136F9B"/>
    <w:rsid w:val="002E4D09"/>
    <w:rsid w:val="00426934"/>
    <w:rsid w:val="004846AD"/>
    <w:rsid w:val="005A62BF"/>
    <w:rsid w:val="005D6579"/>
    <w:rsid w:val="005F1D81"/>
    <w:rsid w:val="007A76B1"/>
    <w:rsid w:val="00833CF7"/>
    <w:rsid w:val="00A335E8"/>
    <w:rsid w:val="00A52774"/>
    <w:rsid w:val="00A64DB5"/>
    <w:rsid w:val="00B042F5"/>
    <w:rsid w:val="00B85448"/>
    <w:rsid w:val="00CB0166"/>
    <w:rsid w:val="00E7415E"/>
    <w:rsid w:val="00ED07A8"/>
    <w:rsid w:val="00F6632C"/>
    <w:rsid w:val="00F71760"/>
    <w:rsid w:val="00FB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Pr>
      <w:b/>
      <w:bCs/>
    </w:rPr>
  </w:style>
  <w:style w:type="character" w:customStyle="1" w:styleId="50">
    <w:name w:val="見出し 5 (文字)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Pr>
      <w:b/>
      <w:bCs/>
    </w:rPr>
  </w:style>
  <w:style w:type="character" w:customStyle="1" w:styleId="70">
    <w:name w:val="見出し 7 (文字)"/>
    <w:basedOn w:val="a0"/>
    <w:link w:val="7"/>
    <w:uiPriority w:val="9"/>
  </w:style>
  <w:style w:type="character" w:customStyle="1" w:styleId="80">
    <w:name w:val="見出し 8 (文字)"/>
    <w:basedOn w:val="a0"/>
    <w:link w:val="8"/>
    <w:uiPriority w:val="9"/>
  </w:style>
  <w:style w:type="character" w:customStyle="1" w:styleId="90">
    <w:name w:val="見出し 9 (文字)"/>
    <w:basedOn w:val="a0"/>
    <w:link w:val="9"/>
    <w:uiPriority w:val="9"/>
  </w:style>
  <w:style w:type="paragraph" w:styleId="a3">
    <w:name w:val="Title"/>
    <w:basedOn w:val="a"/>
    <w:next w:val="a"/>
    <w:link w:val="a4"/>
    <w:uiPriority w:val="10"/>
    <w:qFormat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Pr>
      <w:rFonts w:asciiTheme="majorHAnsi" w:eastAsia="ＭＳ ゴシック" w:hAnsiTheme="majorHAnsi" w:cstheme="majorBidi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21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Quote"/>
    <w:basedOn w:val="a"/>
    <w:next w:val="a"/>
    <w:link w:val="ab"/>
    <w:uiPriority w:val="29"/>
    <w:qFormat/>
    <w:rPr>
      <w:i/>
      <w:iCs/>
      <w:color w:val="000000" w:themeColor="text1"/>
    </w:rPr>
  </w:style>
  <w:style w:type="character" w:customStyle="1" w:styleId="ab">
    <w:name w:val="引用文 (文字)"/>
    <w:basedOn w:val="a0"/>
    <w:link w:val="aa"/>
    <w:uiPriority w:val="29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3">
    <w:name w:val="引用文 2 (文字)"/>
    <w:basedOn w:val="a0"/>
    <w:link w:val="22"/>
    <w:uiPriority w:val="30"/>
    <w:rPr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leftChars="400" w:left="84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1">
    <w:name w:val="header"/>
    <w:basedOn w:val="a"/>
    <w:link w:val="af2"/>
    <w:rsid w:val="000D14FC"/>
    <w:pPr>
      <w:tabs>
        <w:tab w:val="center" w:pos="4252"/>
        <w:tab w:val="right" w:pos="8504"/>
      </w:tabs>
      <w:snapToGrid w:val="0"/>
    </w:pPr>
    <w:rPr>
      <w:rFonts w:ascii="ＭＳ Ｐゴシック" w:eastAsia="ＭＳ Ｐゴシック" w:hAnsi="Century" w:cs="Times New Roman"/>
      <w:sz w:val="24"/>
      <w:szCs w:val="24"/>
    </w:rPr>
  </w:style>
  <w:style w:type="character" w:customStyle="1" w:styleId="af2">
    <w:name w:val="ヘッダー (文字)"/>
    <w:basedOn w:val="a0"/>
    <w:link w:val="af1"/>
    <w:rsid w:val="000D14FC"/>
    <w:rPr>
      <w:rFonts w:ascii="ＭＳ Ｐゴシック" w:eastAsia="ＭＳ Ｐゴシック" w:hAnsi="Century" w:cs="Times New Roman"/>
      <w:sz w:val="24"/>
      <w:szCs w:val="24"/>
    </w:rPr>
  </w:style>
  <w:style w:type="paragraph" w:styleId="af3">
    <w:name w:val="footer"/>
    <w:basedOn w:val="a"/>
    <w:link w:val="af4"/>
    <w:uiPriority w:val="99"/>
    <w:unhideWhenUsed/>
    <w:rsid w:val="00ED07A8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ED07A8"/>
  </w:style>
  <w:style w:type="paragraph" w:styleId="af5">
    <w:name w:val="Balloon Text"/>
    <w:basedOn w:val="a"/>
    <w:link w:val="af6"/>
    <w:uiPriority w:val="99"/>
    <w:semiHidden/>
    <w:unhideWhenUsed/>
    <w:rsid w:val="005D65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5D657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Pr>
      <w:b/>
      <w:bCs/>
    </w:rPr>
  </w:style>
  <w:style w:type="character" w:customStyle="1" w:styleId="50">
    <w:name w:val="見出し 5 (文字)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Pr>
      <w:b/>
      <w:bCs/>
    </w:rPr>
  </w:style>
  <w:style w:type="character" w:customStyle="1" w:styleId="70">
    <w:name w:val="見出し 7 (文字)"/>
    <w:basedOn w:val="a0"/>
    <w:link w:val="7"/>
    <w:uiPriority w:val="9"/>
  </w:style>
  <w:style w:type="character" w:customStyle="1" w:styleId="80">
    <w:name w:val="見出し 8 (文字)"/>
    <w:basedOn w:val="a0"/>
    <w:link w:val="8"/>
    <w:uiPriority w:val="9"/>
  </w:style>
  <w:style w:type="character" w:customStyle="1" w:styleId="90">
    <w:name w:val="見出し 9 (文字)"/>
    <w:basedOn w:val="a0"/>
    <w:link w:val="9"/>
    <w:uiPriority w:val="9"/>
  </w:style>
  <w:style w:type="paragraph" w:styleId="a3">
    <w:name w:val="Title"/>
    <w:basedOn w:val="a"/>
    <w:next w:val="a"/>
    <w:link w:val="a4"/>
    <w:uiPriority w:val="10"/>
    <w:qFormat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Pr>
      <w:rFonts w:asciiTheme="majorHAnsi" w:eastAsia="ＭＳ ゴシック" w:hAnsiTheme="majorHAnsi" w:cstheme="majorBidi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21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Quote"/>
    <w:basedOn w:val="a"/>
    <w:next w:val="a"/>
    <w:link w:val="ab"/>
    <w:uiPriority w:val="29"/>
    <w:qFormat/>
    <w:rPr>
      <w:i/>
      <w:iCs/>
      <w:color w:val="000000" w:themeColor="text1"/>
    </w:rPr>
  </w:style>
  <w:style w:type="character" w:customStyle="1" w:styleId="ab">
    <w:name w:val="引用文 (文字)"/>
    <w:basedOn w:val="a0"/>
    <w:link w:val="aa"/>
    <w:uiPriority w:val="29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3">
    <w:name w:val="引用文 2 (文字)"/>
    <w:basedOn w:val="a0"/>
    <w:link w:val="22"/>
    <w:uiPriority w:val="30"/>
    <w:rPr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leftChars="400" w:left="84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1">
    <w:name w:val="header"/>
    <w:basedOn w:val="a"/>
    <w:link w:val="af2"/>
    <w:rsid w:val="000D14FC"/>
    <w:pPr>
      <w:tabs>
        <w:tab w:val="center" w:pos="4252"/>
        <w:tab w:val="right" w:pos="8504"/>
      </w:tabs>
      <w:snapToGrid w:val="0"/>
    </w:pPr>
    <w:rPr>
      <w:rFonts w:ascii="ＭＳ Ｐゴシック" w:eastAsia="ＭＳ Ｐゴシック" w:hAnsi="Century" w:cs="Times New Roman"/>
      <w:sz w:val="24"/>
      <w:szCs w:val="24"/>
    </w:rPr>
  </w:style>
  <w:style w:type="character" w:customStyle="1" w:styleId="af2">
    <w:name w:val="ヘッダー (文字)"/>
    <w:basedOn w:val="a0"/>
    <w:link w:val="af1"/>
    <w:rsid w:val="000D14FC"/>
    <w:rPr>
      <w:rFonts w:ascii="ＭＳ Ｐゴシック" w:eastAsia="ＭＳ Ｐゴシック" w:hAnsi="Century" w:cs="Times New Roman"/>
      <w:sz w:val="24"/>
      <w:szCs w:val="24"/>
    </w:rPr>
  </w:style>
  <w:style w:type="paragraph" w:styleId="af3">
    <w:name w:val="footer"/>
    <w:basedOn w:val="a"/>
    <w:link w:val="af4"/>
    <w:uiPriority w:val="99"/>
    <w:unhideWhenUsed/>
    <w:rsid w:val="00ED07A8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ED07A8"/>
  </w:style>
  <w:style w:type="paragraph" w:styleId="af5">
    <w:name w:val="Balloon Text"/>
    <w:basedOn w:val="a"/>
    <w:link w:val="af6"/>
    <w:uiPriority w:val="99"/>
    <w:semiHidden/>
    <w:unhideWhenUsed/>
    <w:rsid w:val="005D65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5D65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1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73906-E818-42B6-AAD9-029878BF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東大阪市教育委員会</cp:lastModifiedBy>
  <cp:revision>6</cp:revision>
  <cp:lastPrinted>2017-01-26T06:54:00Z</cp:lastPrinted>
  <dcterms:created xsi:type="dcterms:W3CDTF">2017-01-30T16:58:00Z</dcterms:created>
  <dcterms:modified xsi:type="dcterms:W3CDTF">2017-01-31T12:49:00Z</dcterms:modified>
</cp:coreProperties>
</file>